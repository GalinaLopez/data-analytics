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C63" w:rsidRDefault="00122E8A">
      <w:pPr>
        <w:pStyle w:val="Title"/>
        <w:rPr>
          <w:sz w:val="52"/>
          <w:szCs w:val="52"/>
        </w:rPr>
      </w:pPr>
      <w:r w:rsidRPr="00122E8A">
        <w:rPr>
          <w:sz w:val="52"/>
          <w:szCs w:val="52"/>
        </w:rPr>
        <w:t>Exploratory Data Analysis of the USDA data</w:t>
      </w:r>
    </w:p>
    <w:p w:rsidR="002E79CF" w:rsidRPr="002E79CF" w:rsidRDefault="002E79CF" w:rsidP="002E79CF">
      <w:r>
        <w:t>Student number: 10333429</w:t>
      </w:r>
      <w:r>
        <w:tab/>
        <w:t>Student name: Galina Lopez</w:t>
      </w:r>
      <w:r>
        <w:tab/>
        <w:t xml:space="preserve">  Modul</w:t>
      </w:r>
      <w:r w:rsidR="00362C70">
        <w:t>e: Statistics for Data Analysis</w:t>
      </w:r>
    </w:p>
    <w:p w:rsidR="007642B3" w:rsidRDefault="007642B3" w:rsidP="007642B3">
      <w:pPr>
        <w:pStyle w:val="Heading1"/>
        <w:numPr>
          <w:ilvl w:val="0"/>
          <w:numId w:val="0"/>
        </w:numPr>
        <w:ind w:left="432" w:hanging="432"/>
      </w:pPr>
      <w:r w:rsidRPr="007642B3">
        <w:t>Q1</w:t>
      </w:r>
      <w:r>
        <w:t xml:space="preserve">. </w:t>
      </w:r>
    </w:p>
    <w:p w:rsidR="007642B3" w:rsidRDefault="0013626A" w:rsidP="007642B3">
      <w:pPr>
        <w:rPr>
          <w:rFonts w:eastAsiaTheme="minorHAnsi" w:cs="Calibri"/>
          <w:color w:val="000000"/>
          <w:lang w:val="en-GB"/>
        </w:rPr>
      </w:pPr>
      <w:r w:rsidRPr="0013626A">
        <w:rPr>
          <w:rFonts w:eastAsiaTheme="minorHAnsi" w:cs="Calibri"/>
          <w:color w:val="000000"/>
          <w:lang w:val="en-GB"/>
        </w:rPr>
        <w:t>Explain the term Exploratory Data Analysis and list some of its goals</w:t>
      </w:r>
      <w:r>
        <w:rPr>
          <w:rFonts w:eastAsiaTheme="minorHAnsi" w:cs="Calibri"/>
          <w:color w:val="000000"/>
          <w:lang w:val="en-GB"/>
        </w:rPr>
        <w:t>.</w:t>
      </w:r>
    </w:p>
    <w:p w:rsidR="0013626A" w:rsidRDefault="008002CB" w:rsidP="00C65946">
      <w:pPr>
        <w:jc w:val="both"/>
        <w:rPr>
          <w:rFonts w:cs="Arial"/>
          <w:color w:val="252525"/>
          <w:shd w:val="clear" w:color="auto" w:fill="FFFFFF"/>
        </w:rPr>
      </w:pPr>
      <w:r w:rsidRPr="008002CB">
        <w:rPr>
          <w:rFonts w:cs="Arial"/>
          <w:color w:val="252525"/>
          <w:shd w:val="clear" w:color="auto" w:fill="FFFFFF"/>
        </w:rPr>
        <w:t>In</w:t>
      </w:r>
      <w:r w:rsidRPr="008002CB">
        <w:rPr>
          <w:rStyle w:val="apple-converted-space"/>
          <w:rFonts w:cs="Arial"/>
          <w:color w:val="252525"/>
          <w:shd w:val="clear" w:color="auto" w:fill="FFFFFF"/>
        </w:rPr>
        <w:t> </w:t>
      </w:r>
      <w:r>
        <w:rPr>
          <w:rFonts w:cs="Arial"/>
          <w:shd w:val="clear" w:color="auto" w:fill="FFFFFF"/>
        </w:rPr>
        <w:t>statistics, Exploratory Data Analysis (EDA)</w:t>
      </w:r>
      <w:r w:rsidRPr="008002CB">
        <w:rPr>
          <w:rFonts w:cs="Arial"/>
          <w:color w:val="252525"/>
          <w:shd w:val="clear" w:color="auto" w:fill="FFFFFF"/>
        </w:rPr>
        <w:t xml:space="preserve"> is an approach to</w:t>
      </w:r>
      <w:r w:rsidRPr="008002CB">
        <w:rPr>
          <w:rStyle w:val="apple-converted-space"/>
          <w:rFonts w:cs="Arial"/>
          <w:color w:val="252525"/>
          <w:shd w:val="clear" w:color="auto" w:fill="FFFFFF"/>
        </w:rPr>
        <w:t> </w:t>
      </w:r>
      <w:r w:rsidRPr="008002CB">
        <w:rPr>
          <w:rFonts w:cs="Arial"/>
          <w:shd w:val="clear" w:color="auto" w:fill="FFFFFF"/>
        </w:rPr>
        <w:t>analyzing</w:t>
      </w:r>
      <w:r w:rsidRPr="008002CB">
        <w:rPr>
          <w:rStyle w:val="apple-converted-space"/>
          <w:rFonts w:cs="Arial"/>
          <w:color w:val="252525"/>
          <w:shd w:val="clear" w:color="auto" w:fill="FFFFFF"/>
        </w:rPr>
        <w:t> </w:t>
      </w:r>
      <w:r>
        <w:rPr>
          <w:rFonts w:cs="Arial"/>
          <w:shd w:val="clear" w:color="auto" w:fill="FFFFFF"/>
        </w:rPr>
        <w:t>data sets</w:t>
      </w:r>
      <w:r w:rsidRPr="008002CB">
        <w:rPr>
          <w:rStyle w:val="apple-converted-space"/>
          <w:rFonts w:cs="Arial"/>
          <w:color w:val="252525"/>
          <w:shd w:val="clear" w:color="auto" w:fill="FFFFFF"/>
        </w:rPr>
        <w:t> </w:t>
      </w:r>
      <w:r w:rsidRPr="008002CB">
        <w:rPr>
          <w:rFonts w:cs="Arial"/>
          <w:color w:val="252525"/>
          <w:shd w:val="clear" w:color="auto" w:fill="FFFFFF"/>
        </w:rPr>
        <w:t>to summarize their main characteristics, often with visual methods. A</w:t>
      </w:r>
      <w:r w:rsidRPr="008002CB">
        <w:rPr>
          <w:rStyle w:val="apple-converted-space"/>
          <w:rFonts w:cs="Arial"/>
          <w:color w:val="252525"/>
          <w:shd w:val="clear" w:color="auto" w:fill="FFFFFF"/>
        </w:rPr>
        <w:t> </w:t>
      </w:r>
      <w:r w:rsidRPr="008002CB">
        <w:rPr>
          <w:rFonts w:cs="Arial"/>
          <w:shd w:val="clear" w:color="auto" w:fill="FFFFFF"/>
        </w:rPr>
        <w:t>statistical model</w:t>
      </w:r>
      <w:r w:rsidRPr="008002CB">
        <w:rPr>
          <w:rStyle w:val="apple-converted-space"/>
          <w:rFonts w:cs="Arial"/>
          <w:color w:val="252525"/>
          <w:shd w:val="clear" w:color="auto" w:fill="FFFFFF"/>
        </w:rPr>
        <w:t> </w:t>
      </w:r>
      <w:r w:rsidRPr="008002CB">
        <w:rPr>
          <w:rFonts w:cs="Arial"/>
          <w:color w:val="252525"/>
          <w:shd w:val="clear" w:color="auto" w:fill="FFFFFF"/>
        </w:rPr>
        <w:t>can be used or not, but primarily EDA is for seeing what the data can tell us beyond the formal modeling or hypothesis testing task. Exploratory data analysis was promoted by</w:t>
      </w:r>
      <w:r w:rsidRPr="008002CB">
        <w:rPr>
          <w:rStyle w:val="apple-converted-space"/>
          <w:rFonts w:cs="Arial"/>
          <w:color w:val="252525"/>
          <w:shd w:val="clear" w:color="auto" w:fill="FFFFFF"/>
        </w:rPr>
        <w:t> </w:t>
      </w:r>
      <w:r w:rsidR="00C65946">
        <w:rPr>
          <w:rFonts w:cs="Arial"/>
          <w:shd w:val="clear" w:color="auto" w:fill="FFFFFF"/>
        </w:rPr>
        <w:t xml:space="preserve">John </w:t>
      </w:r>
      <w:r w:rsidRPr="008002CB">
        <w:rPr>
          <w:rFonts w:cs="Arial"/>
          <w:shd w:val="clear" w:color="auto" w:fill="FFFFFF"/>
        </w:rPr>
        <w:t>Tukey</w:t>
      </w:r>
      <w:r w:rsidRPr="008002CB">
        <w:rPr>
          <w:rStyle w:val="apple-converted-space"/>
          <w:rFonts w:cs="Arial"/>
          <w:color w:val="252525"/>
          <w:shd w:val="clear" w:color="auto" w:fill="FFFFFF"/>
        </w:rPr>
        <w:t> </w:t>
      </w:r>
      <w:r w:rsidRPr="008002CB">
        <w:rPr>
          <w:rFonts w:cs="Arial"/>
          <w:color w:val="252525"/>
          <w:shd w:val="clear" w:color="auto" w:fill="FFFFFF"/>
        </w:rPr>
        <w:t>to encourage statisticians to explore the data, and possibly formulate hypotheses that could lead to new data collection and experiments. EDA is different from</w:t>
      </w:r>
      <w:r>
        <w:rPr>
          <w:rFonts w:cs="Arial"/>
          <w:color w:val="252525"/>
          <w:shd w:val="clear" w:color="auto" w:fill="FFFFFF"/>
        </w:rPr>
        <w:t xml:space="preserve"> </w:t>
      </w:r>
      <w:r w:rsidRPr="008002CB">
        <w:rPr>
          <w:rFonts w:cs="Arial"/>
          <w:shd w:val="clear" w:color="auto" w:fill="FFFFFF"/>
        </w:rPr>
        <w:t>initial data analysis</w:t>
      </w:r>
      <w:r w:rsidRPr="008002CB">
        <w:rPr>
          <w:rStyle w:val="apple-converted-space"/>
          <w:rFonts w:cs="Arial"/>
          <w:color w:val="252525"/>
          <w:shd w:val="clear" w:color="auto" w:fill="FFFFFF"/>
        </w:rPr>
        <w:t> </w:t>
      </w:r>
      <w:r w:rsidRPr="008002CB">
        <w:rPr>
          <w:rFonts w:cs="Arial"/>
          <w:color w:val="252525"/>
          <w:shd w:val="clear" w:color="auto" w:fill="FFFFFF"/>
        </w:rPr>
        <w:t>(IDA),</w:t>
      </w:r>
      <w:r w:rsidRPr="008002CB">
        <w:rPr>
          <w:rStyle w:val="apple-converted-space"/>
          <w:rFonts w:cs="Arial"/>
          <w:color w:val="252525"/>
          <w:shd w:val="clear" w:color="auto" w:fill="FFFFFF"/>
        </w:rPr>
        <w:t> </w:t>
      </w:r>
      <w:r w:rsidRPr="008002CB">
        <w:rPr>
          <w:rFonts w:cs="Arial"/>
          <w:color w:val="252525"/>
          <w:shd w:val="clear" w:color="auto" w:fill="FFFFFF"/>
        </w:rPr>
        <w:t>which focuses more narrowly on checking assumptions required for model fitting and hypothesis testing, and handling missing values and making transformations of variables as needed. EDA encompasses IDA.</w:t>
      </w:r>
    </w:p>
    <w:p w:rsidR="008002CB" w:rsidRPr="00401C44" w:rsidRDefault="008002CB" w:rsidP="00C65946">
      <w:pPr>
        <w:jc w:val="both"/>
      </w:pPr>
      <w:r>
        <w:t xml:space="preserve">EDA is a critical first step in analyzing the </w:t>
      </w:r>
      <w:r w:rsidR="00401C44">
        <w:t xml:space="preserve">data from an experiment. Main reasons we use EDA: 1. Detection </w:t>
      </w:r>
      <w:r>
        <w:t xml:space="preserve">of mistakes </w:t>
      </w:r>
      <w:r w:rsidR="00401C44">
        <w:t xml:space="preserve">2. Checking </w:t>
      </w:r>
      <w:r>
        <w:t xml:space="preserve">of assumptions </w:t>
      </w:r>
      <w:r w:rsidR="00401C44">
        <w:t xml:space="preserve">3. Preliminary </w:t>
      </w:r>
      <w:r>
        <w:t>s</w:t>
      </w:r>
      <w:r w:rsidR="00401C44">
        <w:t xml:space="preserve">election of appropriate models 4. Determining </w:t>
      </w:r>
      <w:r>
        <w:t>relationships among t</w:t>
      </w:r>
      <w:r w:rsidR="00401C44">
        <w:t>he explanatory variables 5.</w:t>
      </w:r>
      <w:r w:rsidR="00AA09EE">
        <w:t xml:space="preserve"> </w:t>
      </w:r>
      <w:r w:rsidR="00401C44">
        <w:t xml:space="preserve">Assessing </w:t>
      </w:r>
      <w:r>
        <w:t>the direction and rough size of relationships between explanatory and outcome variables. Loosely speaking, any method of looking at data that does not include formal statistical modeling and inference falls under the term exploratory data analysis.</w:t>
      </w:r>
    </w:p>
    <w:p w:rsidR="008002CB" w:rsidRPr="008002CB" w:rsidRDefault="008002CB" w:rsidP="00C65946">
      <w:pPr>
        <w:jc w:val="both"/>
      </w:pPr>
      <w:r w:rsidRPr="00FB3251">
        <w:t>The primary goal of EDA is to maximize the analyst's insight into a d</w:t>
      </w:r>
      <w:r w:rsidR="00C65946">
        <w:t xml:space="preserve">ata set and into the underlying </w:t>
      </w:r>
      <w:r w:rsidRPr="00FB3251">
        <w:t>structure of a data set, while providing all of the specific items that an analyst would want to extract from a data set, such as:</w:t>
      </w:r>
      <w:r w:rsidR="00B04146">
        <w:t xml:space="preserve"> 1. A</w:t>
      </w:r>
      <w:r w:rsidRPr="00FB3251">
        <w:t xml:space="preserve"> good-fitting, parsimonious model</w:t>
      </w:r>
      <w:r w:rsidR="00B04146">
        <w:t xml:space="preserve"> 2. A</w:t>
      </w:r>
      <w:r w:rsidRPr="00FB3251">
        <w:t xml:space="preserve"> list of outliers</w:t>
      </w:r>
      <w:r w:rsidR="00B04146">
        <w:t xml:space="preserve"> 3. A</w:t>
      </w:r>
      <w:r w:rsidRPr="00FB3251">
        <w:t xml:space="preserve"> sense of robustness of conclusions</w:t>
      </w:r>
      <w:r w:rsidR="00B04146">
        <w:t xml:space="preserve"> 4. E</w:t>
      </w:r>
      <w:r w:rsidRPr="00FB3251">
        <w:t>stimates for parameters</w:t>
      </w:r>
      <w:r w:rsidR="00B04146">
        <w:t xml:space="preserve"> 5. U</w:t>
      </w:r>
      <w:r w:rsidRPr="00FB3251">
        <w:t>ncertainties for those estimates</w:t>
      </w:r>
      <w:r w:rsidR="00B04146">
        <w:t xml:space="preserve"> 6. A</w:t>
      </w:r>
      <w:r w:rsidRPr="00FB3251">
        <w:t xml:space="preserve"> ranked list of important factors</w:t>
      </w:r>
      <w:r w:rsidR="00B04146">
        <w:t xml:space="preserve"> 7. C</w:t>
      </w:r>
      <w:r w:rsidRPr="00FB3251">
        <w:t>onclusions as to whether individual factors are statistically significant</w:t>
      </w:r>
      <w:r w:rsidR="00B04146">
        <w:t xml:space="preserve"> </w:t>
      </w:r>
      <w:r w:rsidR="00AA09EE">
        <w:t>8. O</w:t>
      </w:r>
      <w:r w:rsidRPr="00FB3251">
        <w:t>ptimal settings</w:t>
      </w:r>
      <w:r w:rsidR="00B04146">
        <w:t>.</w:t>
      </w:r>
    </w:p>
    <w:p w:rsidR="00695C63" w:rsidRDefault="005910EC" w:rsidP="005910EC">
      <w:pPr>
        <w:pStyle w:val="Heading1"/>
        <w:numPr>
          <w:ilvl w:val="0"/>
          <w:numId w:val="0"/>
        </w:numPr>
        <w:ind w:left="432" w:hanging="432"/>
      </w:pPr>
      <w:r>
        <w:t>Q2. Open R Studio</w:t>
      </w:r>
    </w:p>
    <w:p w:rsidR="005910EC" w:rsidRDefault="005910EC" w:rsidP="005910EC">
      <w:pPr>
        <w:pStyle w:val="ListParagraph"/>
        <w:numPr>
          <w:ilvl w:val="0"/>
          <w:numId w:val="17"/>
        </w:numPr>
      </w:pPr>
      <w:r>
        <w:t>How do you check what Directory you are in?</w:t>
      </w:r>
    </w:p>
    <w:p w:rsidR="005910EC" w:rsidRDefault="005910EC" w:rsidP="005910EC">
      <w:pPr>
        <w:pStyle w:val="ListParagraph"/>
        <w:ind w:left="1080"/>
      </w:pPr>
    </w:p>
    <w:p w:rsidR="00E5555B" w:rsidRDefault="00591C5D" w:rsidP="005910EC">
      <w:pPr>
        <w:pStyle w:val="ListParagraph"/>
        <w:ind w:left="1080"/>
      </w:pPr>
      <w:r>
        <w:t>Once you start R S</w:t>
      </w:r>
      <w:r w:rsidR="00E5555B">
        <w:t>t</w:t>
      </w:r>
      <w:r>
        <w:t>udio you can type on the console</w:t>
      </w:r>
      <w:r w:rsidR="00E5555B">
        <w:t xml:space="preserve"> window</w:t>
      </w:r>
      <w:r>
        <w:t xml:space="preserve"> (also called command window) </w:t>
      </w:r>
      <w:r w:rsidR="00E5555B">
        <w:t>getwd() which stands for get working directory, hit return, and then R gives you the path to the folder you are in.</w:t>
      </w:r>
    </w:p>
    <w:p w:rsidR="00543847" w:rsidRDefault="00543847" w:rsidP="0054384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&gt; </w:t>
      </w:r>
      <w:r>
        <w:rPr>
          <w:rStyle w:val="gem3dmtclfb"/>
          <w:rFonts w:ascii="Lucida Console" w:hAnsi="Lucida Console"/>
          <w:color w:val="0000FF"/>
        </w:rPr>
        <w:t>getwd()</w:t>
      </w:r>
    </w:p>
    <w:p w:rsidR="0072685D" w:rsidRDefault="0072685D" w:rsidP="00543847">
      <w:pPr>
        <w:pStyle w:val="HTMLPreformatted"/>
        <w:shd w:val="clear" w:color="auto" w:fill="FFFFFF"/>
        <w:wordWrap w:val="0"/>
        <w:spacing w:line="225" w:lineRule="atLeast"/>
        <w:rPr>
          <w:rStyle w:val="gem3dmtclfb"/>
          <w:rFonts w:ascii="Lucida Console" w:hAnsi="Lucida Console"/>
          <w:color w:val="0000FF"/>
        </w:rPr>
      </w:pPr>
    </w:p>
    <w:p w:rsidR="00543847" w:rsidRDefault="00543847" w:rsidP="0054384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"C:/Users/End-User/Documents/R"</w:t>
      </w:r>
    </w:p>
    <w:p w:rsidR="00AB30BA" w:rsidRDefault="00AB30BA" w:rsidP="00591C5D">
      <w:pPr>
        <w:ind w:left="372" w:firstLine="708"/>
      </w:pPr>
    </w:p>
    <w:p w:rsidR="00546435" w:rsidRDefault="00546435" w:rsidP="00546435">
      <w:r>
        <w:t xml:space="preserve">       II.</w:t>
      </w:r>
      <w:r>
        <w:tab/>
        <w:t xml:space="preserve">       How do you set your working Directory?</w:t>
      </w:r>
    </w:p>
    <w:p w:rsidR="00591C5D" w:rsidRDefault="00546435" w:rsidP="00546435">
      <w:pPr>
        <w:ind w:left="1050"/>
      </w:pPr>
      <w:r>
        <w:t xml:space="preserve">There are two ways to set your working directory. </w:t>
      </w:r>
    </w:p>
    <w:p w:rsidR="00591C5D" w:rsidRDefault="00546435" w:rsidP="00546435">
      <w:pPr>
        <w:ind w:left="1050"/>
      </w:pPr>
      <w:r>
        <w:t xml:space="preserve">At the command window you can type </w:t>
      </w:r>
      <w:r w:rsidR="00AB30BA">
        <w:t>setwd("directoryname")</w:t>
      </w:r>
    </w:p>
    <w:p w:rsidR="00AB30BA" w:rsidRDefault="00AB30BA" w:rsidP="00543847">
      <w:pPr>
        <w:pStyle w:val="HTMLPreformatted"/>
        <w:shd w:val="clear" w:color="auto" w:fill="FFFFFF"/>
        <w:wordWrap w:val="0"/>
        <w:spacing w:line="225" w:lineRule="atLeast"/>
      </w:pPr>
      <w:r>
        <w:lastRenderedPageBreak/>
        <w:t xml:space="preserve">         </w:t>
      </w:r>
      <w:r w:rsidR="00543847">
        <w:rPr>
          <w:rStyle w:val="gem3dmtclgb"/>
          <w:rFonts w:ascii="Lucida Console" w:hAnsi="Lucida Console"/>
          <w:color w:val="0000FF"/>
        </w:rPr>
        <w:t xml:space="preserve">&gt; </w:t>
      </w:r>
      <w:r w:rsidR="00543847">
        <w:rPr>
          <w:rStyle w:val="gem3dmtclfb"/>
          <w:rFonts w:ascii="Lucida Console" w:hAnsi="Lucida Console"/>
          <w:color w:val="0000FF"/>
        </w:rPr>
        <w:t>setwd("C:/Users/End-User/Desktop/R")</w:t>
      </w:r>
    </w:p>
    <w:p w:rsidR="00664464" w:rsidRDefault="00664464" w:rsidP="00AB30BA">
      <w:pPr>
        <w:pStyle w:val="HTMLPreformatted"/>
        <w:shd w:val="clear" w:color="auto" w:fill="FFFFFF"/>
        <w:wordWrap w:val="0"/>
        <w:spacing w:before="240" w:line="225" w:lineRule="atLeast"/>
      </w:pPr>
    </w:p>
    <w:p w:rsidR="00591C5D" w:rsidRDefault="00591C5D" w:rsidP="00591C5D">
      <w:pPr>
        <w:ind w:left="1050"/>
      </w:pPr>
      <w:r>
        <w:t>Within R Studio you can also go to Session / Set working directory / Choose Directory</w:t>
      </w:r>
    </w:p>
    <w:p w:rsidR="00664464" w:rsidRDefault="00664464" w:rsidP="00591C5D">
      <w:pPr>
        <w:ind w:left="1050"/>
      </w:pPr>
    </w:p>
    <w:p w:rsidR="00591C5D" w:rsidRDefault="00591C5D" w:rsidP="00591C5D">
      <w:r>
        <w:t xml:space="preserve">      III.          </w:t>
      </w:r>
      <w:r w:rsidR="00AB30BA">
        <w:t>How do you clear the console?</w:t>
      </w:r>
    </w:p>
    <w:p w:rsidR="00AB30BA" w:rsidRDefault="00AB30BA" w:rsidP="00591C5D">
      <w:r>
        <w:tab/>
        <w:t xml:space="preserve">      To clear the console you simply go to Edit and select Clear Console.</w:t>
      </w:r>
    </w:p>
    <w:p w:rsidR="00664464" w:rsidRDefault="00664464" w:rsidP="00591C5D"/>
    <w:p w:rsidR="00AB30BA" w:rsidRDefault="00AB30BA" w:rsidP="00591C5D">
      <w:r>
        <w:t xml:space="preserve">      IV. </w:t>
      </w:r>
      <w:r>
        <w:tab/>
        <w:t xml:space="preserve">      What happens when you use the Up Arrow on the keyboard?</w:t>
      </w:r>
    </w:p>
    <w:p w:rsidR="00AB30BA" w:rsidRDefault="00AB30BA" w:rsidP="00591C5D">
      <w:r>
        <w:t xml:space="preserve">                    If we use the Up Arrow on our keyboard we retrieve the last command we typed in.</w:t>
      </w:r>
    </w:p>
    <w:p w:rsidR="00664464" w:rsidRDefault="00664464" w:rsidP="00591C5D"/>
    <w:p w:rsidR="00664464" w:rsidRDefault="00AB30BA" w:rsidP="00664464">
      <w:r>
        <w:t xml:space="preserve">      V.          How do you remove the non-available entries before computing statistic</w:t>
      </w:r>
      <w:r w:rsidR="00664464">
        <w:t>al measures?</w:t>
      </w:r>
    </w:p>
    <w:p w:rsidR="00AB30BA" w:rsidRDefault="00664464" w:rsidP="00664464">
      <w:pPr>
        <w:spacing w:line="240" w:lineRule="auto"/>
      </w:pPr>
      <w:r>
        <w:tab/>
        <w:t xml:space="preserve">     T</w:t>
      </w:r>
      <w:r w:rsidR="00AB30BA">
        <w:t xml:space="preserve">o remove the non-available entries before computing statistical measures </w:t>
      </w:r>
      <w:r w:rsidR="00134707">
        <w:t>we have to</w:t>
      </w:r>
      <w:r>
        <w:t xml:space="preserve"> </w:t>
      </w:r>
      <w:r>
        <w:tab/>
        <w:t xml:space="preserve"> </w:t>
      </w:r>
      <w:r>
        <w:tab/>
        <w:t xml:space="preserve">     ex</w:t>
      </w:r>
      <w:r w:rsidR="00134707">
        <w:t>plicitly tell R to remove these non-available entries by typing na.rm=TRUE.</w:t>
      </w:r>
    </w:p>
    <w:p w:rsidR="00664464" w:rsidRDefault="007327EE" w:rsidP="00664464">
      <w:pPr>
        <w:pStyle w:val="Heading1"/>
        <w:numPr>
          <w:ilvl w:val="0"/>
          <w:numId w:val="0"/>
        </w:numPr>
        <w:ind w:left="432" w:hanging="432"/>
      </w:pPr>
      <w:r>
        <w:t xml:space="preserve">Q3. </w:t>
      </w:r>
    </w:p>
    <w:p w:rsidR="007327EE" w:rsidRDefault="007327EE" w:rsidP="007327EE">
      <w:r>
        <w:t>Read the USDA.csv in to R Studio and save the output to a data frame.</w:t>
      </w:r>
    </w:p>
    <w:p w:rsidR="00543847" w:rsidRDefault="00543847" w:rsidP="00543847">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USDA = read.csv("USDA.csv")</w:t>
      </w:r>
    </w:p>
    <w:p w:rsidR="00543847" w:rsidRDefault="00543847" w:rsidP="007327EE"/>
    <w:p w:rsidR="007327EE" w:rsidRDefault="007327EE" w:rsidP="007327EE">
      <w:r>
        <w:t>I.</w:t>
      </w:r>
      <w:r>
        <w:tab/>
        <w:t>Use the structure function or str in R</w:t>
      </w:r>
    </w:p>
    <w:p w:rsidR="00543847" w:rsidRDefault="00543847" w:rsidP="0054384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str(USDA)</w:t>
      </w:r>
    </w:p>
    <w:p w:rsidR="00543847" w:rsidRDefault="00543847" w:rsidP="00543847">
      <w:pPr>
        <w:pStyle w:val="HTMLPreformatted"/>
        <w:shd w:val="clear" w:color="auto" w:fill="FFFFFF"/>
        <w:wordWrap w:val="0"/>
        <w:spacing w:line="225" w:lineRule="atLeast"/>
        <w:rPr>
          <w:rFonts w:ascii="Lucida Console" w:hAnsi="Lucida Console"/>
          <w:color w:val="000000"/>
        </w:rPr>
      </w:pPr>
    </w:p>
    <w:tbl>
      <w:tblPr>
        <w:tblW w:w="106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95"/>
      </w:tblGrid>
      <w:tr w:rsidR="007327EE" w:rsidRPr="007327EE" w:rsidTr="007327EE">
        <w:trPr>
          <w:tblCellSpacing w:w="0" w:type="dxa"/>
        </w:trPr>
        <w:tc>
          <w:tcPr>
            <w:tcW w:w="0" w:type="auto"/>
            <w:shd w:val="clear" w:color="auto" w:fill="FFFFFF"/>
            <w:hideMark/>
          </w:tcPr>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'data.frame':</w:t>
            </w:r>
            <w:r w:rsidRPr="007327EE">
              <w:rPr>
                <w:rFonts w:ascii="Lucida Console" w:eastAsia="Times New Roman" w:hAnsi="Lucida Console" w:cs="Courier New"/>
                <w:color w:val="000000"/>
                <w:sz w:val="20"/>
                <w:szCs w:val="20"/>
                <w:lang w:val="en-GB" w:eastAsia="en-GB"/>
              </w:rPr>
              <w:tab/>
              <w:t>7058 obs. of  16 variables:</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ID          : int  1001 1002 1003 1004 1005 1006 1007 1008 1009 1010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Description : Factor w/ 7054 levels "ABALONE,MIXED SPECIES,RAW",..: 1303 1302 1298 2303 2304 2305 2306 2307 2308 2309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Calories    : int  717 717 876 353 371 334 300 376 403 387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Protein     : num  0.85 0.85 0.28 21.4 23.24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TotalFat    : num  81.1 81.1 99.5 28.7 29.7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Carbohydrate: num  0.06 0.06 0 2.34 2.79 0.45 0.46 3.06 1.28 4.78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Sodium      : int  714 827 2 1395 560 629 842 690 621 700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SaturatedFat: num  51.4 50.5 61.9 18.7 18.8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Cholesterol : int  215 219 256 75 94 100 72 93 105 103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Sugar       : num  0.06 0.06 0 0.5 0.51 0.45 0.46 NA 0.52 NA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Calcium     : int  24 24 4 528 674 184 388 673 721 643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Iron        : num  0.02 0.16 0 0.31 0.43 0.5 0.33 0.64 0.68 0.21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Potassium   : int  24 26 5 256 136 152 187 93 98 95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VitaminC    : num  0 0 0 0 0 0 0 0 0 0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7327EE">
              <w:rPr>
                <w:rFonts w:ascii="Lucida Console" w:eastAsia="Times New Roman" w:hAnsi="Lucida Console" w:cs="Courier New"/>
                <w:color w:val="000000"/>
                <w:sz w:val="20"/>
                <w:szCs w:val="20"/>
                <w:lang w:val="en-GB" w:eastAsia="en-GB"/>
              </w:rPr>
              <w:t xml:space="preserve"> $ VitaminE    : num  2.32 2.32 2.8 0.25 0.26 0.24 0.21 NA 0.29 NA ...</w:t>
            </w:r>
          </w:p>
          <w:p w:rsidR="007327EE" w:rsidRPr="007327EE" w:rsidRDefault="007327EE" w:rsidP="0073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GB" w:eastAsia="en-GB"/>
              </w:rPr>
            </w:pPr>
            <w:r w:rsidRPr="007327EE">
              <w:rPr>
                <w:rFonts w:ascii="Lucida Console" w:eastAsia="Times New Roman" w:hAnsi="Lucida Console" w:cs="Courier New"/>
                <w:color w:val="000000"/>
                <w:sz w:val="20"/>
                <w:szCs w:val="20"/>
                <w:lang w:val="en-GB" w:eastAsia="en-GB"/>
              </w:rPr>
              <w:t xml:space="preserve"> $ VitaminD    : num  1.5 1.5 1.8 0.5 0.5 0.5 0.4 NA 0.6 NA ...</w:t>
            </w:r>
          </w:p>
        </w:tc>
      </w:tr>
      <w:tr w:rsidR="007327EE" w:rsidRPr="007327EE" w:rsidTr="007327EE">
        <w:trPr>
          <w:tblCellSpacing w:w="0" w:type="dxa"/>
        </w:trPr>
        <w:tc>
          <w:tcPr>
            <w:tcW w:w="0" w:type="auto"/>
            <w:shd w:val="clear" w:color="auto" w:fill="FFFFFF"/>
            <w:hideMark/>
          </w:tcPr>
          <w:p w:rsidR="007327EE" w:rsidRPr="007327EE" w:rsidRDefault="007327EE" w:rsidP="007327EE">
            <w:pPr>
              <w:spacing w:after="0" w:line="240" w:lineRule="auto"/>
              <w:rPr>
                <w:rFonts w:ascii="Times New Roman" w:eastAsia="Times New Roman" w:hAnsi="Times New Roman" w:cs="Times New Roman"/>
                <w:sz w:val="20"/>
                <w:szCs w:val="20"/>
                <w:lang w:val="en-GB" w:eastAsia="en-GB"/>
              </w:rPr>
            </w:pPr>
          </w:p>
        </w:tc>
      </w:tr>
      <w:tr w:rsidR="007327EE" w:rsidRPr="007327EE" w:rsidTr="007327EE">
        <w:trPr>
          <w:tblCellSpacing w:w="0" w:type="dxa"/>
        </w:trPr>
        <w:tc>
          <w:tcPr>
            <w:tcW w:w="0" w:type="auto"/>
            <w:shd w:val="clear" w:color="auto" w:fill="FFFFFF"/>
            <w:hideMark/>
          </w:tcPr>
          <w:tbl>
            <w:tblPr>
              <w:tblW w:w="10605" w:type="dxa"/>
              <w:tblCellSpacing w:w="0" w:type="dxa"/>
              <w:tblCellMar>
                <w:left w:w="0" w:type="dxa"/>
                <w:right w:w="0" w:type="dxa"/>
              </w:tblCellMar>
              <w:tblLook w:val="04A0" w:firstRow="1" w:lastRow="0" w:firstColumn="1" w:lastColumn="0" w:noHBand="0" w:noVBand="1"/>
            </w:tblPr>
            <w:tblGrid>
              <w:gridCol w:w="10605"/>
            </w:tblGrid>
            <w:tr w:rsidR="007327EE" w:rsidRPr="007327EE" w:rsidTr="004E1516">
              <w:trPr>
                <w:tblCellSpacing w:w="0" w:type="dxa"/>
              </w:trPr>
              <w:tc>
                <w:tcPr>
                  <w:tcW w:w="15" w:type="dxa"/>
                </w:tcPr>
                <w:p w:rsidR="007327EE" w:rsidRPr="007327EE" w:rsidRDefault="007327EE" w:rsidP="007327EE">
                  <w:pPr>
                    <w:spacing w:after="0" w:line="240" w:lineRule="auto"/>
                    <w:rPr>
                      <w:rFonts w:ascii="Lucida Console" w:eastAsia="Times New Roman" w:hAnsi="Lucida Console" w:cs="Times New Roman"/>
                      <w:color w:val="0000FF"/>
                      <w:sz w:val="24"/>
                      <w:szCs w:val="24"/>
                      <w:lang w:val="en-GB" w:eastAsia="en-GB"/>
                    </w:rPr>
                  </w:pPr>
                </w:p>
              </w:tc>
            </w:tr>
          </w:tbl>
          <w:p w:rsidR="007327EE" w:rsidRPr="007327EE" w:rsidRDefault="007327EE" w:rsidP="007327EE">
            <w:pPr>
              <w:spacing w:after="0" w:line="240" w:lineRule="auto"/>
              <w:rPr>
                <w:rFonts w:ascii="Lucida Console" w:eastAsia="Times New Roman" w:hAnsi="Lucida Console" w:cs="Times New Roman"/>
                <w:color w:val="000000"/>
                <w:sz w:val="24"/>
                <w:szCs w:val="24"/>
                <w:lang w:val="en-GB" w:eastAsia="en-GB"/>
              </w:rPr>
            </w:pPr>
          </w:p>
        </w:tc>
      </w:tr>
    </w:tbl>
    <w:p w:rsidR="007327EE" w:rsidRDefault="007327EE" w:rsidP="007327EE">
      <w:r>
        <w:lastRenderedPageBreak/>
        <w:t>II.</w:t>
      </w:r>
      <w:r>
        <w:tab/>
        <w:t>Use the summary function</w:t>
      </w:r>
    </w:p>
    <w:p w:rsidR="00543847" w:rsidRDefault="00543847" w:rsidP="00543847">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summary(USDA)</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t xml:space="preserve">       ID                              </w:t>
      </w:r>
      <w:r w:rsidR="00856845">
        <w:rPr>
          <w:rFonts w:ascii="Lucida Console" w:hAnsi="Lucida Console"/>
          <w:color w:val="000000"/>
        </w:rPr>
        <w:t xml:space="preserve">                           </w:t>
      </w:r>
      <w:r>
        <w:rPr>
          <w:rFonts w:ascii="Lucida Console" w:hAnsi="Lucida Console"/>
          <w:color w:val="000000"/>
        </w:rPr>
        <w:t xml:space="preserve">Description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1001   BEEF,CHUCK,UNDER BLADE CNTR STEAK,BNLESS,DENVER CUT,LN,0" FA:   2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8387   CAMPBELL,CAMPBELL'S SEL MICROWAVEABLE BOWLS,HEA             :   2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:13294   OIL,INDUSTRIAL,PALM KERNEL (HYDROGENATED),CONFECTION FAT    :   2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:14260   POPCORN,OIL-POPPED,LOFAT                                    :   2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Qu.:18337   ABALONE,MIXED SPECIES,RAW                                   :   1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:93600   ABALONE,MXD SP,CKD,FRIED                                    :   1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:7048  </w:t>
      </w:r>
    </w:p>
    <w:p w:rsidR="00F37F91" w:rsidRDefault="00F37F91" w:rsidP="007327EE">
      <w:pPr>
        <w:pStyle w:val="HTMLPreformatted"/>
        <w:shd w:val="clear" w:color="auto" w:fill="FFFFFF"/>
        <w:wordWrap w:val="0"/>
        <w:spacing w:line="225" w:lineRule="atLeast"/>
        <w:rPr>
          <w:rFonts w:ascii="Lucida Console" w:hAnsi="Lucida Console"/>
          <w:color w:val="000000"/>
        </w:rPr>
      </w:pP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Calories        Protein         TotalFat       Carbohydrate        Sodium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0.0   Min.   : 0.00   Min.   :  0.00   Min.   :  0.00   Min.   :    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85.0   1st Qu.: 2.29   1st Qu.:  0.72   1st Qu.:  0.00   1st Qu.:   37.0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:181.0   Median : 8.20   Median :  4.37   Median :  7.13   Median :   79.0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:219.7   Mean   :11.71   Mean   : 10.32   Mean   : 20.70   Mean   :  322.1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Qu.:331.0   3rd Qu.:20.43   3rd Qu.: 12.70   3rd Qu.: 28.17   3rd Qu.:  386.0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:902.0   Max.   :88.32   Max.   :100.00   Max.   :100.00   Max.   :38758.0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:1       NA's   :1       NA's   :1        NA's   :1        NA's   :84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SaturatedFat     Cholesterol          Sugar           Calcium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0.000   Min.   :   0.00   Min.   : 0.000   Min.   :   0.00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0.172   1st Qu.:   0.00   1st Qu.: 0.000   1st Qu.:   9.00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1.256   Median :   3.00   Median : 1.395   Median :  19.00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3.452   Mean   :  41.55   Mean   : 8.257   Mean   :  73.53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4.028   3rd Qu.:  69.00   3rd Qu.: 7.875   3rd Qu.:  56.00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:95.600   Max.   :3100.00   Max.   :99.800   Max.   :7364.00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:301      NA's   :288       NA's   :1910     NA's   :136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Iron           Potassium          VitaminC           VitaminE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0.000   Min.   :    0.0   Min.   :   0.000   Min.   :  0.000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0.520   1st Qu.:  135.0   1st Qu.:   0.000   1st Qu.:  0.120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1.330   Median :  250.0   Median :   0.000   Median :  0.270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2.828   Mean   :  301.4   Mean   :   9.436   Mean   :  1.488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2.620   3rd Qu.:  348.0   3rd Qu.:   3.100   3rd Qu.:  0.710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:123.600   Max.   :16500.0   Max.   :2400.000   Max.   :149.400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:123       NA's   :409       NA's   :332        NA's   :2720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VitaminD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0.0000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0.0000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0.0000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Mean   :  0.5769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0.1000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:250.0000  </w:t>
      </w:r>
    </w:p>
    <w:p w:rsidR="007327EE" w:rsidRDefault="007327EE" w:rsidP="007327E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:2834    </w:t>
      </w:r>
    </w:p>
    <w:p w:rsidR="005910EC" w:rsidRDefault="005910EC" w:rsidP="005910EC"/>
    <w:p w:rsidR="00856845" w:rsidRDefault="00856845" w:rsidP="005910EC">
      <w:r>
        <w:t>What information those</w:t>
      </w:r>
      <w:r w:rsidR="00F569D4">
        <w:t xml:space="preserve"> this give us about the USDA</w:t>
      </w:r>
      <w:r>
        <w:t xml:space="preserve"> file?</w:t>
      </w:r>
    </w:p>
    <w:p w:rsidR="00856845" w:rsidRDefault="00F569D4" w:rsidP="00C65946">
      <w:pPr>
        <w:jc w:val="both"/>
      </w:pPr>
      <w:r>
        <w:t>To learn about our data we use the structure function or str in R and give it the input USDA.</w:t>
      </w:r>
      <w:r w:rsidR="00543847">
        <w:t xml:space="preserve"> </w:t>
      </w:r>
      <w:r w:rsidR="009326D0">
        <w:t>This gives us the following information. We have 7,058 observations or foods in our dataset along with 16 different variables. The first variable gives a unique identification number for each of the foods, starting with the number 1,001. The second variable gives a text description of each of the foods. The third variable is the amount of calories in 100 grams of these foods and it is given to us in kilocalories. We also have information about the protein, total fat, carbohydrate, saturated fat and sugar levels in grams, as well as the sodium, cholesterol, calcium, iron, potassium and vitamin C levels in milligrams. Finally, the amount of vitamin E and vitamin D in what is known as i</w:t>
      </w:r>
      <w:r w:rsidR="00376186">
        <w:t>nternational units, as this is the</w:t>
      </w:r>
      <w:r w:rsidR="009326D0">
        <w:t xml:space="preserve"> standard measurement for drugs and vitamins.</w:t>
      </w:r>
    </w:p>
    <w:p w:rsidR="00F569D4" w:rsidRDefault="00F569D4" w:rsidP="00C65946">
      <w:pPr>
        <w:jc w:val="both"/>
      </w:pPr>
      <w:r>
        <w:t>To obtain high-level statistical information about our dataset we use the summary function and give it as input the USDA data frame. The summary function gives us information such as the minimum, the maximum and the mean values across all 7,058 foods for each of the 16 different variables. For instan</w:t>
      </w:r>
      <w:r w:rsidR="00F37F91">
        <w:t>ce, the maximum amount of saturated fat is 95,600</w:t>
      </w:r>
      <w:r>
        <w:t xml:space="preserve"> milligrams</w:t>
      </w:r>
      <w:r w:rsidR="00F37F91">
        <w:t>, whereas the mean is only 3,452</w:t>
      </w:r>
      <w:r>
        <w:t xml:space="preserve"> milligrams.</w:t>
      </w:r>
      <w:r w:rsidR="004A6049">
        <w:t xml:space="preserve"> We also have information about the number of non-available entries. For instance, we have 2,720 foods that are missing entries for their vitamin E levels. Scrolling through this information, a startling observation is the maximum level of sodium, which is 38,758 milligrams. This number is huge, given that the daily recommended maximum is only 2,300 milligrams. We can investigate this variable further with some basic data an</w:t>
      </w:r>
      <w:r w:rsidR="00F37F91">
        <w:t>al</w:t>
      </w:r>
      <w:r w:rsidR="004A6049">
        <w:t>ysis.</w:t>
      </w:r>
    </w:p>
    <w:p w:rsidR="00F37F91" w:rsidRDefault="00F37F91" w:rsidP="00F37F91">
      <w:pPr>
        <w:pStyle w:val="Heading1"/>
        <w:numPr>
          <w:ilvl w:val="0"/>
          <w:numId w:val="0"/>
        </w:numPr>
        <w:ind w:left="432" w:hanging="432"/>
      </w:pPr>
      <w:r>
        <w:t xml:space="preserve">Q4. </w:t>
      </w:r>
    </w:p>
    <w:p w:rsidR="00F37F91" w:rsidRDefault="00F37F91" w:rsidP="00C65946">
      <w:pPr>
        <w:jc w:val="both"/>
      </w:pPr>
      <w:r>
        <w:t>We are told too much Salt. Check the values of sodium levels in the foods within the data set. Find the min and max foods.</w:t>
      </w:r>
    </w:p>
    <w:p w:rsidR="00F37F91" w:rsidRDefault="00F37F91" w:rsidP="00C65946">
      <w:pPr>
        <w:jc w:val="both"/>
      </w:pPr>
      <w:r>
        <w:t>We realized when we scroll through the summary of the USDA data frame, that the maximum level of Sodium was 38,758 milligrams, which is very high. To check the values of sodium levels in the foods within the data set, we can type USDA$Sodium.</w:t>
      </w:r>
    </w:p>
    <w:p w:rsidR="00543847" w:rsidRDefault="00543847" w:rsidP="0054384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USDA$Sodium</w:t>
      </w:r>
    </w:p>
    <w:p w:rsidR="00543847" w:rsidRDefault="00543847" w:rsidP="00543847">
      <w:pPr>
        <w:pStyle w:val="HTMLPreformatted"/>
        <w:shd w:val="clear" w:color="auto" w:fill="FFFFFF"/>
        <w:wordWrap w:val="0"/>
        <w:spacing w:line="225" w:lineRule="atLeast"/>
      </w:pPr>
    </w:p>
    <w:p w:rsidR="00F37F91" w:rsidRDefault="00020F82" w:rsidP="00C65946">
      <w:pPr>
        <w:jc w:val="both"/>
      </w:pPr>
      <w:r>
        <w:t>This gives us a series of numbers associated with the amount of sodium in all the foods in our data set. This is a vector associated with the variable Sodium. For instance, the sodium level of the first food in our data set is 714 milligrams and the sodium level of the last food in our data set is 68 milligrams.</w:t>
      </w:r>
    </w:p>
    <w:p w:rsidR="00020F82" w:rsidRDefault="00020F82" w:rsidP="00C65946">
      <w:pPr>
        <w:jc w:val="both"/>
      </w:pPr>
      <w:r>
        <w:t xml:space="preserve">To find which food has the highest level of sodium we use the function which.max, which takes as an input the Sodium vector and it gives us the index of the food with the highest sodium level. </w:t>
      </w:r>
    </w:p>
    <w:p w:rsidR="00020F82" w:rsidRDefault="00020F82" w:rsidP="00020F8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which.max(USDA$Sodium)</w:t>
      </w:r>
    </w:p>
    <w:p w:rsidR="0072685D" w:rsidRDefault="0072685D" w:rsidP="00020F82">
      <w:pPr>
        <w:pStyle w:val="HTMLPreformatted"/>
        <w:shd w:val="clear" w:color="auto" w:fill="FFFFFF"/>
        <w:wordWrap w:val="0"/>
        <w:spacing w:line="225" w:lineRule="atLeast"/>
        <w:rPr>
          <w:rStyle w:val="gem3dmtclfb"/>
          <w:rFonts w:ascii="Lucida Console" w:hAnsi="Lucida Console"/>
          <w:color w:val="0000FF"/>
        </w:rPr>
      </w:pPr>
    </w:p>
    <w:p w:rsidR="00020F82" w:rsidRDefault="00020F82" w:rsidP="00020F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265</w:t>
      </w:r>
    </w:p>
    <w:p w:rsidR="00020F82" w:rsidRDefault="00020F82" w:rsidP="00020F82">
      <w:pPr>
        <w:pStyle w:val="HTMLPreformatted"/>
        <w:shd w:val="clear" w:color="auto" w:fill="FFFFFF"/>
        <w:wordWrap w:val="0"/>
        <w:spacing w:line="225" w:lineRule="atLeast"/>
        <w:rPr>
          <w:rFonts w:ascii="Lucida Console" w:hAnsi="Lucida Console"/>
          <w:color w:val="000000"/>
        </w:rPr>
      </w:pPr>
    </w:p>
    <w:p w:rsidR="00297F3E" w:rsidRDefault="00020F82" w:rsidP="00C65946">
      <w:pPr>
        <w:jc w:val="both"/>
      </w:pPr>
      <w:r>
        <w:t>In this case, the 265</w:t>
      </w:r>
      <w:r w:rsidRPr="00020F82">
        <w:rPr>
          <w:vertAlign w:val="superscript"/>
        </w:rPr>
        <w:t>th</w:t>
      </w:r>
      <w:r>
        <w:t xml:space="preserve"> food in our </w:t>
      </w:r>
      <w:r w:rsidR="00D578F5">
        <w:t>data set has the maximum sodium content. To know which food that is, we need to take a look at the vector corresponding to the text description of the foods. We can use the function names, which takes as a</w:t>
      </w:r>
      <w:r w:rsidR="00297F3E">
        <w:t>n input the USDA data frame to give</w:t>
      </w:r>
      <w:r w:rsidR="00D578F5">
        <w:t xml:space="preserve"> us the exact names of all the variables as stored in the USDA data frame.</w:t>
      </w:r>
      <w:r w:rsidR="00297F3E">
        <w:t xml:space="preserve"> </w:t>
      </w:r>
    </w:p>
    <w:p w:rsidR="00297F3E" w:rsidRDefault="00297F3E" w:rsidP="00297F3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names(USDA)</w:t>
      </w:r>
    </w:p>
    <w:p w:rsidR="0072685D" w:rsidRDefault="0072685D" w:rsidP="00297F3E">
      <w:pPr>
        <w:pStyle w:val="HTMLPreformatted"/>
        <w:shd w:val="clear" w:color="auto" w:fill="FFFFFF"/>
        <w:wordWrap w:val="0"/>
        <w:spacing w:line="225" w:lineRule="atLeast"/>
        <w:rPr>
          <w:rStyle w:val="gem3dmtclfb"/>
          <w:rFonts w:ascii="Lucida Console" w:hAnsi="Lucida Console"/>
          <w:color w:val="0000FF"/>
        </w:rPr>
      </w:pPr>
    </w:p>
    <w:p w:rsidR="00297F3E" w:rsidRDefault="00297F3E" w:rsidP="00297F3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"ID"           "Description"  "Calories"     "Protein"      "TotalFat"    </w:t>
      </w:r>
    </w:p>
    <w:p w:rsidR="00297F3E" w:rsidRDefault="00297F3E" w:rsidP="00297F3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"Carbohydrate" "Sodium"       "SaturatedFat" "Cholesterol"  "Sugar"       </w:t>
      </w:r>
    </w:p>
    <w:p w:rsidR="00297F3E" w:rsidRDefault="00297F3E" w:rsidP="00297F3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 "Calcium"      "Iron"         "Potassium"    "VitaminC"     "VitaminE"    </w:t>
      </w:r>
    </w:p>
    <w:p w:rsidR="00297F3E" w:rsidRDefault="00297F3E" w:rsidP="00297F3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 "VitaminD" </w:t>
      </w:r>
    </w:p>
    <w:p w:rsidR="00297F3E" w:rsidRDefault="00297F3E" w:rsidP="005910EC"/>
    <w:p w:rsidR="00020F82" w:rsidRDefault="00297F3E" w:rsidP="00C65946">
      <w:pPr>
        <w:jc w:val="both"/>
      </w:pPr>
      <w:r>
        <w:t>And now we know that the name of the variable we are looking at is Description. To get the name of the 256</w:t>
      </w:r>
      <w:r w:rsidRPr="00297F3E">
        <w:rPr>
          <w:vertAlign w:val="superscript"/>
        </w:rPr>
        <w:t>th</w:t>
      </w:r>
      <w:r>
        <w:t xml:space="preserve"> food, we need to ask R to pick the 256</w:t>
      </w:r>
      <w:r w:rsidRPr="00297F3E">
        <w:rPr>
          <w:vertAlign w:val="superscript"/>
        </w:rPr>
        <w:t>th</w:t>
      </w:r>
      <w:r>
        <w:t xml:space="preserve"> element from the vector Description. So, using our dollar notation to call the Description vector and then the square brackets around the index 265 and we get table salt.</w:t>
      </w:r>
    </w:p>
    <w:p w:rsidR="00297F3E" w:rsidRDefault="00297F3E" w:rsidP="00297F3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USDA$Description[265]</w:t>
      </w:r>
    </w:p>
    <w:p w:rsidR="0072685D" w:rsidRDefault="0072685D" w:rsidP="00297F3E">
      <w:pPr>
        <w:pStyle w:val="HTMLPreformatted"/>
        <w:shd w:val="clear" w:color="auto" w:fill="FFFFFF"/>
        <w:wordWrap w:val="0"/>
        <w:spacing w:line="225" w:lineRule="atLeast"/>
        <w:rPr>
          <w:rStyle w:val="gem3dmtclfb"/>
          <w:rFonts w:ascii="Lucida Console" w:hAnsi="Lucida Console"/>
          <w:color w:val="0000FF"/>
        </w:rPr>
      </w:pPr>
    </w:p>
    <w:p w:rsidR="00297F3E" w:rsidRDefault="00297F3E" w:rsidP="00297F3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SALT,TABLE</w:t>
      </w:r>
    </w:p>
    <w:p w:rsidR="00297F3E" w:rsidRDefault="00297F3E" w:rsidP="00297F3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7054 Levels: ABALONE,MIXED SPECIES,RAW ABALONE,MXD SP,CKD,FRIED ... ZWIEBACK</w:t>
      </w:r>
    </w:p>
    <w:p w:rsidR="00297F3E" w:rsidRDefault="00297F3E" w:rsidP="005910EC"/>
    <w:p w:rsidR="00B3032F" w:rsidRDefault="00B3032F" w:rsidP="00C65946">
      <w:pPr>
        <w:jc w:val="both"/>
      </w:pPr>
      <w:r>
        <w:t>We also realized when we scroll through the summary of the USDA data frame, that the minimum level of Sodium was 0 milligrams.</w:t>
      </w:r>
    </w:p>
    <w:p w:rsidR="00F93AA5" w:rsidRDefault="00F93AA5" w:rsidP="00C65946">
      <w:pPr>
        <w:jc w:val="both"/>
      </w:pPr>
      <w:r>
        <w:t xml:space="preserve">To find which food </w:t>
      </w:r>
      <w:r w:rsidR="00B3032F">
        <w:t xml:space="preserve">this belongs to, i.e. </w:t>
      </w:r>
      <w:r>
        <w:t xml:space="preserve">has the lowest level of sodium we use the function which.min, which takes as an input the Sodium vector and it gives us the index of the food with the lowest sodium level. </w:t>
      </w:r>
    </w:p>
    <w:p w:rsidR="00F93AA5" w:rsidRDefault="00F93AA5" w:rsidP="00F93AA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which.min(USDA$Sodium)</w:t>
      </w:r>
    </w:p>
    <w:p w:rsidR="0072685D" w:rsidRDefault="0072685D" w:rsidP="00F93AA5">
      <w:pPr>
        <w:pStyle w:val="HTMLPreformatted"/>
        <w:shd w:val="clear" w:color="auto" w:fill="FFFFFF"/>
        <w:wordWrap w:val="0"/>
        <w:spacing w:line="225" w:lineRule="atLeast"/>
        <w:rPr>
          <w:rStyle w:val="gem3dmtclfb"/>
          <w:rFonts w:ascii="Lucida Console" w:hAnsi="Lucida Console"/>
          <w:color w:val="0000FF"/>
        </w:rPr>
      </w:pPr>
    </w:p>
    <w:p w:rsidR="00F93AA5" w:rsidRDefault="00F93AA5" w:rsidP="00F93A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289</w:t>
      </w:r>
    </w:p>
    <w:p w:rsidR="00297F3E" w:rsidRDefault="00297F3E" w:rsidP="005910EC"/>
    <w:p w:rsidR="00F93AA5" w:rsidRDefault="00F93AA5" w:rsidP="00C65946">
      <w:pPr>
        <w:jc w:val="both"/>
      </w:pPr>
      <w:r>
        <w:t>In this case, the 289</w:t>
      </w:r>
      <w:r w:rsidRPr="00020F82">
        <w:rPr>
          <w:vertAlign w:val="superscript"/>
        </w:rPr>
        <w:t>th</w:t>
      </w:r>
      <w:r>
        <w:t xml:space="preserve"> food in our data set has the minimum sodium content. To know which food that is, we need to get the name </w:t>
      </w:r>
      <w:r w:rsidR="00B61B27">
        <w:t>of the 289</w:t>
      </w:r>
      <w:r w:rsidRPr="00297F3E">
        <w:rPr>
          <w:vertAlign w:val="superscript"/>
        </w:rPr>
        <w:t>th</w:t>
      </w:r>
      <w:r>
        <w:t xml:space="preserve"> food, we need to ask R to pick the 289</w:t>
      </w:r>
      <w:r w:rsidRPr="00297F3E">
        <w:rPr>
          <w:vertAlign w:val="superscript"/>
        </w:rPr>
        <w:t>th</w:t>
      </w:r>
      <w:r>
        <w:t xml:space="preserve"> element from the vector Description. So, using our dollar notation to call the Description vector and then the square brackets around the index 289 and we get beef tallow fat.</w:t>
      </w:r>
    </w:p>
    <w:p w:rsidR="00F93AA5" w:rsidRDefault="00F93AA5" w:rsidP="00F93AA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USDA$Description[289]</w:t>
      </w:r>
    </w:p>
    <w:p w:rsidR="0072685D" w:rsidRDefault="0072685D" w:rsidP="00F93AA5">
      <w:pPr>
        <w:pStyle w:val="HTMLPreformatted"/>
        <w:shd w:val="clear" w:color="auto" w:fill="FFFFFF"/>
        <w:wordWrap w:val="0"/>
        <w:spacing w:line="225" w:lineRule="atLeast"/>
        <w:rPr>
          <w:rStyle w:val="gem3dmtclfb"/>
          <w:rFonts w:ascii="Lucida Console" w:hAnsi="Lucida Console"/>
          <w:color w:val="0000FF"/>
        </w:rPr>
      </w:pPr>
    </w:p>
    <w:p w:rsidR="00F93AA5" w:rsidRDefault="00F93AA5" w:rsidP="00F93A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FAT,BEEF TALLOW</w:t>
      </w:r>
    </w:p>
    <w:p w:rsidR="00F93AA5" w:rsidRDefault="00F93AA5" w:rsidP="00F93A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7054 Levels: ABALONE,MIXED SPECIES,RAW ABALONE,MXD SP,CKD,FRIED ... ZWIEBACK</w:t>
      </w:r>
    </w:p>
    <w:p w:rsidR="00F93AA5" w:rsidRDefault="00F93AA5" w:rsidP="00F93AA5">
      <w:pPr>
        <w:pStyle w:val="HTMLPreformatted"/>
        <w:shd w:val="clear" w:color="auto" w:fill="FFFFFF"/>
        <w:wordWrap w:val="0"/>
        <w:spacing w:line="225" w:lineRule="atLeast"/>
        <w:rPr>
          <w:rFonts w:ascii="Lucida Console" w:hAnsi="Lucida Console"/>
          <w:color w:val="000000"/>
        </w:rPr>
      </w:pPr>
    </w:p>
    <w:p w:rsidR="00F93AA5" w:rsidRDefault="00F93AA5" w:rsidP="00F93AA5">
      <w:pPr>
        <w:pStyle w:val="HTMLPreformatted"/>
        <w:shd w:val="clear" w:color="auto" w:fill="FFFFFF"/>
        <w:wordWrap w:val="0"/>
        <w:spacing w:line="225" w:lineRule="atLeast"/>
        <w:rPr>
          <w:rFonts w:ascii="Lucida Console" w:hAnsi="Lucida Console"/>
          <w:color w:val="000000"/>
        </w:rPr>
      </w:pPr>
    </w:p>
    <w:p w:rsidR="00B3032F" w:rsidRDefault="00B3032F" w:rsidP="00B3032F">
      <w:pPr>
        <w:pStyle w:val="Heading1"/>
        <w:numPr>
          <w:ilvl w:val="0"/>
          <w:numId w:val="0"/>
        </w:numPr>
        <w:ind w:left="432" w:hanging="432"/>
      </w:pPr>
      <w:r>
        <w:lastRenderedPageBreak/>
        <w:t xml:space="preserve">Q5. </w:t>
      </w:r>
    </w:p>
    <w:p w:rsidR="00F93AA5" w:rsidRDefault="00B3032F" w:rsidP="00C65946">
      <w:pPr>
        <w:jc w:val="both"/>
      </w:pPr>
      <w:r>
        <w:t>I. Create a new data frame of foods with more than 10,000 milligrams of sodium as a subset of our original data frame. Show your code and the results of your analysis.</w:t>
      </w:r>
    </w:p>
    <w:p w:rsidR="009A64EA" w:rsidRDefault="009A64EA" w:rsidP="00C65946">
      <w:pPr>
        <w:jc w:val="both"/>
      </w:pPr>
      <w:r>
        <w:t xml:space="preserve">From our previous analysis, 38,758 milligrams of sodium in 100 grams of table salt makes sense but none of us would eat 100 grams of salt in one sitting. So, it is more interesting to find out which foods contain more than 10,000 milligrams of sodium. To do so, we create a new data frame and call </w:t>
      </w:r>
      <w:r w:rsidR="00B61B27">
        <w:t xml:space="preserve">it </w:t>
      </w:r>
      <w:r>
        <w:t>HighSodium. And this is going t</w:t>
      </w:r>
      <w:r w:rsidR="00B61B27">
        <w:t>o</w:t>
      </w:r>
      <w:r>
        <w:t xml:space="preserve"> be a subset of our original data frame, USDA, with only the foods that have sodium content that exceeds 10,000.</w:t>
      </w:r>
    </w:p>
    <w:p w:rsidR="00B34BE9" w:rsidRDefault="00B34BE9" w:rsidP="00B34BE9">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HighSodium = subset(USDA, Sodium&gt;10000)</w:t>
      </w:r>
    </w:p>
    <w:p w:rsidR="00B34BE9" w:rsidRDefault="00B34BE9" w:rsidP="00F93AA5"/>
    <w:p w:rsidR="00B34BE9" w:rsidRDefault="00B34BE9" w:rsidP="00C65946">
      <w:pPr>
        <w:jc w:val="both"/>
      </w:pPr>
      <w:r>
        <w:t>And now we created this new data frame, to see how many foods there exist in this new data frame, we need to see how many observations is data frame has. This can be done by using the function nrow, which computes the number of rows in the data frame HighSodium.</w:t>
      </w:r>
    </w:p>
    <w:p w:rsidR="00B34BE9" w:rsidRDefault="00B34BE9" w:rsidP="00B34BE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nrow(HighSodium)</w:t>
      </w:r>
    </w:p>
    <w:p w:rsidR="00B34BE9" w:rsidRDefault="00B34BE9" w:rsidP="00B34B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w:t>
      </w:r>
    </w:p>
    <w:p w:rsidR="00B34BE9" w:rsidRDefault="00B34BE9" w:rsidP="00F93AA5"/>
    <w:p w:rsidR="00B34BE9" w:rsidRDefault="00B34BE9" w:rsidP="00C65946">
      <w:pPr>
        <w:jc w:val="both"/>
      </w:pPr>
      <w:r>
        <w:t>And we obtain 10 foods with sodium levels above 10,000 milligrams. Since there are not many we can output th</w:t>
      </w:r>
      <w:r w:rsidR="0052511C">
        <w:t>e</w:t>
      </w:r>
      <w:r>
        <w:t xml:space="preserve"> names of these foods by looking at their Description vector. But this time, the Description vector is not associated with the USDA d</w:t>
      </w:r>
      <w:r w:rsidR="0052511C">
        <w:t>a</w:t>
      </w:r>
      <w:r>
        <w:t xml:space="preserve">ta frame but with the HighSodium data frame. </w:t>
      </w:r>
    </w:p>
    <w:tbl>
      <w:tblPr>
        <w:tblW w:w="106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875"/>
      </w:tblGrid>
      <w:tr w:rsidR="00B34BE9" w:rsidRPr="00B34BE9" w:rsidTr="00B34BE9">
        <w:trPr>
          <w:tblCellSpacing w:w="0" w:type="dxa"/>
        </w:trPr>
        <w:tc>
          <w:tcPr>
            <w:tcW w:w="0" w:type="auto"/>
            <w:shd w:val="clear" w:color="auto" w:fill="FFFFFF"/>
            <w:hideMark/>
          </w:tcPr>
          <w:p w:rsid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B34BE9">
              <w:rPr>
                <w:rFonts w:ascii="Lucida Console" w:eastAsia="Times New Roman" w:hAnsi="Lucida Console" w:cs="Courier New"/>
                <w:color w:val="0000FF"/>
                <w:sz w:val="20"/>
                <w:szCs w:val="20"/>
                <w:lang w:val="en-GB" w:eastAsia="en-GB"/>
              </w:rPr>
              <w:t>&gt; HighSodium$Description</w:t>
            </w:r>
          </w:p>
          <w:p w:rsidR="0072685D" w:rsidRPr="00B34BE9" w:rsidRDefault="0072685D"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[1] SALT,TABLE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[2] SOUP,BF BROTH OR BOUILLON,PDR,DRY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[3] SOUP,BEEF BROTH,CUBED,DRY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[4] SOUP,CHICK BROTH OR BOUILLON,DRY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[5] SOUP,CHICK BROTH CUBES,DRY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[6] GRAVY,AU JUS,DRY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[7] ADOBO FRESCO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[8] LEAVENING AGENTS,BAKING PDR,DOUBLE-ACTING,NA AL SULFATE</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 [9] LEAVENING AGENTS,BAKING SODA                           </w:t>
            </w:r>
          </w:p>
          <w:p w:rsidR="00B34BE9" w:rsidRP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 xml:space="preserve">[10] DESSERTS,RENNIN,TABLETS,UNSWTND                        </w:t>
            </w:r>
          </w:p>
          <w:p w:rsidR="00B34BE9" w:rsidRDefault="00B34BE9"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34BE9">
              <w:rPr>
                <w:rFonts w:ascii="Lucida Console" w:eastAsia="Times New Roman" w:hAnsi="Lucida Console" w:cs="Courier New"/>
                <w:color w:val="000000"/>
                <w:sz w:val="20"/>
                <w:szCs w:val="20"/>
                <w:lang w:val="en-GB" w:eastAsia="en-GB"/>
              </w:rPr>
              <w:t>7054 Levels: ABALONE,MIXED SPECIES,RAW ABALONE,MXD SP,CKD,FRIED ... ZWIEBACK</w:t>
            </w:r>
          </w:p>
          <w:p w:rsidR="0052511C" w:rsidRDefault="0052511C"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p>
          <w:p w:rsidR="0052511C" w:rsidRDefault="0052511C" w:rsidP="00B3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p>
          <w:p w:rsidR="00036E69" w:rsidRDefault="0052511C"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sidRPr="0052511C">
              <w:rPr>
                <w:rFonts w:eastAsia="Times New Roman" w:cs="Courier New"/>
                <w:color w:val="000000"/>
                <w:lang w:val="en-GB" w:eastAsia="en-GB"/>
              </w:rPr>
              <w:t>We obtain the names of these 10 food. So definitely table salt is one of them. We also have dry soup,</w:t>
            </w:r>
            <w:r w:rsidR="00036E69">
              <w:rPr>
                <w:rFonts w:eastAsia="Times New Roman" w:cs="Courier New"/>
                <w:color w:val="000000"/>
                <w:lang w:val="en-GB" w:eastAsia="en-GB"/>
              </w:rPr>
              <w:t xml:space="preserve"> </w:t>
            </w:r>
            <w:r w:rsidRPr="0052511C">
              <w:rPr>
                <w:rFonts w:eastAsia="Times New Roman" w:cs="Courier New"/>
                <w:color w:val="000000"/>
                <w:lang w:val="en-GB" w:eastAsia="en-GB"/>
              </w:rPr>
              <w:t xml:space="preserve">gravy, </w:t>
            </w:r>
          </w:p>
          <w:p w:rsidR="0052511C" w:rsidRDefault="0052511C"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sidRPr="0052511C">
              <w:rPr>
                <w:rFonts w:eastAsia="Times New Roman" w:cs="Courier New"/>
                <w:color w:val="000000"/>
                <w:lang w:val="en-GB" w:eastAsia="en-GB"/>
              </w:rPr>
              <w:t>fresco adobo, some leavening agents and some unsweetened tablet</w:t>
            </w:r>
            <w:r>
              <w:rPr>
                <w:rFonts w:eastAsia="Times New Roman" w:cs="Courier New"/>
                <w:color w:val="000000"/>
                <w:lang w:val="en-GB" w:eastAsia="en-GB"/>
              </w:rPr>
              <w:t>s</w:t>
            </w:r>
            <w:r w:rsidRPr="0052511C">
              <w:rPr>
                <w:rFonts w:eastAsia="Times New Roman" w:cs="Courier New"/>
                <w:color w:val="000000"/>
                <w:lang w:val="en-GB" w:eastAsia="en-GB"/>
              </w:rPr>
              <w:t xml:space="preserve"> rennin dessert</w:t>
            </w:r>
            <w:r>
              <w:rPr>
                <w:rFonts w:eastAsia="Times New Roman" w:cs="Courier New"/>
                <w:color w:val="000000"/>
                <w:lang w:val="en-GB" w:eastAsia="en-GB"/>
              </w:rPr>
              <w:t>s.</w:t>
            </w:r>
          </w:p>
          <w:p w:rsidR="00036E69" w:rsidRDefault="00036E69" w:rsidP="00A44605">
            <w:pPr>
              <w:pStyle w:val="NoSpacing"/>
              <w:jc w:val="both"/>
              <w:rPr>
                <w:lang w:val="en-GB" w:eastAsia="en-GB"/>
              </w:rPr>
            </w:pPr>
          </w:p>
          <w:p w:rsidR="00036E69" w:rsidRDefault="00036E69"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The values we worked with so far with respect to high levels of sodium are 10,000 milligrams and 38,000</w:t>
            </w:r>
          </w:p>
          <w:p w:rsidR="00036E69" w:rsidRDefault="00036E69"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milligrams, maybe the best way</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to figure out how big a value is, is by </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comparing it to the </w:t>
            </w:r>
            <w:r w:rsidR="00CB5735">
              <w:rPr>
                <w:rFonts w:eastAsia="Times New Roman" w:cs="Courier New"/>
                <w:color w:val="000000"/>
                <w:lang w:val="en-GB" w:eastAsia="en-GB"/>
              </w:rPr>
              <w:t xml:space="preserve"> </w:t>
            </w:r>
            <w:r>
              <w:rPr>
                <w:rFonts w:eastAsia="Times New Roman" w:cs="Courier New"/>
                <w:color w:val="000000"/>
                <w:lang w:val="en-GB" w:eastAsia="en-GB"/>
              </w:rPr>
              <w:t>mean and the</w:t>
            </w:r>
          </w:p>
          <w:p w:rsidR="00036E69" w:rsidRDefault="00036E69"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standard</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deviation </w:t>
            </w:r>
            <w:r w:rsidR="00CB5735">
              <w:rPr>
                <w:rFonts w:eastAsia="Times New Roman" w:cs="Courier New"/>
                <w:color w:val="000000"/>
                <w:lang w:val="en-GB" w:eastAsia="en-GB"/>
              </w:rPr>
              <w:t xml:space="preserve"> </w:t>
            </w:r>
            <w:r>
              <w:rPr>
                <w:rFonts w:eastAsia="Times New Roman" w:cs="Courier New"/>
                <w:color w:val="000000"/>
                <w:lang w:val="en-GB" w:eastAsia="en-GB"/>
              </w:rPr>
              <w:t>of the</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sodium</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levels</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across </w:t>
            </w:r>
            <w:r w:rsidR="00CB5735">
              <w:rPr>
                <w:rFonts w:eastAsia="Times New Roman" w:cs="Courier New"/>
                <w:color w:val="000000"/>
                <w:lang w:val="en-GB" w:eastAsia="en-GB"/>
              </w:rPr>
              <w:t xml:space="preserve"> </w:t>
            </w:r>
            <w:r>
              <w:rPr>
                <w:rFonts w:eastAsia="Times New Roman" w:cs="Courier New"/>
                <w:color w:val="000000"/>
                <w:lang w:val="en-GB" w:eastAsia="en-GB"/>
              </w:rPr>
              <w:t>the data set.</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To find</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the mean, we use </w:t>
            </w:r>
            <w:r w:rsidR="00CB5735">
              <w:rPr>
                <w:rFonts w:eastAsia="Times New Roman" w:cs="Courier New"/>
                <w:color w:val="000000"/>
                <w:lang w:val="en-GB" w:eastAsia="en-GB"/>
              </w:rPr>
              <w:t xml:space="preserve"> </w:t>
            </w:r>
            <w:r>
              <w:rPr>
                <w:rFonts w:eastAsia="Times New Roman" w:cs="Courier New"/>
                <w:color w:val="000000"/>
                <w:lang w:val="en-GB" w:eastAsia="en-GB"/>
              </w:rPr>
              <w:t>the summary</w:t>
            </w:r>
          </w:p>
          <w:p w:rsidR="00036E69" w:rsidRDefault="00036E69"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 xml:space="preserve">function, </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and </w:t>
            </w:r>
            <w:r w:rsidR="00CB5735">
              <w:rPr>
                <w:rFonts w:eastAsia="Times New Roman" w:cs="Courier New"/>
                <w:color w:val="000000"/>
                <w:lang w:val="en-GB" w:eastAsia="en-GB"/>
              </w:rPr>
              <w:t xml:space="preserve"> </w:t>
            </w:r>
            <w:r>
              <w:rPr>
                <w:rFonts w:eastAsia="Times New Roman" w:cs="Courier New"/>
                <w:color w:val="000000"/>
                <w:lang w:val="en-GB" w:eastAsia="en-GB"/>
              </w:rPr>
              <w:t>this time, give it</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as input </w:t>
            </w:r>
            <w:r w:rsidR="00CB5735">
              <w:rPr>
                <w:rFonts w:eastAsia="Times New Roman" w:cs="Courier New"/>
                <w:color w:val="000000"/>
                <w:lang w:val="en-GB" w:eastAsia="en-GB"/>
              </w:rPr>
              <w:t xml:space="preserve"> </w:t>
            </w:r>
            <w:r>
              <w:rPr>
                <w:rFonts w:eastAsia="Times New Roman" w:cs="Courier New"/>
                <w:color w:val="000000"/>
                <w:lang w:val="en-GB" w:eastAsia="en-GB"/>
              </w:rPr>
              <w:t>the</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Sodium vector</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instead of the </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whole USDA </w:t>
            </w:r>
            <w:r w:rsidR="00CB5735">
              <w:rPr>
                <w:rFonts w:eastAsia="Times New Roman" w:cs="Courier New"/>
                <w:color w:val="000000"/>
                <w:lang w:val="en-GB" w:eastAsia="en-GB"/>
              </w:rPr>
              <w:t xml:space="preserve"> </w:t>
            </w:r>
            <w:r>
              <w:rPr>
                <w:rFonts w:eastAsia="Times New Roman" w:cs="Courier New"/>
                <w:color w:val="000000"/>
                <w:lang w:val="en-GB" w:eastAsia="en-GB"/>
              </w:rPr>
              <w:t>data</w:t>
            </w:r>
            <w:r w:rsidR="00CB5735">
              <w:rPr>
                <w:rFonts w:eastAsia="Times New Roman" w:cs="Courier New"/>
                <w:color w:val="000000"/>
                <w:lang w:val="en-GB" w:eastAsia="en-GB"/>
              </w:rPr>
              <w:t xml:space="preserve"> </w:t>
            </w:r>
            <w:r>
              <w:rPr>
                <w:rFonts w:eastAsia="Times New Roman" w:cs="Courier New"/>
                <w:color w:val="000000"/>
                <w:lang w:val="en-GB" w:eastAsia="en-GB"/>
              </w:rPr>
              <w:t xml:space="preserve"> frame.</w:t>
            </w:r>
          </w:p>
          <w:p w:rsidR="00036E69" w:rsidRDefault="00036E69" w:rsidP="00036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lang w:val="en-GB" w:eastAsia="en-GB"/>
              </w:rPr>
            </w:pPr>
          </w:p>
          <w:p w:rsidR="0049252F" w:rsidRDefault="0049252F"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363C07" w:rsidRDefault="00363C07" w:rsidP="00C65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363C07" w:rsidRDefault="00363C07" w:rsidP="00363C0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summary(USDA$Sodium)</w:t>
            </w:r>
          </w:p>
          <w:p w:rsidR="0072685D" w:rsidRDefault="0072685D" w:rsidP="00363C07">
            <w:pPr>
              <w:pStyle w:val="HTMLPreformatted"/>
              <w:shd w:val="clear" w:color="auto" w:fill="FFFFFF"/>
              <w:wordWrap w:val="0"/>
              <w:spacing w:line="225" w:lineRule="atLeast"/>
              <w:rPr>
                <w:rStyle w:val="gem3dmtclfb"/>
                <w:rFonts w:ascii="Lucida Console" w:hAnsi="Lucida Console"/>
                <w:color w:val="0000FF"/>
              </w:rPr>
            </w:pPr>
          </w:p>
          <w:p w:rsidR="00363C07" w:rsidRDefault="00363C07" w:rsidP="00363C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Min. 1st Qu.  Median    Mean 3rd Qu.    Max.    NA's </w:t>
            </w:r>
          </w:p>
          <w:p w:rsidR="00363C07" w:rsidRDefault="00363C07" w:rsidP="00363C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0.0    37.0    79.0   322.1   386.0 38760.0      84 </w:t>
            </w:r>
          </w:p>
          <w:p w:rsidR="00363C07" w:rsidRDefault="00363C07"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363C07" w:rsidRDefault="00363C07"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bookmarkStart w:id="0" w:name="_GoBack"/>
            <w:r>
              <w:rPr>
                <w:rFonts w:eastAsia="Times New Roman" w:cs="Courier New"/>
                <w:color w:val="000000"/>
                <w:lang w:val="en-GB" w:eastAsia="en-GB"/>
              </w:rPr>
              <w:t xml:space="preserve">We can see that the mean sodium value is 322.1 milligrams. However, the summary function does not give </w:t>
            </w:r>
          </w:p>
          <w:p w:rsidR="00363C07" w:rsidRDefault="00363C07"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 xml:space="preserve">us the standard deviation information, but we can do this using the function sd, which stands for standard </w:t>
            </w:r>
          </w:p>
          <w:p w:rsidR="00363C07" w:rsidRDefault="00363C07"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 xml:space="preserve">deviation. Give it as input the sodium vector and explicitly tell R to remove the non-available entries by </w:t>
            </w:r>
          </w:p>
          <w:p w:rsidR="00363C07" w:rsidRDefault="00363C07" w:rsidP="00A4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typing na.rm=TRUE.</w:t>
            </w:r>
          </w:p>
          <w:bookmarkEnd w:id="0"/>
          <w:p w:rsidR="00363C07" w:rsidRDefault="00363C07" w:rsidP="003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363C07" w:rsidRDefault="00363C07" w:rsidP="00363C0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sd(USDA$Sodium, na.rm = TRUE)</w:t>
            </w:r>
          </w:p>
          <w:p w:rsidR="0072685D" w:rsidRDefault="0072685D" w:rsidP="00363C07">
            <w:pPr>
              <w:pStyle w:val="HTMLPreformatted"/>
              <w:shd w:val="clear" w:color="auto" w:fill="FFFFFF"/>
              <w:wordWrap w:val="0"/>
              <w:spacing w:line="225" w:lineRule="atLeast"/>
              <w:rPr>
                <w:rStyle w:val="gem3dmtclfb"/>
                <w:rFonts w:ascii="Lucida Console" w:hAnsi="Lucida Console"/>
                <w:color w:val="0000FF"/>
              </w:rPr>
            </w:pPr>
          </w:p>
          <w:p w:rsidR="00363C07" w:rsidRDefault="00363C07" w:rsidP="00363C0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1045.417</w:t>
            </w:r>
          </w:p>
          <w:p w:rsidR="00363C07" w:rsidRDefault="00363C07" w:rsidP="003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363C07" w:rsidRDefault="00363C07" w:rsidP="003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 xml:space="preserve">And the standard deviation is 1,045.415 milligrams. </w:t>
            </w:r>
          </w:p>
          <w:p w:rsidR="0048609F" w:rsidRDefault="0048609F" w:rsidP="003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Now that we have done a basic analysis of our data set we can look at the plotting functionality in R.</w:t>
            </w:r>
          </w:p>
          <w:p w:rsidR="0048609F" w:rsidRDefault="0048609F" w:rsidP="003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48609F" w:rsidRDefault="0048609F" w:rsidP="003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III. Explain Visualization.</w:t>
            </w:r>
          </w:p>
          <w:p w:rsidR="0048609F" w:rsidRDefault="0048609F" w:rsidP="003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48609F" w:rsidRDefault="0048609F"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lang w:val="en-GB" w:eastAsia="en-GB"/>
              </w:rPr>
            </w:pPr>
            <w:r>
              <w:rPr>
                <w:rFonts w:eastAsia="Times New Roman" w:cs="Courier New"/>
                <w:color w:val="000000"/>
                <w:lang w:val="en-GB" w:eastAsia="en-GB"/>
              </w:rPr>
              <w:t>Visualization is a crucial step for initial data exploration. It helps us discern relationships, patterns and outliers.</w:t>
            </w:r>
          </w:p>
          <w:p w:rsidR="0048609F" w:rsidRDefault="00C03FD8"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lang w:val="en-GB" w:eastAsia="en-GB"/>
              </w:rPr>
            </w:pPr>
            <w:r>
              <w:rPr>
                <w:rFonts w:eastAsia="Times New Roman" w:cs="Courier New"/>
                <w:color w:val="000000"/>
                <w:lang w:val="en-GB" w:eastAsia="en-GB"/>
              </w:rPr>
              <w:t>There are three</w:t>
            </w:r>
            <w:r w:rsidR="00AA01C2">
              <w:rPr>
                <w:rFonts w:eastAsia="Times New Roman" w:cs="Courier New"/>
                <w:color w:val="000000"/>
                <w:lang w:val="en-GB" w:eastAsia="en-GB"/>
              </w:rPr>
              <w:t xml:space="preserve"> ways in which </w:t>
            </w:r>
            <w:r>
              <w:rPr>
                <w:rFonts w:eastAsia="Times New Roman" w:cs="Courier New"/>
                <w:color w:val="000000"/>
                <w:lang w:val="en-GB" w:eastAsia="en-GB"/>
              </w:rPr>
              <w:t>we can</w:t>
            </w:r>
            <w:r w:rsidR="00AA01C2">
              <w:rPr>
                <w:rFonts w:eastAsia="Times New Roman" w:cs="Courier New"/>
                <w:color w:val="000000"/>
                <w:lang w:val="en-GB" w:eastAsia="en-GB"/>
              </w:rPr>
              <w:t xml:space="preserve"> visualize our data, using scatterplots, histograms and box</w:t>
            </w:r>
            <w:r>
              <w:rPr>
                <w:rFonts w:eastAsia="Times New Roman" w:cs="Courier New"/>
                <w:color w:val="000000"/>
                <w:lang w:val="en-GB" w:eastAsia="en-GB"/>
              </w:rPr>
              <w:t xml:space="preserve"> </w:t>
            </w:r>
            <w:r w:rsidR="00AA01C2">
              <w:rPr>
                <w:rFonts w:eastAsia="Times New Roman" w:cs="Courier New"/>
                <w:color w:val="000000"/>
                <w:lang w:val="en-GB" w:eastAsia="en-GB"/>
              </w:rPr>
              <w:t>plots.</w:t>
            </w:r>
          </w:p>
          <w:p w:rsidR="0052511C" w:rsidRPr="00B34BE9" w:rsidRDefault="0052511C"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48609F" w:rsidRDefault="0048609F" w:rsidP="0048609F">
            <w:pPr>
              <w:pStyle w:val="Heading1"/>
              <w:numPr>
                <w:ilvl w:val="0"/>
                <w:numId w:val="0"/>
              </w:numPr>
              <w:ind w:left="432" w:hanging="432"/>
            </w:pPr>
            <w:r>
              <w:t xml:space="preserve">Q6. </w:t>
            </w:r>
          </w:p>
          <w:p w:rsidR="0052511C" w:rsidRPr="00850054" w:rsidRDefault="0048609F"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850054">
              <w:rPr>
                <w:rFonts w:eastAsia="Times New Roman" w:cs="Times New Roman"/>
                <w:lang w:val="en-GB" w:eastAsia="en-GB"/>
              </w:rPr>
              <w:t>Create the following plots from the USDA file using appropriate labels on the x-axis and the y-axis.</w:t>
            </w:r>
          </w:p>
          <w:p w:rsidR="0048609F" w:rsidRPr="00850054" w:rsidRDefault="0048609F"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850054">
              <w:rPr>
                <w:rFonts w:eastAsia="Times New Roman" w:cs="Times New Roman"/>
                <w:lang w:val="en-GB" w:eastAsia="en-GB"/>
              </w:rPr>
              <w:t>Add titles to all plots. Show all plots you draw and include some comments on the plots. Explain how</w:t>
            </w:r>
          </w:p>
          <w:p w:rsidR="0048609F" w:rsidRPr="00850054" w:rsidRDefault="00850054"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y</w:t>
            </w:r>
            <w:r w:rsidR="0048609F" w:rsidRPr="00850054">
              <w:rPr>
                <w:rFonts w:eastAsia="Times New Roman" w:cs="Times New Roman"/>
                <w:lang w:val="en-GB" w:eastAsia="en-GB"/>
              </w:rPr>
              <w:t>ou exported your plots from R Studio and what formats your plots could be saved to.</w:t>
            </w:r>
          </w:p>
          <w:p w:rsidR="0048609F" w:rsidRPr="00850054" w:rsidRDefault="0048609F"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48609F" w:rsidRDefault="0048609F"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850054">
              <w:rPr>
                <w:rFonts w:eastAsia="Times New Roman" w:cs="Times New Roman"/>
                <w:lang w:val="en-GB" w:eastAsia="en-GB"/>
              </w:rPr>
              <w:t>I. Scatterplot</w:t>
            </w:r>
          </w:p>
          <w:p w:rsidR="001B4EF6" w:rsidRDefault="001B4EF6"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3712C8" w:rsidRDefault="001B4EF6"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To create a scatterplot with Protein on the x-axis and fat on the y-axis</w:t>
            </w:r>
            <w:r w:rsidR="003712C8">
              <w:rPr>
                <w:rFonts w:eastAsia="Times New Roman" w:cs="Times New Roman"/>
                <w:lang w:val="en-GB" w:eastAsia="en-GB"/>
              </w:rPr>
              <w:t>,</w:t>
            </w:r>
            <w:r w:rsidRPr="001B4EF6">
              <w:rPr>
                <w:rFonts w:eastAsia="Times New Roman" w:cs="Times New Roman"/>
                <w:lang w:val="en-GB" w:eastAsia="en-GB"/>
              </w:rPr>
              <w:t xml:space="preserve"> we can use the </w:t>
            </w:r>
            <w:r w:rsidR="003712C8">
              <w:rPr>
                <w:rFonts w:eastAsia="Times New Roman" w:cs="Times New Roman"/>
                <w:lang w:val="en-GB" w:eastAsia="en-GB"/>
              </w:rPr>
              <w:t>plot function in R and give it</w:t>
            </w:r>
          </w:p>
          <w:p w:rsidR="003712C8" w:rsidRDefault="003712C8"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as a first input the Protein</w:t>
            </w:r>
            <w:r w:rsidR="001B4EF6" w:rsidRPr="001B4EF6">
              <w:rPr>
                <w:rFonts w:eastAsia="Times New Roman" w:cs="Times New Roman"/>
                <w:lang w:val="en-GB" w:eastAsia="en-GB"/>
              </w:rPr>
              <w:t xml:space="preserve"> vector on the x-axis, and as a second input the</w:t>
            </w:r>
            <w:r>
              <w:rPr>
                <w:rFonts w:eastAsia="Times New Roman" w:cs="Times New Roman"/>
                <w:lang w:val="en-GB" w:eastAsia="en-GB"/>
              </w:rPr>
              <w:t xml:space="preserve"> TotalFat vector on the y-axis. For</w:t>
            </w:r>
            <w:r w:rsidR="001B4EF6" w:rsidRPr="001B4EF6">
              <w:rPr>
                <w:rFonts w:eastAsia="Times New Roman" w:cs="Times New Roman"/>
                <w:lang w:val="en-GB" w:eastAsia="en-GB"/>
              </w:rPr>
              <w:t xml:space="preserve"> the</w:t>
            </w:r>
          </w:p>
          <w:p w:rsidR="003712C8" w:rsidRDefault="001B4EF6"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1B4EF6">
              <w:rPr>
                <w:rFonts w:eastAsia="Times New Roman" w:cs="Times New Roman"/>
                <w:lang w:val="en-GB" w:eastAsia="en-GB"/>
              </w:rPr>
              <w:t>aestheti</w:t>
            </w:r>
            <w:r w:rsidR="003712C8">
              <w:rPr>
                <w:rFonts w:eastAsia="Times New Roman" w:cs="Times New Roman"/>
                <w:lang w:val="en-GB" w:eastAsia="en-GB"/>
              </w:rPr>
              <w:t>cs of the graph, since</w:t>
            </w:r>
            <w:r w:rsidRPr="001B4EF6">
              <w:rPr>
                <w:rFonts w:eastAsia="Times New Roman" w:cs="Times New Roman"/>
                <w:lang w:val="en-GB" w:eastAsia="en-GB"/>
              </w:rPr>
              <w:t xml:space="preserve"> R gives default names for the x-axis and the y-axis using the vector dollar</w:t>
            </w:r>
          </w:p>
          <w:p w:rsidR="003712C8" w:rsidRDefault="003712C8"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notation, we modify</w:t>
            </w:r>
            <w:r w:rsidR="001B4EF6" w:rsidRPr="001B4EF6">
              <w:rPr>
                <w:rFonts w:eastAsia="Times New Roman" w:cs="Times New Roman"/>
                <w:lang w:val="en-GB" w:eastAsia="en-GB"/>
              </w:rPr>
              <w:t xml:space="preserve"> these labels by adding more arguments to the plot function. </w:t>
            </w:r>
            <w:r>
              <w:rPr>
                <w:rFonts w:eastAsia="Times New Roman" w:cs="Times New Roman"/>
                <w:lang w:val="en-GB" w:eastAsia="en-GB"/>
              </w:rPr>
              <w:t>Add the argument , xlab =</w:t>
            </w:r>
            <w:r w:rsidR="001B4EF6" w:rsidRPr="001B4EF6">
              <w:rPr>
                <w:rFonts w:eastAsia="Times New Roman" w:cs="Times New Roman"/>
                <w:lang w:val="en-GB" w:eastAsia="en-GB"/>
              </w:rPr>
              <w:t xml:space="preserve"> "Protein"</w:t>
            </w:r>
          </w:p>
          <w:p w:rsidR="00D60FB0" w:rsidRDefault="001B4EF6"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1B4EF6">
              <w:rPr>
                <w:rFonts w:eastAsia="Times New Roman" w:cs="Times New Roman"/>
                <w:lang w:val="en-GB" w:eastAsia="en-GB"/>
              </w:rPr>
              <w:t>and that gives us the label of the x-axis. Then</w:t>
            </w:r>
            <w:r w:rsidR="003712C8">
              <w:rPr>
                <w:rFonts w:eastAsia="Times New Roman" w:cs="Times New Roman"/>
                <w:lang w:val="en-GB" w:eastAsia="en-GB"/>
              </w:rPr>
              <w:t xml:space="preserve"> ylab=”Fat” gives us the label to the y-axis. To add a title </w:t>
            </w:r>
            <w:r w:rsidR="00D60FB0">
              <w:rPr>
                <w:rFonts w:eastAsia="Times New Roman" w:cs="Times New Roman"/>
                <w:lang w:val="en-GB" w:eastAsia="en-GB"/>
              </w:rPr>
              <w:t>"Protein vs. Fat"</w:t>
            </w:r>
          </w:p>
          <w:p w:rsidR="00D60FB0" w:rsidRDefault="001B4EF6" w:rsidP="002A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1B4EF6">
              <w:rPr>
                <w:rFonts w:eastAsia="Times New Roman" w:cs="Times New Roman"/>
                <w:lang w:val="en-GB" w:eastAsia="en-GB"/>
              </w:rPr>
              <w:t xml:space="preserve">to the plot </w:t>
            </w:r>
            <w:r w:rsidR="003712C8">
              <w:rPr>
                <w:rFonts w:eastAsia="Times New Roman" w:cs="Times New Roman"/>
                <w:lang w:val="en-GB" w:eastAsia="en-GB"/>
              </w:rPr>
              <w:t>use the argument main</w:t>
            </w:r>
            <w:r w:rsidR="00D60FB0">
              <w:rPr>
                <w:rFonts w:eastAsia="Times New Roman" w:cs="Times New Roman"/>
                <w:lang w:val="en-GB" w:eastAsia="en-GB"/>
              </w:rPr>
              <w:t>. Can also change the colour to red</w:t>
            </w:r>
            <w:r w:rsidRPr="001B4EF6">
              <w:rPr>
                <w:rFonts w:eastAsia="Times New Roman" w:cs="Times New Roman"/>
                <w:lang w:val="en-GB" w:eastAsia="en-GB"/>
              </w:rPr>
              <w:t>.</w:t>
            </w:r>
          </w:p>
          <w:p w:rsidR="00D60FB0" w:rsidRDefault="00D60FB0"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D60FB0" w:rsidRDefault="00D60FB0" w:rsidP="00D60FB0">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plot(USDA$Protein, USDA$TotalFat, xlab="Protein", ylab = "Fat", main = "Protein vs Fat", col = "red")</w:t>
            </w:r>
          </w:p>
          <w:p w:rsidR="00D60FB0" w:rsidRDefault="00D60FB0"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D60FB0" w:rsidRDefault="00D60FB0"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1B4EF6" w:rsidRDefault="00D60FB0"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P</w:t>
            </w:r>
            <w:r w:rsidR="001B4EF6" w:rsidRPr="001B4EF6">
              <w:rPr>
                <w:rFonts w:eastAsia="Times New Roman" w:cs="Times New Roman"/>
                <w:lang w:val="en-GB" w:eastAsia="en-GB"/>
              </w:rPr>
              <w:t xml:space="preserve">ressing Enter and going back to the graphics </w:t>
            </w:r>
            <w:r>
              <w:rPr>
                <w:rFonts w:eastAsia="Times New Roman" w:cs="Times New Roman"/>
                <w:lang w:val="en-GB" w:eastAsia="en-GB"/>
              </w:rPr>
              <w:t>window, we see R</w:t>
            </w:r>
            <w:r w:rsidR="001B4EF6" w:rsidRPr="001B4EF6">
              <w:rPr>
                <w:rFonts w:eastAsia="Times New Roman" w:cs="Times New Roman"/>
                <w:lang w:val="en-GB" w:eastAsia="en-GB"/>
              </w:rPr>
              <w:t xml:space="preserve"> made all the modifications we requested.</w:t>
            </w:r>
            <w:r>
              <w:rPr>
                <w:rFonts w:eastAsia="Times New Roman" w:cs="Times New Roman"/>
                <w:lang w:val="en-GB" w:eastAsia="en-GB"/>
              </w:rPr>
              <w:t xml:space="preserve"> </w:t>
            </w:r>
          </w:p>
          <w:p w:rsidR="00D60FB0" w:rsidRDefault="00D60FB0"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D60FB0" w:rsidRDefault="00D60FB0"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noProof/>
                <w:lang w:val="en-GB" w:eastAsia="en-GB"/>
              </w:rPr>
              <w:lastRenderedPageBreak/>
              <w:drawing>
                <wp:inline distT="0" distB="0" distL="0" distR="0">
                  <wp:extent cx="594360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D60FB0" w:rsidRDefault="00D60FB0"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 xml:space="preserve">The plot has a very interesting triangular shape. It looks like foods that are higher in protein are typically lower </w:t>
            </w:r>
          </w:p>
          <w:p w:rsidR="00850054" w:rsidRDefault="004C6A43"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in fat and vice versa.</w:t>
            </w:r>
          </w:p>
          <w:p w:rsidR="00850054" w:rsidRDefault="00850054"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850054" w:rsidRDefault="00850054"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850054" w:rsidRDefault="00850054"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II. Histogram</w:t>
            </w:r>
          </w:p>
          <w:p w:rsidR="004C6A43" w:rsidRDefault="004C6A43"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4C6A43"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Another way we can visualize our data is by plotting histograms. W</w:t>
            </w:r>
            <w:r w:rsidRPr="004C6A43">
              <w:rPr>
                <w:rFonts w:eastAsia="Times New Roman" w:cs="Times New Roman"/>
                <w:lang w:val="en-GB" w:eastAsia="en-GB"/>
              </w:rPr>
              <w:t>e can do this using the histogram function in R,</w:t>
            </w:r>
          </w:p>
          <w:p w:rsidR="004C6A43"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Which takes only one variable</w:t>
            </w:r>
            <w:r w:rsidRPr="004C6A43">
              <w:rPr>
                <w:rFonts w:eastAsia="Times New Roman" w:cs="Times New Roman"/>
                <w:lang w:val="en-GB" w:eastAsia="en-GB"/>
              </w:rPr>
              <w:t xml:space="preserve"> as an input, </w:t>
            </w:r>
            <w:r>
              <w:rPr>
                <w:rFonts w:eastAsia="Times New Roman" w:cs="Times New Roman"/>
                <w:lang w:val="en-GB" w:eastAsia="en-GB"/>
              </w:rPr>
              <w:t>because the y-axis should have the frequencies</w:t>
            </w:r>
            <w:r w:rsidRPr="004C6A43">
              <w:rPr>
                <w:rFonts w:eastAsia="Times New Roman" w:cs="Times New Roman"/>
                <w:lang w:val="en-GB" w:eastAsia="en-GB"/>
              </w:rPr>
              <w:t xml:space="preserve">.  </w:t>
            </w:r>
            <w:r>
              <w:rPr>
                <w:rFonts w:eastAsia="Times New Roman" w:cs="Times New Roman"/>
                <w:lang w:val="en-GB" w:eastAsia="en-GB"/>
              </w:rPr>
              <w:t>To create a histogram</w:t>
            </w:r>
          </w:p>
          <w:p w:rsidR="004C6A43"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for instance</w:t>
            </w:r>
            <w:r>
              <w:rPr>
                <w:rFonts w:eastAsia="Times New Roman" w:cs="Times New Roman"/>
                <w:lang w:val="en-GB" w:eastAsia="en-GB"/>
              </w:rPr>
              <w:t xml:space="preserve"> of VitaminC, we are going to use the hist function </w:t>
            </w:r>
            <w:r w:rsidRPr="004C6A43">
              <w:rPr>
                <w:rFonts w:eastAsia="Times New Roman" w:cs="Times New Roman"/>
                <w:lang w:val="en-GB" w:eastAsia="en-GB"/>
              </w:rPr>
              <w:t xml:space="preserve">or histogram. </w:t>
            </w:r>
            <w:r>
              <w:rPr>
                <w:rFonts w:eastAsia="Times New Roman" w:cs="Times New Roman"/>
                <w:lang w:val="en-GB" w:eastAsia="en-GB"/>
              </w:rPr>
              <w:t>T</w:t>
            </w:r>
            <w:r w:rsidRPr="004C6A43">
              <w:rPr>
                <w:rFonts w:eastAsia="Times New Roman" w:cs="Times New Roman"/>
                <w:lang w:val="en-GB" w:eastAsia="en-GB"/>
              </w:rPr>
              <w:t>he</w:t>
            </w:r>
            <w:r>
              <w:rPr>
                <w:rFonts w:eastAsia="Times New Roman" w:cs="Times New Roman"/>
                <w:lang w:val="en-GB" w:eastAsia="en-GB"/>
              </w:rPr>
              <w:t xml:space="preserve"> argument it takes is the VitaminC</w:t>
            </w:r>
          </w:p>
          <w:p w:rsidR="00550DEB" w:rsidRDefault="00550DEB"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 xml:space="preserve">vector. We </w:t>
            </w:r>
            <w:r w:rsidR="004C6A43" w:rsidRPr="004C6A43">
              <w:rPr>
                <w:rFonts w:eastAsia="Times New Roman" w:cs="Times New Roman"/>
                <w:lang w:val="en-GB" w:eastAsia="en-GB"/>
              </w:rPr>
              <w:t>label th</w:t>
            </w:r>
            <w:r>
              <w:rPr>
                <w:rFonts w:eastAsia="Times New Roman" w:cs="Times New Roman"/>
                <w:lang w:val="en-GB" w:eastAsia="en-GB"/>
              </w:rPr>
              <w:t>e x-axis as “Vitamin C”, this is given to us in milligrams</w:t>
            </w:r>
            <w:r w:rsidR="004C6A43" w:rsidRPr="004C6A43">
              <w:rPr>
                <w:rFonts w:eastAsia="Times New Roman" w:cs="Times New Roman"/>
                <w:lang w:val="en-GB" w:eastAsia="en-GB"/>
              </w:rPr>
              <w:t>. And give it a</w:t>
            </w:r>
            <w:r>
              <w:rPr>
                <w:rFonts w:eastAsia="Times New Roman" w:cs="Times New Roman"/>
                <w:lang w:val="en-GB" w:eastAsia="en-GB"/>
              </w:rPr>
              <w:t xml:space="preserve"> title, “Histogram of Vitamin</w:t>
            </w:r>
          </w:p>
          <w:p w:rsidR="00550DEB" w:rsidRDefault="00550DEB"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C Levels”.</w:t>
            </w:r>
          </w:p>
          <w:p w:rsidR="00550DEB"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Even though the maximum vitamin C content is 2000 milligrams, most of our foods</w:t>
            </w:r>
            <w:r w:rsidR="00550DEB">
              <w:rPr>
                <w:rFonts w:eastAsia="Times New Roman" w:cs="Times New Roman"/>
                <w:lang w:val="en-GB" w:eastAsia="en-GB"/>
              </w:rPr>
              <w:t>,</w:t>
            </w:r>
            <w:r w:rsidRPr="004C6A43">
              <w:rPr>
                <w:rFonts w:eastAsia="Times New Roman" w:cs="Times New Roman"/>
                <w:lang w:val="en-GB" w:eastAsia="en-GB"/>
              </w:rPr>
              <w:t>, to be more precise, more</w:t>
            </w:r>
          </w:p>
          <w:p w:rsidR="00550DEB" w:rsidRDefault="00550DEB"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than 6,000 of them--have less t</w:t>
            </w:r>
            <w:r w:rsidR="004C6A43" w:rsidRPr="004C6A43">
              <w:rPr>
                <w:rFonts w:eastAsia="Times New Roman" w:cs="Times New Roman"/>
                <w:lang w:val="en-GB" w:eastAsia="en-GB"/>
              </w:rPr>
              <w:t>han</w:t>
            </w:r>
            <w:r>
              <w:rPr>
                <w:rFonts w:eastAsia="Times New Roman" w:cs="Times New Roman"/>
                <w:lang w:val="en-GB" w:eastAsia="en-GB"/>
              </w:rPr>
              <w:t xml:space="preserve"> 200 milligrams of vitamin C. </w:t>
            </w:r>
            <w:r w:rsidR="004C6A43" w:rsidRPr="004C6A43">
              <w:rPr>
                <w:rFonts w:eastAsia="Times New Roman" w:cs="Times New Roman"/>
                <w:lang w:val="en-GB" w:eastAsia="en-GB"/>
              </w:rPr>
              <w:t>And the histogram lumps them all together in</w:t>
            </w:r>
          </w:p>
          <w:p w:rsidR="00550DEB"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 xml:space="preserve">one </w:t>
            </w:r>
            <w:r w:rsidR="00550DEB">
              <w:rPr>
                <w:rFonts w:eastAsia="Times New Roman" w:cs="Times New Roman"/>
                <w:lang w:val="en-GB" w:eastAsia="en-GB"/>
              </w:rPr>
              <w:t>cell. T</w:t>
            </w:r>
            <w:r w:rsidRPr="004C6A43">
              <w:rPr>
                <w:rFonts w:eastAsia="Times New Roman" w:cs="Times New Roman"/>
                <w:lang w:val="en-GB" w:eastAsia="en-GB"/>
              </w:rPr>
              <w:t>o</w:t>
            </w:r>
            <w:r w:rsidR="00550DEB">
              <w:rPr>
                <w:rFonts w:eastAsia="Times New Roman" w:cs="Times New Roman"/>
                <w:lang w:val="en-GB" w:eastAsia="en-GB"/>
              </w:rPr>
              <w:t xml:space="preserve"> zoo</w:t>
            </w:r>
            <w:r w:rsidRPr="004C6A43">
              <w:rPr>
                <w:rFonts w:eastAsia="Times New Roman" w:cs="Times New Roman"/>
                <w:lang w:val="en-GB" w:eastAsia="en-GB"/>
              </w:rPr>
              <w:t>m</w:t>
            </w:r>
            <w:r w:rsidR="00550DEB">
              <w:rPr>
                <w:rFonts w:eastAsia="Times New Roman" w:cs="Times New Roman"/>
                <w:lang w:val="en-GB" w:eastAsia="en-GB"/>
              </w:rPr>
              <w:t xml:space="preserve"> into this section </w:t>
            </w:r>
            <w:r w:rsidRPr="004C6A43">
              <w:rPr>
                <w:rFonts w:eastAsia="Times New Roman" w:cs="Times New Roman"/>
                <w:lang w:val="en-GB" w:eastAsia="en-GB"/>
              </w:rPr>
              <w:t>and get a finer understanding of the data</w:t>
            </w:r>
            <w:r w:rsidR="00550DEB">
              <w:rPr>
                <w:rFonts w:eastAsia="Times New Roman" w:cs="Times New Roman"/>
                <w:lang w:val="en-GB" w:eastAsia="en-GB"/>
              </w:rPr>
              <w:t xml:space="preserve">, </w:t>
            </w:r>
            <w:r w:rsidRPr="004C6A43">
              <w:rPr>
                <w:rFonts w:eastAsia="Times New Roman" w:cs="Times New Roman"/>
                <w:lang w:val="en-GB" w:eastAsia="en-GB"/>
              </w:rPr>
              <w:t>we</w:t>
            </w:r>
            <w:r w:rsidR="00550DEB">
              <w:rPr>
                <w:rFonts w:eastAsia="Times New Roman" w:cs="Times New Roman"/>
                <w:lang w:val="en-GB" w:eastAsia="en-GB"/>
              </w:rPr>
              <w:t xml:space="preserve"> need to</w:t>
            </w:r>
            <w:r w:rsidRPr="004C6A43">
              <w:rPr>
                <w:rFonts w:eastAsia="Times New Roman" w:cs="Times New Roman"/>
                <w:lang w:val="en-GB" w:eastAsia="en-GB"/>
              </w:rPr>
              <w:t xml:space="preserve"> limit the x-axis to go</w:t>
            </w:r>
          </w:p>
          <w:p w:rsidR="005E791A" w:rsidRDefault="00550DEB"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from z</w:t>
            </w:r>
            <w:r w:rsidR="004C6A43" w:rsidRPr="004C6A43">
              <w:rPr>
                <w:rFonts w:eastAsia="Times New Roman" w:cs="Times New Roman"/>
                <w:lang w:val="en-GB" w:eastAsia="en-GB"/>
              </w:rPr>
              <w:t>ero to,</w:t>
            </w:r>
            <w:r>
              <w:rPr>
                <w:rFonts w:eastAsia="Times New Roman" w:cs="Times New Roman"/>
                <w:lang w:val="en-GB" w:eastAsia="en-GB"/>
              </w:rPr>
              <w:t xml:space="preserve"> say, 100 milligrams</w:t>
            </w:r>
            <w:r w:rsidR="004C6A43" w:rsidRPr="004C6A43">
              <w:rPr>
                <w:rFonts w:eastAsia="Times New Roman" w:cs="Times New Roman"/>
                <w:lang w:val="en-GB" w:eastAsia="en-GB"/>
              </w:rPr>
              <w:t xml:space="preserve">. </w:t>
            </w:r>
            <w:r w:rsidR="005E791A">
              <w:rPr>
                <w:rFonts w:eastAsia="Times New Roman" w:cs="Times New Roman"/>
                <w:lang w:val="en-GB" w:eastAsia="en-GB"/>
              </w:rPr>
              <w:t>So we are going to add</w:t>
            </w:r>
            <w:r w:rsidR="004C6A43" w:rsidRPr="004C6A43">
              <w:rPr>
                <w:rFonts w:eastAsia="Times New Roman" w:cs="Times New Roman"/>
                <w:lang w:val="en-GB" w:eastAsia="en-GB"/>
              </w:rPr>
              <w:t xml:space="preserve"> the</w:t>
            </w:r>
            <w:r w:rsidR="005E791A">
              <w:rPr>
                <w:rFonts w:eastAsia="Times New Roman" w:cs="Times New Roman"/>
                <w:lang w:val="en-GB" w:eastAsia="en-GB"/>
              </w:rPr>
              <w:t xml:space="preserve"> argument xlim to limit the x-axis.</w:t>
            </w:r>
            <w:r w:rsidR="004C6A43" w:rsidRPr="004C6A43">
              <w:rPr>
                <w:rFonts w:eastAsia="Times New Roman" w:cs="Times New Roman"/>
                <w:lang w:val="en-GB" w:eastAsia="en-GB"/>
              </w:rPr>
              <w:t xml:space="preserve"> And using the</w:t>
            </w:r>
          </w:p>
          <w:p w:rsidR="005E791A" w:rsidRDefault="005E791A"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combine</w:t>
            </w:r>
            <w:r w:rsidR="004C6A43" w:rsidRPr="004C6A43">
              <w:rPr>
                <w:rFonts w:eastAsia="Times New Roman" w:cs="Times New Roman"/>
                <w:lang w:val="en-GB" w:eastAsia="en-GB"/>
              </w:rPr>
              <w:t xml:space="preserve"> function or the</w:t>
            </w:r>
            <w:r>
              <w:rPr>
                <w:rFonts w:eastAsia="Times New Roman" w:cs="Times New Roman"/>
                <w:lang w:val="en-GB" w:eastAsia="en-GB"/>
              </w:rPr>
              <w:t xml:space="preserve"> </w:t>
            </w:r>
            <w:r w:rsidR="004C6A43" w:rsidRPr="004C6A43">
              <w:rPr>
                <w:rFonts w:eastAsia="Times New Roman" w:cs="Times New Roman"/>
                <w:lang w:val="en-GB" w:eastAsia="en-GB"/>
              </w:rPr>
              <w:t xml:space="preserve">c function, </w:t>
            </w:r>
            <w:r>
              <w:rPr>
                <w:rFonts w:eastAsia="Times New Roman" w:cs="Times New Roman"/>
                <w:lang w:val="en-GB" w:eastAsia="en-GB"/>
              </w:rPr>
              <w:t xml:space="preserve">we set the first input to be zero, which is the lowest value that we </w:t>
            </w:r>
            <w:r w:rsidR="004C6A43" w:rsidRPr="004C6A43">
              <w:rPr>
                <w:rFonts w:eastAsia="Times New Roman" w:cs="Times New Roman"/>
                <w:lang w:val="en-GB" w:eastAsia="en-GB"/>
              </w:rPr>
              <w:t>want to</w:t>
            </w:r>
          </w:p>
          <w:p w:rsidR="005E791A"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 xml:space="preserve">see on the x-axis, and the </w:t>
            </w:r>
            <w:r w:rsidR="005E791A">
              <w:rPr>
                <w:rFonts w:eastAsia="Times New Roman" w:cs="Times New Roman"/>
                <w:lang w:val="en-GB" w:eastAsia="en-GB"/>
              </w:rPr>
              <w:t>second argument</w:t>
            </w:r>
            <w:r w:rsidRPr="004C6A43">
              <w:rPr>
                <w:rFonts w:eastAsia="Times New Roman" w:cs="Times New Roman"/>
                <w:lang w:val="en-GB" w:eastAsia="en-GB"/>
              </w:rPr>
              <w:t xml:space="preserve"> as</w:t>
            </w:r>
            <w:r w:rsidR="005E791A">
              <w:rPr>
                <w:rFonts w:eastAsia="Times New Roman" w:cs="Times New Roman"/>
                <w:lang w:val="en-GB" w:eastAsia="en-GB"/>
              </w:rPr>
              <w:t xml:space="preserve"> b</w:t>
            </w:r>
            <w:r w:rsidRPr="004C6A43">
              <w:rPr>
                <w:rFonts w:eastAsia="Times New Roman" w:cs="Times New Roman"/>
                <w:lang w:val="en-GB" w:eastAsia="en-GB"/>
              </w:rPr>
              <w:t>eing 100, which is the highest value that we want to see on the</w:t>
            </w:r>
          </w:p>
          <w:p w:rsidR="005E791A" w:rsidRDefault="005E791A"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x-axis. P</w:t>
            </w:r>
            <w:r w:rsidR="004C6A43" w:rsidRPr="004C6A43">
              <w:rPr>
                <w:rFonts w:eastAsia="Times New Roman" w:cs="Times New Roman"/>
                <w:lang w:val="en-GB" w:eastAsia="en-GB"/>
              </w:rPr>
              <w:t>re</w:t>
            </w:r>
            <w:r>
              <w:rPr>
                <w:rFonts w:eastAsia="Times New Roman" w:cs="Times New Roman"/>
                <w:lang w:val="en-GB" w:eastAsia="en-GB"/>
              </w:rPr>
              <w:t xml:space="preserve">ssing Enter, we see </w:t>
            </w:r>
            <w:r w:rsidR="004C6A43" w:rsidRPr="004C6A43">
              <w:rPr>
                <w:rFonts w:eastAsia="Times New Roman" w:cs="Times New Roman"/>
                <w:lang w:val="en-GB" w:eastAsia="en-GB"/>
              </w:rPr>
              <w:t>R gives us 0 to 100 on the x-axis. But we only see this one big cell. It seems that R</w:t>
            </w:r>
          </w:p>
          <w:p w:rsidR="005E791A"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only zoomed into the area, but it didn't break that huge cell, and this doesn't give us any additional information.</w:t>
            </w:r>
          </w:p>
          <w:p w:rsidR="005E791A"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 xml:space="preserve">So </w:t>
            </w:r>
            <w:r w:rsidR="005E791A">
              <w:rPr>
                <w:rFonts w:eastAsia="Times New Roman" w:cs="Times New Roman"/>
                <w:lang w:val="en-GB" w:eastAsia="en-GB"/>
              </w:rPr>
              <w:t>we</w:t>
            </w:r>
            <w:r w:rsidRPr="004C6A43">
              <w:rPr>
                <w:rFonts w:eastAsia="Times New Roman" w:cs="Times New Roman"/>
                <w:lang w:val="en-GB" w:eastAsia="en-GB"/>
              </w:rPr>
              <w:t xml:space="preserve"> need to break up the</w:t>
            </w:r>
            <w:r w:rsidR="005E791A">
              <w:rPr>
                <w:rFonts w:eastAsia="Times New Roman" w:cs="Times New Roman"/>
                <w:lang w:val="en-GB" w:eastAsia="en-GB"/>
              </w:rPr>
              <w:t xml:space="preserve"> cell into smaller pieces. S</w:t>
            </w:r>
            <w:r w:rsidRPr="004C6A43">
              <w:rPr>
                <w:rFonts w:eastAsia="Times New Roman" w:cs="Times New Roman"/>
                <w:lang w:val="en-GB" w:eastAsia="en-GB"/>
              </w:rPr>
              <w:t>ay we want 100 cells, and since the interval goes from 0 to</w:t>
            </w:r>
          </w:p>
          <w:p w:rsidR="005E791A"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100, then we would expect R to create divisions that are one milligram in length.</w:t>
            </w:r>
            <w:r w:rsidR="005E791A">
              <w:rPr>
                <w:rFonts w:eastAsia="Times New Roman" w:cs="Times New Roman"/>
                <w:lang w:val="en-GB" w:eastAsia="en-GB"/>
              </w:rPr>
              <w:t xml:space="preserve"> So we add the argument</w:t>
            </w:r>
          </w:p>
          <w:p w:rsidR="00DF3EEA" w:rsidRDefault="005E791A"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breaks =</w:t>
            </w:r>
            <w:r w:rsidR="004C6A43" w:rsidRPr="004C6A43">
              <w:rPr>
                <w:rFonts w:eastAsia="Times New Roman" w:cs="Times New Roman"/>
                <w:lang w:val="en-GB" w:eastAsia="en-GB"/>
              </w:rPr>
              <w:t xml:space="preserve"> 100 and this s</w:t>
            </w:r>
            <w:r>
              <w:rPr>
                <w:rFonts w:eastAsia="Times New Roman" w:cs="Times New Roman"/>
                <w:lang w:val="en-GB" w:eastAsia="en-GB"/>
              </w:rPr>
              <w:t>ets the number of cells we want to</w:t>
            </w:r>
            <w:r w:rsidR="004C6A43" w:rsidRPr="004C6A43">
              <w:rPr>
                <w:rFonts w:eastAsia="Times New Roman" w:cs="Times New Roman"/>
                <w:lang w:val="en-GB" w:eastAsia="en-GB"/>
              </w:rPr>
              <w:t xml:space="preserve"> see</w:t>
            </w:r>
            <w:r>
              <w:rPr>
                <w:rFonts w:eastAsia="Times New Roman" w:cs="Times New Roman"/>
                <w:lang w:val="en-GB" w:eastAsia="en-GB"/>
              </w:rPr>
              <w:t xml:space="preserve"> to 100</w:t>
            </w:r>
            <w:r w:rsidR="004C6A43" w:rsidRPr="004C6A43">
              <w:rPr>
                <w:rFonts w:eastAsia="Times New Roman" w:cs="Times New Roman"/>
                <w:lang w:val="en-GB" w:eastAsia="en-GB"/>
              </w:rPr>
              <w:t>.</w:t>
            </w:r>
          </w:p>
          <w:p w:rsidR="00DF3EEA" w:rsidRDefault="00DF3EEA"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DF3EEA" w:rsidRDefault="00DF3EEA"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DF3EEA" w:rsidRDefault="00DF3EEA"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 xml:space="preserve">We </w:t>
            </w:r>
            <w:r w:rsidR="004C6A43" w:rsidRPr="004C6A43">
              <w:rPr>
                <w:rFonts w:eastAsia="Times New Roman" w:cs="Times New Roman"/>
                <w:lang w:val="en-GB" w:eastAsia="en-GB"/>
              </w:rPr>
              <w:t xml:space="preserve">see five cells, and each cell is 20 milligrams long.  </w:t>
            </w:r>
            <w:r>
              <w:rPr>
                <w:rFonts w:eastAsia="Times New Roman" w:cs="Times New Roman"/>
                <w:lang w:val="en-GB" w:eastAsia="en-GB"/>
              </w:rPr>
              <w:t>T</w:t>
            </w:r>
            <w:r w:rsidR="004C6A43" w:rsidRPr="004C6A43">
              <w:rPr>
                <w:rFonts w:eastAsia="Times New Roman" w:cs="Times New Roman"/>
                <w:lang w:val="en-GB" w:eastAsia="en-GB"/>
              </w:rPr>
              <w:t>he histogram originally went far beyond 100 milligrams.</w:t>
            </w:r>
          </w:p>
          <w:p w:rsidR="00DF3EEA" w:rsidRDefault="004C6A43"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4C6A43">
              <w:rPr>
                <w:rFonts w:eastAsia="Times New Roman" w:cs="Times New Roman"/>
                <w:lang w:val="en-GB" w:eastAsia="en-GB"/>
              </w:rPr>
              <w:t>The maximum was 2000</w:t>
            </w:r>
            <w:r w:rsidR="00DF3EEA">
              <w:rPr>
                <w:rFonts w:eastAsia="Times New Roman" w:cs="Times New Roman"/>
                <w:lang w:val="en-GB" w:eastAsia="en-GB"/>
              </w:rPr>
              <w:t xml:space="preserve"> </w:t>
            </w:r>
            <w:r w:rsidR="00DF3EEA" w:rsidRPr="00DF3EEA">
              <w:rPr>
                <w:rFonts w:eastAsia="Times New Roman" w:cs="Times New Roman"/>
                <w:lang w:val="en-GB" w:eastAsia="en-GB"/>
              </w:rPr>
              <w:t>milligrams. And now if we were to divide the original interval f</w:t>
            </w:r>
            <w:r w:rsidR="00DF3EEA">
              <w:rPr>
                <w:rFonts w:eastAsia="Times New Roman" w:cs="Times New Roman"/>
                <w:lang w:val="en-GB" w:eastAsia="en-GB"/>
              </w:rPr>
              <w:t xml:space="preserve">rom 0 </w:t>
            </w:r>
            <w:r w:rsidR="00DF3EEA" w:rsidRPr="00DF3EEA">
              <w:rPr>
                <w:rFonts w:eastAsia="Times New Roman" w:cs="Times New Roman"/>
                <w:lang w:val="en-GB" w:eastAsia="en-GB"/>
              </w:rPr>
              <w:t>to 2000 into 100</w:t>
            </w:r>
          </w:p>
          <w:p w:rsidR="00DF3EEA" w:rsidRDefault="00DF3EEA" w:rsidP="00CE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DF3EEA">
              <w:rPr>
                <w:rFonts w:eastAsia="Times New Roman" w:cs="Times New Roman"/>
                <w:lang w:val="en-GB" w:eastAsia="en-GB"/>
              </w:rPr>
              <w:t>cells, then 2000 divided by 100, each cell would be</w:t>
            </w:r>
            <w:r>
              <w:rPr>
                <w:rFonts w:eastAsia="Times New Roman" w:cs="Times New Roman"/>
                <w:lang w:val="en-GB" w:eastAsia="en-GB"/>
              </w:rPr>
              <w:t xml:space="preserve"> </w:t>
            </w:r>
            <w:r w:rsidRPr="00DF3EEA">
              <w:rPr>
                <w:rFonts w:eastAsia="Times New Roman" w:cs="Times New Roman"/>
                <w:lang w:val="en-GB" w:eastAsia="en-GB"/>
              </w:rPr>
              <w:t>20 milligrams long. It actually divided all of the spectrum of</w:t>
            </w:r>
          </w:p>
          <w:p w:rsidR="00DF3EEA" w:rsidRDefault="00DF3EEA"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DF3EEA">
              <w:rPr>
                <w:rFonts w:eastAsia="Times New Roman" w:cs="Times New Roman"/>
                <w:lang w:val="en-GB" w:eastAsia="en-GB"/>
              </w:rPr>
              <w:lastRenderedPageBreak/>
              <w:t xml:space="preserve">values from 0 to 2000 into 100 cells, and not only the spectrum from 0 to 100. </w:t>
            </w:r>
          </w:p>
          <w:p w:rsidR="00DF3EEA" w:rsidRDefault="00DF3EEA"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W</w:t>
            </w:r>
            <w:r w:rsidRPr="00DF3EEA">
              <w:rPr>
                <w:rFonts w:eastAsia="Times New Roman" w:cs="Times New Roman"/>
                <w:lang w:val="en-GB" w:eastAsia="en-GB"/>
              </w:rPr>
              <w:t xml:space="preserve">e still want to divide the interval 0 to 100 into 100 cells, each of length 1 milligram. </w:t>
            </w:r>
            <w:r>
              <w:rPr>
                <w:rFonts w:eastAsia="Times New Roman" w:cs="Times New Roman"/>
                <w:lang w:val="en-GB" w:eastAsia="en-GB"/>
              </w:rPr>
              <w:t>We</w:t>
            </w:r>
            <w:r w:rsidRPr="00DF3EEA">
              <w:rPr>
                <w:rFonts w:eastAsia="Times New Roman" w:cs="Times New Roman"/>
                <w:lang w:val="en-GB" w:eastAsia="en-GB"/>
              </w:rPr>
              <w:t xml:space="preserve"> need </w:t>
            </w:r>
            <w:r>
              <w:rPr>
                <w:rFonts w:eastAsia="Times New Roman" w:cs="Times New Roman"/>
                <w:lang w:val="en-GB" w:eastAsia="en-GB"/>
              </w:rPr>
              <w:t xml:space="preserve">to set the breaks </w:t>
            </w:r>
          </w:p>
          <w:p w:rsidR="00DF3EEA" w:rsidRDefault="00DF3EEA"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to</w:t>
            </w:r>
            <w:r w:rsidRPr="00DF3EEA">
              <w:rPr>
                <w:rFonts w:eastAsia="Times New Roman" w:cs="Times New Roman"/>
                <w:lang w:val="en-GB" w:eastAsia="en-GB"/>
              </w:rPr>
              <w:t xml:space="preserve"> 2000. And now we</w:t>
            </w:r>
            <w:r>
              <w:rPr>
                <w:rFonts w:eastAsia="Times New Roman" w:cs="Times New Roman"/>
                <w:lang w:val="en-GB" w:eastAsia="en-GB"/>
              </w:rPr>
              <w:t xml:space="preserve"> obtain our refined histogram</w:t>
            </w:r>
            <w:r w:rsidRPr="00DF3EEA">
              <w:rPr>
                <w:rFonts w:eastAsia="Times New Roman" w:cs="Times New Roman"/>
                <w:lang w:val="en-GB" w:eastAsia="en-GB"/>
              </w:rPr>
              <w:t xml:space="preserve">. </w:t>
            </w:r>
          </w:p>
          <w:p w:rsidR="00DF3EEA" w:rsidRDefault="00DF3EEA"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28691E" w:rsidRDefault="0028691E" w:rsidP="0028691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hist(USDA$VitaminC, xlab = "Vitamin C (mg)", main = "Histogram of Vitamin C")</w:t>
            </w:r>
          </w:p>
          <w:p w:rsidR="0072685D" w:rsidRDefault="0072685D" w:rsidP="0028691E">
            <w:pPr>
              <w:pStyle w:val="HTMLPreformatted"/>
              <w:shd w:val="clear" w:color="auto" w:fill="FFFFFF"/>
              <w:wordWrap w:val="0"/>
              <w:spacing w:line="225" w:lineRule="atLeast"/>
              <w:rPr>
                <w:rStyle w:val="gem3dmtclfb"/>
                <w:rFonts w:ascii="Lucida Console" w:hAnsi="Lucida Console"/>
                <w:color w:val="0000FF"/>
              </w:rPr>
            </w:pPr>
          </w:p>
          <w:p w:rsidR="0028691E" w:rsidRDefault="0028691E" w:rsidP="0028691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hist(USDA$VitaminC, xlab = "Vitamin C (mg)", main = "Histogram of Vitamin C", xlim =   c(0,100))</w:t>
            </w:r>
          </w:p>
          <w:p w:rsidR="0072685D" w:rsidRDefault="0072685D" w:rsidP="0028691E">
            <w:pPr>
              <w:pStyle w:val="HTMLPreformatted"/>
              <w:shd w:val="clear" w:color="auto" w:fill="FFFFFF"/>
              <w:wordWrap w:val="0"/>
              <w:spacing w:line="225" w:lineRule="atLeast"/>
              <w:rPr>
                <w:rStyle w:val="gem3dmtclfb"/>
                <w:rFonts w:ascii="Lucida Console" w:hAnsi="Lucida Console"/>
                <w:color w:val="0000FF"/>
              </w:rPr>
            </w:pPr>
          </w:p>
          <w:p w:rsidR="0028691E" w:rsidRDefault="0028691E" w:rsidP="0028691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hist(USDA$VitaminC, xlab = "Vitamin C (mg)", main = "Histogram of Vitamin C", xlim =   c(0,100), breaks=100)</w:t>
            </w:r>
          </w:p>
          <w:p w:rsidR="0072685D" w:rsidRDefault="0072685D" w:rsidP="0028691E">
            <w:pPr>
              <w:pStyle w:val="HTMLPreformatted"/>
              <w:shd w:val="clear" w:color="auto" w:fill="FFFFFF"/>
              <w:wordWrap w:val="0"/>
              <w:spacing w:line="225" w:lineRule="atLeast"/>
              <w:rPr>
                <w:rStyle w:val="gem3dmtclfb"/>
                <w:rFonts w:ascii="Lucida Console" w:hAnsi="Lucida Console"/>
                <w:color w:val="0000FF"/>
              </w:rPr>
            </w:pPr>
          </w:p>
          <w:p w:rsidR="0072685D" w:rsidRDefault="0028691E" w:rsidP="0028691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hist(USDA$VitaminC, xlab = "Vitamin C (mg)", main = "Histogram of Vitamin C", xlim =   c(0,100), breaks=2000)</w:t>
            </w:r>
          </w:p>
          <w:p w:rsidR="0028691E" w:rsidRDefault="0028691E" w:rsidP="0028691E">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inline distT="0" distB="0" distL="0" distR="0">
                  <wp:extent cx="594360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28691E" w:rsidRDefault="0028691E"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We see new informa</w:t>
            </w:r>
            <w:r w:rsidR="00DF3EEA" w:rsidRPr="00DF3EEA">
              <w:rPr>
                <w:rFonts w:eastAsia="Times New Roman" w:cs="Times New Roman"/>
                <w:lang w:val="en-GB" w:eastAsia="en-GB"/>
              </w:rPr>
              <w:t xml:space="preserve">tion here come up. </w:t>
            </w:r>
            <w:r>
              <w:rPr>
                <w:rFonts w:eastAsia="Times New Roman" w:cs="Times New Roman"/>
                <w:lang w:val="en-GB" w:eastAsia="en-GB"/>
              </w:rPr>
              <w:t>Our initial conclusion</w:t>
            </w:r>
            <w:r w:rsidR="00DF3EEA" w:rsidRPr="00DF3EEA">
              <w:rPr>
                <w:rFonts w:eastAsia="Times New Roman" w:cs="Times New Roman"/>
                <w:lang w:val="en-GB" w:eastAsia="en-GB"/>
              </w:rPr>
              <w:t xml:space="preserve"> was that more than 6,000 foods have less than </w:t>
            </w:r>
          </w:p>
          <w:p w:rsidR="0028691E" w:rsidRDefault="00DF3EEA"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DF3EEA">
              <w:rPr>
                <w:rFonts w:eastAsia="Times New Roman" w:cs="Times New Roman"/>
                <w:lang w:val="en-GB" w:eastAsia="en-GB"/>
              </w:rPr>
              <w:t xml:space="preserve">200 milligrams of vitamin C. </w:t>
            </w:r>
            <w:r w:rsidR="0028691E">
              <w:rPr>
                <w:rFonts w:eastAsia="Times New Roman" w:cs="Times New Roman"/>
                <w:lang w:val="en-GB" w:eastAsia="en-GB"/>
              </w:rPr>
              <w:t>But now that we refined our graph, we obtained additional level of information.</w:t>
            </w:r>
          </w:p>
          <w:p w:rsidR="0028691E" w:rsidRDefault="0028691E"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Actually, more than 5,000 of them have less than one milligram of vitamin C.</w:t>
            </w:r>
          </w:p>
          <w:p w:rsidR="0028691E" w:rsidRDefault="0028691E"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850054" w:rsidRDefault="0028691E"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III. Box</w:t>
            </w:r>
            <w:r w:rsidR="00850054">
              <w:rPr>
                <w:rFonts w:eastAsia="Times New Roman" w:cs="Times New Roman"/>
                <w:lang w:val="en-GB" w:eastAsia="en-GB"/>
              </w:rPr>
              <w:t xml:space="preserve"> plot</w:t>
            </w:r>
          </w:p>
          <w:p w:rsidR="0028691E" w:rsidRDefault="0028691E"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CC1C17" w:rsidRDefault="00B73B9E"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Third way we c</w:t>
            </w:r>
            <w:r w:rsidRPr="00B73B9E">
              <w:rPr>
                <w:rFonts w:eastAsia="Times New Roman" w:cs="Times New Roman"/>
                <w:lang w:val="en-GB" w:eastAsia="en-GB"/>
              </w:rPr>
              <w:t>an visualize the data is</w:t>
            </w:r>
            <w:r>
              <w:rPr>
                <w:rFonts w:eastAsia="Times New Roman" w:cs="Times New Roman"/>
                <w:lang w:val="en-GB" w:eastAsia="en-GB"/>
              </w:rPr>
              <w:t xml:space="preserve"> </w:t>
            </w:r>
            <w:r w:rsidRPr="00B73B9E">
              <w:rPr>
                <w:rFonts w:eastAsia="Times New Roman" w:cs="Times New Roman"/>
                <w:lang w:val="en-GB" w:eastAsia="en-GB"/>
              </w:rPr>
              <w:t>using</w:t>
            </w:r>
            <w:r>
              <w:rPr>
                <w:rFonts w:eastAsia="Times New Roman" w:cs="Times New Roman"/>
                <w:lang w:val="en-GB" w:eastAsia="en-GB"/>
              </w:rPr>
              <w:t xml:space="preserve"> box plots</w:t>
            </w:r>
            <w:r w:rsidRPr="00B73B9E">
              <w:rPr>
                <w:rFonts w:eastAsia="Times New Roman" w:cs="Times New Roman"/>
                <w:lang w:val="en-GB" w:eastAsia="en-GB"/>
              </w:rPr>
              <w:t xml:space="preserve">. </w:t>
            </w:r>
            <w:r w:rsidR="00CC1C17">
              <w:rPr>
                <w:rFonts w:eastAsia="Times New Roman" w:cs="Times New Roman"/>
                <w:lang w:val="en-GB" w:eastAsia="en-GB"/>
              </w:rPr>
              <w:t>To create a box plot for sugar,</w:t>
            </w:r>
            <w:r w:rsidRPr="00B73B9E">
              <w:rPr>
                <w:rFonts w:eastAsia="Times New Roman" w:cs="Times New Roman"/>
                <w:lang w:val="en-GB" w:eastAsia="en-GB"/>
              </w:rPr>
              <w:t xml:space="preserve"> the function we</w:t>
            </w:r>
            <w:r w:rsidR="00CC1C17">
              <w:rPr>
                <w:rFonts w:eastAsia="Times New Roman" w:cs="Times New Roman"/>
                <w:lang w:val="en-GB" w:eastAsia="en-GB"/>
              </w:rPr>
              <w:t xml:space="preserve"> use is boxplot,</w:t>
            </w:r>
          </w:p>
          <w:p w:rsidR="00CC1C17" w:rsidRDefault="00CC1C17"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which takes as an input a single vector a</w:t>
            </w:r>
            <w:r w:rsidR="00B73B9E" w:rsidRPr="00B73B9E">
              <w:rPr>
                <w:rFonts w:eastAsia="Times New Roman" w:cs="Times New Roman"/>
                <w:lang w:val="en-GB" w:eastAsia="en-GB"/>
              </w:rPr>
              <w:t>nd in this case it would be the Sugar vector.</w:t>
            </w:r>
            <w:r>
              <w:rPr>
                <w:rFonts w:eastAsia="Times New Roman" w:cs="Times New Roman"/>
                <w:lang w:val="en-GB" w:eastAsia="en-GB"/>
              </w:rPr>
              <w:t xml:space="preserve"> We add a title that says</w:t>
            </w:r>
          </w:p>
          <w:p w:rsidR="00CC1C17" w:rsidRDefault="00CC1C17"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“Boxplot of Sugar Levels”</w:t>
            </w:r>
            <w:r w:rsidR="00B73B9E" w:rsidRPr="00B73B9E">
              <w:rPr>
                <w:rFonts w:eastAsia="Times New Roman" w:cs="Times New Roman"/>
                <w:lang w:val="en-GB" w:eastAsia="en-GB"/>
              </w:rPr>
              <w:t xml:space="preserve"> </w:t>
            </w:r>
            <w:r>
              <w:rPr>
                <w:rFonts w:eastAsia="Times New Roman" w:cs="Times New Roman"/>
                <w:lang w:val="en-GB" w:eastAsia="en-GB"/>
              </w:rPr>
              <w:t xml:space="preserve">and label the y-axis as the sugar level by setting it to </w:t>
            </w:r>
            <w:r w:rsidR="002A1C64">
              <w:rPr>
                <w:rFonts w:eastAsia="Times New Roman" w:cs="Times New Roman"/>
                <w:lang w:val="en-GB" w:eastAsia="en-GB"/>
              </w:rPr>
              <w:t>“</w:t>
            </w:r>
            <w:r>
              <w:rPr>
                <w:rFonts w:eastAsia="Times New Roman" w:cs="Times New Roman"/>
                <w:lang w:val="en-GB" w:eastAsia="en-GB"/>
              </w:rPr>
              <w:t>Sugar (g)</w:t>
            </w:r>
            <w:r w:rsidR="00B73B9E" w:rsidRPr="00B73B9E">
              <w:rPr>
                <w:rFonts w:eastAsia="Times New Roman" w:cs="Times New Roman"/>
                <w:lang w:val="en-GB" w:eastAsia="en-GB"/>
              </w:rPr>
              <w:t>". And now we have our</w:t>
            </w:r>
          </w:p>
          <w:p w:rsidR="00CC1C17" w:rsidRDefault="00B73B9E" w:rsidP="001E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B73B9E">
              <w:rPr>
                <w:rFonts w:eastAsia="Times New Roman" w:cs="Times New Roman"/>
                <w:lang w:val="en-GB" w:eastAsia="en-GB"/>
              </w:rPr>
              <w:t xml:space="preserve"> box plot with the right labels. </w:t>
            </w:r>
          </w:p>
          <w:p w:rsidR="0067666E" w:rsidRDefault="0067666E"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CC1C17" w:rsidRDefault="00CC1C17"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CC1C17" w:rsidRDefault="00CC1C17" w:rsidP="00CC1C1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boxplot(USDA$Sugar, ylab = "Sugar (g)", main = "Boxplot of Sugar")</w:t>
            </w:r>
          </w:p>
          <w:p w:rsidR="00CC1C17" w:rsidRDefault="00CC1C17" w:rsidP="00CC1C17">
            <w:pPr>
              <w:pStyle w:val="HTMLPreformatted"/>
              <w:shd w:val="clear" w:color="auto" w:fill="FFFFFF"/>
              <w:wordWrap w:val="0"/>
              <w:spacing w:line="225" w:lineRule="atLeast"/>
              <w:rPr>
                <w:rStyle w:val="gem3dmtclfb"/>
                <w:rFonts w:ascii="Lucida Console" w:hAnsi="Lucida Console"/>
                <w:color w:val="0000FF"/>
              </w:rPr>
            </w:pPr>
          </w:p>
          <w:p w:rsidR="00CC1C17" w:rsidRDefault="00CC1C17" w:rsidP="00CC1C17">
            <w:pPr>
              <w:pStyle w:val="HTMLPreformatted"/>
              <w:shd w:val="clear" w:color="auto" w:fill="FFFFFF"/>
              <w:wordWrap w:val="0"/>
              <w:spacing w:line="225" w:lineRule="atLeast"/>
              <w:rPr>
                <w:rFonts w:cs="Times New Roman"/>
              </w:rPr>
            </w:pPr>
            <w:r>
              <w:rPr>
                <w:rFonts w:cs="Times New Roman"/>
                <w:noProof/>
              </w:rPr>
              <w:lastRenderedPageBreak/>
              <w:drawing>
                <wp:inline distT="0" distB="0" distL="0" distR="0">
                  <wp:extent cx="594360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CC1C17" w:rsidRDefault="00CC1C17"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CC1C17" w:rsidRDefault="00CC1C17"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09006D" w:rsidRDefault="00CC1C17"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It looks a bit strange. The average</w:t>
            </w:r>
            <w:r w:rsidR="00B73B9E" w:rsidRPr="00B73B9E">
              <w:rPr>
                <w:rFonts w:eastAsia="Times New Roman" w:cs="Times New Roman"/>
                <w:lang w:val="en-GB" w:eastAsia="en-GB"/>
              </w:rPr>
              <w:t xml:space="preserve"> of sugar across the data set </w:t>
            </w:r>
            <w:r w:rsidR="0009006D">
              <w:rPr>
                <w:rFonts w:eastAsia="Times New Roman" w:cs="Times New Roman"/>
                <w:lang w:val="en-GB" w:eastAsia="en-GB"/>
              </w:rPr>
              <w:t>seems to be pretty low, some</w:t>
            </w:r>
            <w:r w:rsidR="00B73B9E" w:rsidRPr="00B73B9E">
              <w:rPr>
                <w:rFonts w:eastAsia="Times New Roman" w:cs="Times New Roman"/>
                <w:lang w:val="en-GB" w:eastAsia="en-GB"/>
              </w:rPr>
              <w:t xml:space="preserve">where around </w:t>
            </w:r>
          </w:p>
          <w:p w:rsidR="0009006D" w:rsidRDefault="0009006D"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five gram</w:t>
            </w:r>
            <w:r w:rsidR="00B73B9E" w:rsidRPr="00B73B9E">
              <w:rPr>
                <w:rFonts w:eastAsia="Times New Roman" w:cs="Times New Roman"/>
                <w:lang w:val="en-GB" w:eastAsia="en-GB"/>
              </w:rPr>
              <w:t>s</w:t>
            </w:r>
            <w:r>
              <w:rPr>
                <w:rFonts w:eastAsia="Times New Roman" w:cs="Times New Roman"/>
                <w:lang w:val="en-GB" w:eastAsia="en-GB"/>
              </w:rPr>
              <w:t>.</w:t>
            </w:r>
            <w:r w:rsidR="00B73B9E" w:rsidRPr="00B73B9E">
              <w:rPr>
                <w:rFonts w:eastAsia="Times New Roman" w:cs="Times New Roman"/>
                <w:lang w:val="en-GB" w:eastAsia="en-GB"/>
              </w:rPr>
              <w:t xml:space="preserve"> </w:t>
            </w:r>
            <w:r>
              <w:rPr>
                <w:rFonts w:eastAsia="Times New Roman" w:cs="Times New Roman"/>
                <w:lang w:val="en-GB" w:eastAsia="en-GB"/>
              </w:rPr>
              <w:t xml:space="preserve">But we have outliers with extremely </w:t>
            </w:r>
            <w:r w:rsidR="00B73B9E" w:rsidRPr="00B73B9E">
              <w:rPr>
                <w:rFonts w:eastAsia="Times New Roman" w:cs="Times New Roman"/>
                <w:lang w:val="en-GB" w:eastAsia="en-GB"/>
              </w:rPr>
              <w:t>high val</w:t>
            </w:r>
            <w:r>
              <w:rPr>
                <w:rFonts w:eastAsia="Times New Roman" w:cs="Times New Roman"/>
                <w:lang w:val="en-GB" w:eastAsia="en-GB"/>
              </w:rPr>
              <w:t>ues</w:t>
            </w:r>
            <w:r w:rsidR="00B73B9E" w:rsidRPr="00B73B9E">
              <w:rPr>
                <w:rFonts w:eastAsia="Times New Roman" w:cs="Times New Roman"/>
                <w:lang w:val="en-GB" w:eastAsia="en-GB"/>
              </w:rPr>
              <w:t xml:space="preserve"> </w:t>
            </w:r>
            <w:r>
              <w:rPr>
                <w:rFonts w:eastAsia="Times New Roman" w:cs="Times New Roman"/>
                <w:lang w:val="en-GB" w:eastAsia="en-GB"/>
              </w:rPr>
              <w:t>of sugar</w:t>
            </w:r>
            <w:r w:rsidR="00B73B9E" w:rsidRPr="00B73B9E">
              <w:rPr>
                <w:rFonts w:eastAsia="Times New Roman" w:cs="Times New Roman"/>
                <w:lang w:val="en-GB" w:eastAsia="en-GB"/>
              </w:rPr>
              <w:t xml:space="preserve">. There exist some foods that have almost </w:t>
            </w:r>
          </w:p>
          <w:p w:rsidR="0009006D" w:rsidRDefault="00B73B9E"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B73B9E">
              <w:rPr>
                <w:rFonts w:eastAsia="Times New Roman" w:cs="Times New Roman"/>
                <w:lang w:val="en-GB" w:eastAsia="en-GB"/>
              </w:rPr>
              <w:t>100 grams of s</w:t>
            </w:r>
            <w:r w:rsidR="0009006D">
              <w:rPr>
                <w:rFonts w:eastAsia="Times New Roman" w:cs="Times New Roman"/>
                <w:lang w:val="en-GB" w:eastAsia="en-GB"/>
              </w:rPr>
              <w:t xml:space="preserve">ugar in 100 grams. Candies </w:t>
            </w:r>
            <w:r w:rsidRPr="00B73B9E">
              <w:rPr>
                <w:rFonts w:eastAsia="Times New Roman" w:cs="Times New Roman"/>
                <w:lang w:val="en-GB" w:eastAsia="en-GB"/>
              </w:rPr>
              <w:t xml:space="preserve">are definitely among these foods. </w:t>
            </w:r>
          </w:p>
          <w:p w:rsidR="0028691E" w:rsidRDefault="00B73B9E"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sidRPr="00B73B9E">
              <w:rPr>
                <w:rFonts w:eastAsia="Times New Roman" w:cs="Times New Roman"/>
                <w:lang w:val="en-GB" w:eastAsia="en-GB"/>
              </w:rPr>
              <w:t>So we just rev</w:t>
            </w:r>
            <w:r w:rsidR="0009006D">
              <w:rPr>
                <w:rFonts w:eastAsia="Times New Roman" w:cs="Times New Roman"/>
                <w:lang w:val="en-GB" w:eastAsia="en-GB"/>
              </w:rPr>
              <w:t>iewed three ways in which we</w:t>
            </w:r>
            <w:r w:rsidRPr="00B73B9E">
              <w:rPr>
                <w:rFonts w:eastAsia="Times New Roman" w:cs="Times New Roman"/>
                <w:lang w:val="en-GB" w:eastAsia="en-GB"/>
              </w:rPr>
              <w:t xml:space="preserve"> visualize</w:t>
            </w:r>
            <w:r w:rsidR="0009006D">
              <w:rPr>
                <w:rFonts w:eastAsia="Times New Roman" w:cs="Times New Roman"/>
                <w:lang w:val="en-GB" w:eastAsia="en-GB"/>
              </w:rPr>
              <w:t>d</w:t>
            </w:r>
            <w:r w:rsidRPr="00B73B9E">
              <w:rPr>
                <w:rFonts w:eastAsia="Times New Roman" w:cs="Times New Roman"/>
                <w:lang w:val="en-GB" w:eastAsia="en-GB"/>
              </w:rPr>
              <w:t xml:space="preserve"> our data.</w:t>
            </w:r>
          </w:p>
          <w:p w:rsidR="00091652" w:rsidRDefault="00091652"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091652" w:rsidRDefault="00091652"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 xml:space="preserve">We exported the plots from R Studio by going into the Graphics window and clicking Export then selecting </w:t>
            </w:r>
          </w:p>
          <w:p w:rsidR="00091652" w:rsidRDefault="00091652"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 xml:space="preserve">Save as Image and finally selecting jpeg as Image format. Other formats our plots could be saved to are: </w:t>
            </w:r>
          </w:p>
          <w:p w:rsidR="00091652" w:rsidRDefault="00A723F4" w:rsidP="00B7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png, tiff, bmp, metafile, svg, eps. Once in Microsoft Word we just inserted them as pictures into the project.</w:t>
            </w:r>
          </w:p>
          <w:p w:rsidR="0009006D" w:rsidRDefault="00A723F4" w:rsidP="000E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By clicking the Insert tab, selecting Pictures and finding the image on our working directory.</w:t>
            </w:r>
          </w:p>
          <w:p w:rsidR="000E2DC3" w:rsidRDefault="000E2DC3" w:rsidP="000E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AA01C2" w:rsidRDefault="0009006D" w:rsidP="00AA01C2">
            <w:pPr>
              <w:pStyle w:val="Heading1"/>
              <w:numPr>
                <w:ilvl w:val="0"/>
                <w:numId w:val="0"/>
              </w:numPr>
              <w:ind w:left="432" w:hanging="432"/>
            </w:pPr>
            <w:r>
              <w:t>Q</w:t>
            </w:r>
            <w:r w:rsidR="00AA01C2">
              <w:t xml:space="preserve">7. </w:t>
            </w:r>
          </w:p>
          <w:p w:rsidR="00AA01C2" w:rsidRDefault="00AA01C2"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How can we add a new variable to the USDA data frame that takes the value 1 if the food has higher</w:t>
            </w:r>
          </w:p>
          <w:p w:rsidR="00AA01C2" w:rsidRDefault="00AA01C2"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sodium than average and 0 if the food has lower sodium than average?</w:t>
            </w:r>
          </w:p>
          <w:p w:rsidR="00AA01C2" w:rsidRDefault="00AA01C2"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To check if the first food in the dataset has a higher amount of sodium compared to the average, we can simply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ask R to dig up the first value in the Sodium vector, using the square brackets and the index 1. And then compare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it using the greater-than sign to the mean of the Sodium vector, and then do not forget to remove the non-available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entries. And we obtain TRUE. How about the 50th food? Well, let's go back using the Up arrow, and simply change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the index I to 50, and now we get FALSE. This means that the first food has higher sodium content than average,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and the 50th food has lower sodium content than average. Now, we can write the same command, but on all the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vector Sodium. Let's use the Up arrow, and delete the square brackets with the index 50. But we know we have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7,000 foods, and we really don't want to output 7,000 values right now. So how about instead, we just save the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lastRenderedPageBreak/>
              <w:t xml:space="preserve">output to a vector, and we're going to call it HighSodium. And now let's look at the structure of the HighSodium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vector. And then we see that the HighSodium vector indeed has all these values-- TRUE and FALSE -- which are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called logicals. So basically the type of the HighSodium vector is logical. But remember, we said we wanted values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1's and 0's. So instead of TRUE, we want 1. And instead of FALSE, we want a value of 0. Well, to do this, we need to</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change the data type of HighSodium to numeric, and we can do this using the as.numeric function. So let's use the</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Up arrow twice, and then</w:t>
            </w:r>
            <w:r>
              <w:rPr>
                <w:rFonts w:eastAsia="Times New Roman" w:cs="Times New Roman"/>
                <w:lang w:val="en-GB" w:eastAsia="en-GB"/>
              </w:rPr>
              <w:t xml:space="preserve"> </w:t>
            </w:r>
            <w:r w:rsidRPr="005B0F3A">
              <w:rPr>
                <w:rFonts w:eastAsia="Times New Roman" w:cs="Times New Roman"/>
                <w:lang w:val="en-GB" w:eastAsia="en-GB"/>
              </w:rPr>
              <w:t>enclose this logical expression by the as.numeric function. So as.numeric, and now look</w:t>
            </w:r>
          </w:p>
          <w:p w:rsidR="00F90441"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up the structure of HighSodium,</w:t>
            </w:r>
            <w:r>
              <w:t xml:space="preserve"> </w:t>
            </w:r>
            <w:r w:rsidRPr="005B0F3A">
              <w:rPr>
                <w:rFonts w:eastAsia="Times New Roman" w:cs="Times New Roman"/>
                <w:lang w:val="en-GB" w:eastAsia="en-GB"/>
              </w:rPr>
              <w:t xml:space="preserve">and now we see that we turned it into a numerical vector with values 0's and I's. </w:t>
            </w:r>
          </w:p>
          <w:p w:rsidR="00F90441"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Now, this vector, HighSodium, is not associated with the USDA data frame. How can we add a variable, HighSodium,</w:t>
            </w:r>
          </w:p>
          <w:p w:rsidR="00F90441"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 to our dataframe? Well, simply we need to use the dollar notation. So let's go back twice to the command where</w:t>
            </w:r>
          </w:p>
          <w:p w:rsidR="00F90441"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we created the HighSodium vector, and then simply right now, instead ofjust calling it HighSodium, we associate it </w:t>
            </w:r>
          </w:p>
          <w:p w:rsidR="00F90441"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 xml:space="preserve">with the USDA data frame using the dollar notation. Now, pressing Enter, and going and checking the structure of </w:t>
            </w:r>
          </w:p>
          <w:p w:rsidR="00F90441"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the USDA data frame, we see that we just added the HighSodium variable that was not present before,</w:t>
            </w:r>
            <w:r>
              <w:rPr>
                <w:rFonts w:eastAsia="Times New Roman" w:cs="Times New Roman"/>
                <w:lang w:val="en-GB" w:eastAsia="en-GB"/>
              </w:rPr>
              <w:t xml:space="preserve"> </w:t>
            </w:r>
            <w:r w:rsidRPr="005B0F3A">
              <w:rPr>
                <w:rFonts w:eastAsia="Times New Roman" w:cs="Times New Roman"/>
                <w:lang w:val="en-GB" w:eastAsia="en-GB"/>
              </w:rPr>
              <w:t xml:space="preserve">and it's a </w:t>
            </w:r>
          </w:p>
          <w:p w:rsidR="005B0F3A" w:rsidRDefault="005B0F3A"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5B0F3A">
              <w:rPr>
                <w:rFonts w:eastAsia="Times New Roman" w:cs="Times New Roman"/>
                <w:lang w:val="en-GB" w:eastAsia="en-GB"/>
              </w:rPr>
              <w:t>numerical variable with values 1's and 0's.</w:t>
            </w:r>
          </w:p>
          <w:p w:rsidR="00F90441" w:rsidRDefault="00F90441"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p w:rsidR="000F1802" w:rsidRDefault="000F1802" w:rsidP="000F180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HighSodium = as.numeric(USDA$Sodium &gt; mean(USDA$Sodium, na.rm=TRUE))</w:t>
            </w:r>
          </w:p>
          <w:p w:rsidR="0067666E" w:rsidRDefault="0067666E" w:rsidP="000F1802">
            <w:pPr>
              <w:pStyle w:val="HTMLPreformatted"/>
              <w:shd w:val="clear" w:color="auto" w:fill="FFFFFF"/>
              <w:wordWrap w:val="0"/>
              <w:spacing w:line="225" w:lineRule="atLeast"/>
              <w:rPr>
                <w:rStyle w:val="gem3dmtclfb"/>
                <w:rFonts w:ascii="Lucida Console" w:hAnsi="Lucida Console"/>
                <w:color w:val="0000FF"/>
              </w:rPr>
            </w:pPr>
          </w:p>
          <w:p w:rsidR="000F1802" w:rsidRDefault="000F1802" w:rsidP="000F180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str(HighSodium)</w:t>
            </w:r>
          </w:p>
          <w:p w:rsidR="0067666E" w:rsidRDefault="0067666E" w:rsidP="000F1802">
            <w:pPr>
              <w:pStyle w:val="HTMLPreformatted"/>
              <w:shd w:val="clear" w:color="auto" w:fill="FFFFFF"/>
              <w:wordWrap w:val="0"/>
              <w:spacing w:line="225" w:lineRule="atLeast"/>
              <w:rPr>
                <w:rStyle w:val="gem3dmtclfb"/>
                <w:rFonts w:ascii="Lucida Console" w:hAnsi="Lucida Console"/>
                <w:color w:val="0000FF"/>
              </w:rPr>
            </w:pPr>
          </w:p>
          <w:p w:rsidR="000F1802" w:rsidRDefault="000F1802" w:rsidP="000F180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 [1:7058] 1 1 0 1 1 1 1 1 1 1 ...</w:t>
            </w:r>
          </w:p>
          <w:p w:rsidR="0067666E" w:rsidRDefault="0067666E" w:rsidP="000F1802">
            <w:pPr>
              <w:pStyle w:val="HTMLPreformatted"/>
              <w:shd w:val="clear" w:color="auto" w:fill="FFFFFF"/>
              <w:wordWrap w:val="0"/>
              <w:spacing w:line="225" w:lineRule="atLeast"/>
              <w:rPr>
                <w:rFonts w:ascii="Lucida Console" w:hAnsi="Lucida Console"/>
                <w:color w:val="000000"/>
              </w:rPr>
            </w:pPr>
          </w:p>
          <w:p w:rsidR="000F1802" w:rsidRDefault="000F1802" w:rsidP="000F1802">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USDA$HighSodium = as.numeric(USDA$Sodium &gt; mean(USDA$Sodium, na.rm=TRUE))</w:t>
            </w:r>
          </w:p>
          <w:p w:rsidR="00F90441" w:rsidRDefault="00F90441"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I. Add new variables for HighProtein, HighCarbs and HighFat to the USDA data frame.</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 xml:space="preserve">Now we can do the same, and add the variables HighProtein, HighCarbs, HighFat, similarly to our data frame.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Well, let's</w:t>
            </w:r>
            <w:r>
              <w:rPr>
                <w:rFonts w:eastAsia="Times New Roman" w:cs="Times New Roman"/>
                <w:lang w:val="en-GB" w:eastAsia="en-GB"/>
              </w:rPr>
              <w:t xml:space="preserve"> do this quickly using the Up ar</w:t>
            </w:r>
            <w:r w:rsidRPr="000F1802">
              <w:rPr>
                <w:rFonts w:eastAsia="Times New Roman" w:cs="Times New Roman"/>
                <w:lang w:val="en-GB" w:eastAsia="en-GB"/>
              </w:rPr>
              <w:t xml:space="preserve">row, and then let's go and replace Sodium now by Protein. So again,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 xml:space="preserve">here Sodium is replaced by Protein. And then we're going to call this new variable HighProtein. And do the same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 xml:space="preserve">with TotalFat. So instead of Protein, we're going to have TotalFat, and then replace it here again, and the variable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name is going to be HighFat. And finally, Carbohydrates-- so here</w:t>
            </w:r>
            <w:r>
              <w:rPr>
                <w:rFonts w:eastAsia="Times New Roman" w:cs="Times New Roman"/>
                <w:lang w:val="en-GB" w:eastAsia="en-GB"/>
              </w:rPr>
              <w:t xml:space="preserve"> </w:t>
            </w:r>
            <w:r w:rsidRPr="000F1802">
              <w:rPr>
                <w:rFonts w:eastAsia="Times New Roman" w:cs="Times New Roman"/>
                <w:lang w:val="en-GB" w:eastAsia="en-GB"/>
              </w:rPr>
              <w:t xml:space="preserve">is the vector of Carbohydrates, and this is, too,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 xml:space="preserve">getting the Carbohydrates vector. And finally, this last variable that we want to add is called HighCarbs. And now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 xml:space="preserve">looking at the structure of the USDA data frame, we see that we successfully added these three new variables,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 xml:space="preserve">which are high HighProtein, HighFat, and HighCarbs, in addition to the HighSodium variable that we added </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sidRPr="000F1802">
              <w:rPr>
                <w:rFonts w:eastAsia="Times New Roman" w:cs="Times New Roman"/>
                <w:lang w:val="en-GB" w:eastAsia="en-GB"/>
              </w:rPr>
              <w:t>previously.</w:t>
            </w:r>
          </w:p>
          <w:p w:rsidR="004F4BFF" w:rsidRDefault="004F4BFF"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p w:rsidR="004F4BFF" w:rsidRDefault="004F4BFF"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r>
              <w:rPr>
                <w:rFonts w:eastAsia="Times New Roman" w:cs="Times New Roman"/>
                <w:lang w:val="en-GB" w:eastAsia="en-GB"/>
              </w:rPr>
              <w:t>II. Show the code you used and the new structure of the USDA data frame.</w:t>
            </w: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tbl>
            <w:tblPr>
              <w:tblW w:w="106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785"/>
            </w:tblGrid>
            <w:tr w:rsidR="004F4BFF" w:rsidRPr="004F4BFF" w:rsidTr="004F4BFF">
              <w:trPr>
                <w:tblCellSpacing w:w="0" w:type="dxa"/>
              </w:trPr>
              <w:tc>
                <w:tcPr>
                  <w:tcW w:w="0" w:type="auto"/>
                  <w:shd w:val="clear" w:color="auto" w:fill="FFFFFF"/>
                  <w:hideMark/>
                </w:tcPr>
                <w:p w:rsid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4F4BFF">
                    <w:rPr>
                      <w:rFonts w:ascii="Lucida Console" w:eastAsia="Times New Roman" w:hAnsi="Lucida Console" w:cs="Courier New"/>
                      <w:color w:val="0000FF"/>
                      <w:sz w:val="20"/>
                      <w:szCs w:val="20"/>
                      <w:lang w:val="en-GB" w:eastAsia="en-GB"/>
                    </w:rPr>
                    <w:t>&gt; USDA$HighCarbs = as.numeric(USDA$Carbohydrate &gt; mean(USDA$Carbohydrate, na.rm=TRUE))</w:t>
                  </w:r>
                </w:p>
                <w:p w:rsidR="0067666E" w:rsidRPr="004F4BFF" w:rsidRDefault="0067666E"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p>
                <w:p w:rsid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4F4BFF">
                    <w:rPr>
                      <w:rFonts w:ascii="Lucida Console" w:eastAsia="Times New Roman" w:hAnsi="Lucida Console" w:cs="Courier New"/>
                      <w:color w:val="0000FF"/>
                      <w:sz w:val="20"/>
                      <w:szCs w:val="20"/>
                      <w:lang w:val="en-GB" w:eastAsia="en-GB"/>
                    </w:rPr>
                    <w:t>&gt; USDA$HighProtein = as.numeric(USDA$Protein &gt; mean(USDA$Protein, na.rm=TRUE))</w:t>
                  </w:r>
                </w:p>
                <w:p w:rsidR="0067666E" w:rsidRPr="004F4BFF" w:rsidRDefault="0067666E"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p>
                <w:p w:rsid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4F4BFF">
                    <w:rPr>
                      <w:rFonts w:ascii="Lucida Console" w:eastAsia="Times New Roman" w:hAnsi="Lucida Console" w:cs="Courier New"/>
                      <w:color w:val="0000FF"/>
                      <w:sz w:val="20"/>
                      <w:szCs w:val="20"/>
                      <w:lang w:val="en-GB" w:eastAsia="en-GB"/>
                    </w:rPr>
                    <w:t>&gt; USDA$HighFat = as.numeric(USDA$TotalFat &gt; mean(USDA$TotalFat, na.rm=TRUE))</w:t>
                  </w:r>
                </w:p>
                <w:p w:rsid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p>
                <w:tbl>
                  <w:tblPr>
                    <w:tblW w:w="106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95"/>
                  </w:tblGrid>
                  <w:tr w:rsidR="004F4BFF" w:rsidRPr="004F4BFF" w:rsidTr="004F4BFF">
                    <w:trPr>
                      <w:tblCellSpacing w:w="0" w:type="dxa"/>
                    </w:trPr>
                    <w:tc>
                      <w:tcPr>
                        <w:tcW w:w="0" w:type="auto"/>
                        <w:shd w:val="clear" w:color="auto" w:fill="FFFFFF"/>
                        <w:hideMark/>
                      </w:tcPr>
                      <w:p w:rsid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4F4BFF">
                          <w:rPr>
                            <w:rFonts w:ascii="Lucida Console" w:eastAsia="Times New Roman" w:hAnsi="Lucida Console" w:cs="Courier New"/>
                            <w:color w:val="0000FF"/>
                            <w:sz w:val="20"/>
                            <w:szCs w:val="20"/>
                            <w:lang w:val="en-GB" w:eastAsia="en-GB"/>
                          </w:rPr>
                          <w:t>&gt; str(USDA)</w:t>
                        </w:r>
                      </w:p>
                      <w:p w:rsidR="00E971F0" w:rsidRPr="004F4BFF" w:rsidRDefault="00E971F0"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'data.frame':</w:t>
                        </w:r>
                        <w:r w:rsidRPr="004F4BFF">
                          <w:rPr>
                            <w:rFonts w:ascii="Lucida Console" w:eastAsia="Times New Roman" w:hAnsi="Lucida Console" w:cs="Courier New"/>
                            <w:color w:val="000000"/>
                            <w:sz w:val="20"/>
                            <w:szCs w:val="20"/>
                            <w:lang w:val="en-GB" w:eastAsia="en-GB"/>
                          </w:rPr>
                          <w:tab/>
                          <w:t>7058 obs. of  20 variables:</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ID          : int  1001 1002 1003 1004 1005 1006 1007 1008 1009 1010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Description : Factor w/ 7054 levels "ABALONE,MIXED SPECIES,RAW",..: 1303 1302 1298 2303 2304 2305 2306 2307 2308 2309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Calories    : int  717 717 876 353 371 334 300 376 403 387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Protein     : num  0.85 0.85 0.28 21.4 23.24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lastRenderedPageBreak/>
                          <w:t xml:space="preserve"> $ TotalFat    : num  81.1 81.1 99.5 28.7 29.7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Carbohydrate: num  0.06 0.06 0 2.34 2.79 0.45 0.46 3.06 1.28 4.78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Sodium      : int  714 827 2 1395 560 629 842 690 621 700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SaturatedFat: num  51.4 50.5 61.9 18.7 18.8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Cholesterol : int  215 219 256 75 94 100 72 93 105 103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Sugar       : num  0.06 0.06 0 0.5 0.51 0.45 0.46 NA 0.52 NA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Calcium     : int  24 24 4 528 674 184 388 673 721 643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Iron        : num  0.02 0.16 0 0.31 0.43 0.5 0.33 0.64 0.68 0.21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Potassium   : int  24 26 5 256 136 152 187 93 98 95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VitaminC    : num  0 0 0 0 0 0 0 0 0 0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VitaminE    : num  2.32 2.32 2.8 0.25 0.26 0.24 0.21 NA 0.29 NA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VitaminD    : num  1.5 1.5 1.8 0.5 0.5 0.5 0.4 NA 0.6 NA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HighSodium  : num  1 1 0 1 1 1 1 1 1 1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HighCarbs   : num  0 0 0 0 0 0 0 0 0 0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4F4BFF">
                          <w:rPr>
                            <w:rFonts w:ascii="Lucida Console" w:eastAsia="Times New Roman" w:hAnsi="Lucida Console" w:cs="Courier New"/>
                            <w:color w:val="000000"/>
                            <w:sz w:val="20"/>
                            <w:szCs w:val="20"/>
                            <w:lang w:val="en-GB" w:eastAsia="en-GB"/>
                          </w:rPr>
                          <w:t xml:space="preserve"> $ HighProtein : num  0 0 0 1 1 1 1 1 1 1 ...</w:t>
                        </w:r>
                      </w:p>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GB" w:eastAsia="en-GB"/>
                          </w:rPr>
                        </w:pPr>
                        <w:r w:rsidRPr="004F4BFF">
                          <w:rPr>
                            <w:rFonts w:ascii="Lucida Console" w:eastAsia="Times New Roman" w:hAnsi="Lucida Console" w:cs="Courier New"/>
                            <w:color w:val="000000"/>
                            <w:sz w:val="20"/>
                            <w:szCs w:val="20"/>
                            <w:lang w:val="en-GB" w:eastAsia="en-GB"/>
                          </w:rPr>
                          <w:t xml:space="preserve"> $ HighFat     : num  1 1 1 1 1 1 1 1 1 1 ...</w:t>
                        </w:r>
                      </w:p>
                    </w:tc>
                  </w:tr>
                  <w:tr w:rsidR="004F4BFF" w:rsidRPr="004F4BFF" w:rsidTr="004F4BFF">
                    <w:trPr>
                      <w:tblCellSpacing w:w="0" w:type="dxa"/>
                    </w:trPr>
                    <w:tc>
                      <w:tcPr>
                        <w:tcW w:w="0" w:type="auto"/>
                        <w:shd w:val="clear" w:color="auto" w:fill="FFFFFF"/>
                        <w:hideMark/>
                      </w:tcPr>
                      <w:p w:rsidR="004F4BFF" w:rsidRPr="004F4BFF" w:rsidRDefault="004F4BFF" w:rsidP="004F4BFF">
                        <w:pPr>
                          <w:spacing w:after="0" w:line="240" w:lineRule="auto"/>
                          <w:rPr>
                            <w:rFonts w:ascii="Times New Roman" w:eastAsia="Times New Roman" w:hAnsi="Times New Roman" w:cs="Times New Roman"/>
                            <w:sz w:val="20"/>
                            <w:szCs w:val="20"/>
                            <w:lang w:val="en-GB" w:eastAsia="en-GB"/>
                          </w:rPr>
                        </w:pPr>
                      </w:p>
                    </w:tc>
                  </w:tr>
                  <w:tr w:rsidR="004F4BFF" w:rsidRPr="004F4BFF" w:rsidTr="004F4BFF">
                    <w:trPr>
                      <w:tblCellSpacing w:w="0" w:type="dxa"/>
                    </w:trPr>
                    <w:tc>
                      <w:tcPr>
                        <w:tcW w:w="0" w:type="auto"/>
                        <w:shd w:val="clear" w:color="auto" w:fill="FFFFFF"/>
                        <w:hideMark/>
                      </w:tcPr>
                      <w:tbl>
                        <w:tblPr>
                          <w:tblW w:w="10605" w:type="dxa"/>
                          <w:tblCellSpacing w:w="0" w:type="dxa"/>
                          <w:tblCellMar>
                            <w:left w:w="0" w:type="dxa"/>
                            <w:right w:w="0" w:type="dxa"/>
                          </w:tblCellMar>
                          <w:tblLook w:val="04A0" w:firstRow="1" w:lastRow="0" w:firstColumn="1" w:lastColumn="0" w:noHBand="0" w:noVBand="1"/>
                        </w:tblPr>
                        <w:tblGrid>
                          <w:gridCol w:w="10605"/>
                        </w:tblGrid>
                        <w:tr w:rsidR="004F4BFF" w:rsidRPr="004F4BFF">
                          <w:trPr>
                            <w:tblCellSpacing w:w="0" w:type="dxa"/>
                          </w:trPr>
                          <w:tc>
                            <w:tcPr>
                              <w:tcW w:w="15" w:type="dxa"/>
                              <w:hideMark/>
                            </w:tcPr>
                            <w:p w:rsidR="004F4BFF" w:rsidRDefault="004F4BFF" w:rsidP="004F4BFF">
                              <w:pPr>
                                <w:pStyle w:val="Heading1"/>
                                <w:numPr>
                                  <w:ilvl w:val="0"/>
                                  <w:numId w:val="0"/>
                                </w:numPr>
                                <w:ind w:left="432" w:hanging="432"/>
                              </w:pPr>
                              <w:r>
                                <w:t xml:space="preserve">Q8. </w:t>
                              </w:r>
                            </w:p>
                            <w:p w:rsidR="004F4BFF" w:rsidRDefault="004F4BFF" w:rsidP="004F4BFF">
                              <w:pPr>
                                <w:rPr>
                                  <w:rFonts w:ascii="Calibri" w:eastAsiaTheme="minorHAnsi" w:hAnsi="Calibri" w:cs="Calibri"/>
                                  <w:color w:val="000000"/>
                                  <w:lang w:val="en-GB"/>
                                </w:rPr>
                              </w:pPr>
                              <w:r>
                                <w:rPr>
                                  <w:rFonts w:eastAsia="Times New Roman" w:cs="Times New Roman"/>
                                  <w:lang w:val="en-GB" w:eastAsia="en-GB"/>
                                </w:rPr>
                                <w:t>We created four new variables, HighSodium</w:t>
                              </w:r>
                              <w:r>
                                <w:t>, HighFat, HighCarbs, and HighProtein, let</w:t>
                              </w:r>
                              <w:r w:rsidR="00E971F0">
                                <w:t>’</w:t>
                              </w:r>
                              <w:r>
                                <w:t xml:space="preserve">s try to understand our data   and the relationships between our variables better, using the table and tapply functions. Show the code you used   and the results of this </w:t>
                              </w:r>
                              <w:r>
                                <w:rPr>
                                  <w:rFonts w:ascii="Calibri" w:eastAsiaTheme="minorHAnsi" w:hAnsi="Calibri" w:cs="Calibri"/>
                                  <w:color w:val="000000"/>
                                  <w:lang w:val="en-GB"/>
                                </w:rPr>
                                <w:t>a</w:t>
                              </w:r>
                              <w:r w:rsidRPr="001219F3">
                                <w:rPr>
                                  <w:rFonts w:ascii="Calibri" w:eastAsiaTheme="minorHAnsi" w:hAnsi="Calibri" w:cs="Calibri"/>
                                  <w:color w:val="000000"/>
                                  <w:lang w:val="en-GB"/>
                                </w:rPr>
                                <w:t>nalysis</w:t>
                              </w:r>
                              <w:r>
                                <w:rPr>
                                  <w:rFonts w:ascii="Calibri" w:eastAsiaTheme="minorHAnsi" w:hAnsi="Calibri" w:cs="Calibri"/>
                                  <w:color w:val="000000"/>
                                  <w:lang w:val="en-GB"/>
                                </w:rPr>
                                <w:t xml:space="preserve"> and briefly discuss your findings.</w:t>
                              </w:r>
                            </w:p>
                            <w:p w:rsidR="00E971F0" w:rsidRDefault="00E971F0" w:rsidP="00E971F0">
                              <w:pPr>
                                <w:spacing w:after="0" w:line="240" w:lineRule="auto"/>
                                <w:rPr>
                                  <w:rFonts w:eastAsia="Times New Roman" w:cs="Times New Roman"/>
                                  <w:lang w:val="en-GB" w:eastAsia="en-GB"/>
                                </w:rPr>
                              </w:pPr>
                              <w:r>
                                <w:rPr>
                                  <w:rFonts w:eastAsia="Times New Roman" w:cs="Times New Roman"/>
                                  <w:lang w:val="en-GB" w:eastAsia="en-GB"/>
                                </w:rPr>
                                <w:t>W</w:t>
                              </w:r>
                              <w:r w:rsidRPr="00E971F0">
                                <w:rPr>
                                  <w:rFonts w:eastAsia="Times New Roman" w:cs="Times New Roman"/>
                                  <w:lang w:val="en-GB" w:eastAsia="en-GB"/>
                                </w:rPr>
                                <w:t xml:space="preserve">e will try to understand our data and the relationships between our variables better, using the table and </w:t>
                              </w:r>
                              <w:r>
                                <w:rPr>
                                  <w:rFonts w:eastAsia="Times New Roman" w:cs="Times New Roman"/>
                                  <w:lang w:val="en-GB" w:eastAsia="en-GB"/>
                                </w:rPr>
                                <w:t xml:space="preserve">           </w:t>
                              </w:r>
                              <w:r w:rsidRPr="00E971F0">
                                <w:rPr>
                                  <w:rFonts w:eastAsia="Times New Roman" w:cs="Times New Roman"/>
                                  <w:lang w:val="en-GB" w:eastAsia="en-GB"/>
                                </w:rPr>
                                <w:t>tapply functions. To figure out how many foods have higher sodium level than average, we want to look at the HighSodium variable and count the foods that have values 1. We can do this using the table function, and give</w:t>
                              </w:r>
                            </w:p>
                            <w:p w:rsidR="003974E0"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It</w:t>
                              </w:r>
                              <w:r>
                                <w:rPr>
                                  <w:rFonts w:eastAsia="Times New Roman" w:cs="Times New Roman"/>
                                  <w:lang w:val="en-GB" w:eastAsia="en-GB"/>
                                </w:rPr>
                                <w:t xml:space="preserve"> </w:t>
                              </w:r>
                              <w:r w:rsidRPr="00E971F0">
                                <w:rPr>
                                  <w:rFonts w:eastAsia="Times New Roman" w:cs="Times New Roman"/>
                                  <w:lang w:val="en-GB" w:eastAsia="en-GB"/>
                                </w:rPr>
                                <w:t xml:space="preserve">as an input the HighSodium vector. </w:t>
                              </w:r>
                            </w:p>
                            <w:p w:rsidR="003974E0" w:rsidRDefault="003974E0" w:rsidP="00E971F0">
                              <w:pPr>
                                <w:spacing w:after="0" w:line="240" w:lineRule="auto"/>
                                <w:rPr>
                                  <w:rFonts w:eastAsia="Times New Roman" w:cs="Times New Roman"/>
                                  <w:lang w:val="en-GB" w:eastAsia="en-GB"/>
                                </w:rPr>
                              </w:pPr>
                            </w:p>
                            <w:p w:rsidR="003974E0" w:rsidRDefault="003974E0" w:rsidP="003974E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table(USDA$HighSodium)</w:t>
                              </w:r>
                            </w:p>
                            <w:p w:rsidR="003974E0" w:rsidRDefault="003974E0" w:rsidP="003974E0">
                              <w:pPr>
                                <w:pStyle w:val="HTMLPreformatted"/>
                                <w:shd w:val="clear" w:color="auto" w:fill="FFFFFF"/>
                                <w:wordWrap w:val="0"/>
                                <w:spacing w:line="225" w:lineRule="atLeast"/>
                                <w:rPr>
                                  <w:rFonts w:ascii="Lucida Console" w:hAnsi="Lucida Console"/>
                                  <w:color w:val="000000"/>
                                </w:rPr>
                              </w:pPr>
                            </w:p>
                            <w:p w:rsidR="003974E0" w:rsidRDefault="003974E0" w:rsidP="003974E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3974E0" w:rsidRDefault="003974E0" w:rsidP="003974E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4884 2090 </w:t>
                              </w:r>
                            </w:p>
                            <w:p w:rsidR="003974E0" w:rsidRDefault="003974E0" w:rsidP="00E971F0">
                              <w:pPr>
                                <w:spacing w:after="0" w:line="240" w:lineRule="auto"/>
                                <w:rPr>
                                  <w:rFonts w:eastAsia="Times New Roman" w:cs="Times New Roman"/>
                                  <w:lang w:val="en-GB" w:eastAsia="en-GB"/>
                                </w:rPr>
                              </w:pPr>
                            </w:p>
                            <w:p w:rsidR="003974E0" w:rsidRDefault="003974E0" w:rsidP="00E971F0">
                              <w:pPr>
                                <w:spacing w:after="0" w:line="240" w:lineRule="auto"/>
                                <w:rPr>
                                  <w:rFonts w:eastAsia="Times New Roman" w:cs="Times New Roman"/>
                                  <w:lang w:val="en-GB" w:eastAsia="en-GB"/>
                                </w:rPr>
                              </w:pPr>
                              <w:r>
                                <w:rPr>
                                  <w:rFonts w:eastAsia="Times New Roman" w:cs="Times New Roman"/>
                                  <w:lang w:val="en-GB" w:eastAsia="en-GB"/>
                                </w:rPr>
                                <w:t>W</w:t>
                              </w:r>
                              <w:r w:rsidR="00E971F0" w:rsidRPr="00E971F0">
                                <w:rPr>
                                  <w:rFonts w:eastAsia="Times New Roman" w:cs="Times New Roman"/>
                                  <w:lang w:val="en-GB" w:eastAsia="en-GB"/>
                                </w:rPr>
                                <w:t xml:space="preserve">e obtain the following information. Most of the </w:t>
                              </w:r>
                              <w:r>
                                <w:rPr>
                                  <w:rFonts w:eastAsia="Times New Roman" w:cs="Times New Roman"/>
                                  <w:lang w:val="en-GB" w:eastAsia="en-GB"/>
                                </w:rPr>
                                <w:t>f</w:t>
                              </w:r>
                              <w:r w:rsidR="00E971F0" w:rsidRPr="00E971F0">
                                <w:rPr>
                                  <w:rFonts w:eastAsia="Times New Roman" w:cs="Times New Roman"/>
                                  <w:lang w:val="en-GB" w:eastAsia="en-GB"/>
                                </w:rPr>
                                <w:t>oods</w:t>
                              </w:r>
                              <w:r w:rsidR="00E971F0">
                                <w:rPr>
                                  <w:rFonts w:eastAsia="Times New Roman" w:cs="Times New Roman"/>
                                  <w:lang w:val="en-GB" w:eastAsia="en-GB"/>
                                </w:rPr>
                                <w:t xml:space="preserve"> </w:t>
                              </w:r>
                              <w:r w:rsidR="00E971F0" w:rsidRPr="00E971F0">
                                <w:rPr>
                                  <w:rFonts w:eastAsia="Times New Roman" w:cs="Times New Roman"/>
                                  <w:lang w:val="en-GB" w:eastAsia="en-GB"/>
                                </w:rPr>
                                <w:t xml:space="preserve">in our data set, and precisely 4,800 of them, have lower sodium than average, and we have 2090 foods that have higher sodium content than average. </w:t>
                              </w:r>
                            </w:p>
                            <w:p w:rsidR="003974E0" w:rsidRDefault="003974E0" w:rsidP="00E971F0">
                              <w:pPr>
                                <w:spacing w:after="0" w:line="240" w:lineRule="auto"/>
                                <w:rPr>
                                  <w:rFonts w:eastAsia="Times New Roman" w:cs="Times New Roman"/>
                                  <w:lang w:val="en-GB" w:eastAsia="en-GB"/>
                                </w:rPr>
                              </w:pPr>
                            </w:p>
                            <w:p w:rsidR="003974E0"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Now let's see how many foods have both high sodium and high</w:t>
                              </w:r>
                              <w:r w:rsidR="003974E0">
                                <w:rPr>
                                  <w:rFonts w:eastAsia="Times New Roman" w:cs="Times New Roman"/>
                                  <w:lang w:val="en-GB" w:eastAsia="en-GB"/>
                                </w:rPr>
                                <w:t xml:space="preserve"> fat.</w:t>
                              </w:r>
                            </w:p>
                            <w:p w:rsidR="003974E0" w:rsidRDefault="003974E0" w:rsidP="00E971F0">
                              <w:pPr>
                                <w:spacing w:after="0" w:line="240" w:lineRule="auto"/>
                                <w:rPr>
                                  <w:rFonts w:eastAsia="Times New Roman" w:cs="Times New Roman"/>
                                  <w:lang w:val="en-GB" w:eastAsia="en-GB"/>
                                </w:rPr>
                              </w:pPr>
                              <w:r>
                                <w:rPr>
                                  <w:rFonts w:eastAsia="Times New Roman" w:cs="Times New Roman"/>
                                  <w:lang w:val="en-GB" w:eastAsia="en-GB"/>
                                </w:rPr>
                                <w:t>T</w:t>
                              </w:r>
                              <w:r w:rsidR="00E971F0" w:rsidRPr="00E971F0">
                                <w:rPr>
                                  <w:rFonts w:eastAsia="Times New Roman" w:cs="Times New Roman"/>
                                  <w:lang w:val="en-GB" w:eastAsia="en-GB"/>
                                </w:rPr>
                                <w:t>o do this we can also use the table function, but instead of giving it one input</w:t>
                              </w:r>
                              <w:r>
                                <w:rPr>
                                  <w:rFonts w:eastAsia="Times New Roman" w:cs="Times New Roman"/>
                                  <w:lang w:val="en-GB" w:eastAsia="en-GB"/>
                                </w:rPr>
                                <w:t xml:space="preserve">, now we can give it two inputs, </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the first input being the HighSodium vector and the</w:t>
                              </w:r>
                              <w:r w:rsidR="003974E0">
                                <w:rPr>
                                  <w:rFonts w:eastAsia="Times New Roman" w:cs="Times New Roman"/>
                                  <w:lang w:val="en-GB" w:eastAsia="en-GB"/>
                                </w:rPr>
                                <w:t xml:space="preserve"> </w:t>
                              </w:r>
                              <w:r w:rsidRPr="00E971F0">
                                <w:rPr>
                                  <w:rFonts w:eastAsia="Times New Roman" w:cs="Times New Roman"/>
                                  <w:lang w:val="en-GB" w:eastAsia="en-GB"/>
                                </w:rPr>
                                <w:t>second</w:t>
                              </w:r>
                              <w:r>
                                <w:rPr>
                                  <w:rFonts w:eastAsia="Times New Roman" w:cs="Times New Roman"/>
                                  <w:lang w:val="en-GB" w:eastAsia="en-GB"/>
                                </w:rPr>
                                <w:t xml:space="preserve"> input being the HighF</w:t>
                              </w:r>
                              <w:r w:rsidRPr="00E971F0">
                                <w:rPr>
                                  <w:rFonts w:eastAsia="Times New Roman" w:cs="Times New Roman"/>
                                  <w:lang w:val="en-GB" w:eastAsia="en-GB"/>
                                </w:rPr>
                                <w:t xml:space="preserve">at vector. And we obtain the following table. </w:t>
                              </w:r>
                            </w:p>
                            <w:p w:rsidR="00D7416B" w:rsidRDefault="00D7416B" w:rsidP="00E971F0">
                              <w:pPr>
                                <w:spacing w:after="0" w:line="240" w:lineRule="auto"/>
                                <w:rPr>
                                  <w:rFonts w:eastAsia="Times New Roman" w:cs="Times New Roman"/>
                                  <w:lang w:val="en-GB" w:eastAsia="en-GB"/>
                                </w:rPr>
                              </w:pPr>
                            </w:p>
                            <w:p w:rsidR="00D7416B" w:rsidRDefault="00D7416B" w:rsidP="00D7416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table(USDA$HighSodium, USDA$HighFat)</w:t>
                              </w:r>
                            </w:p>
                            <w:p w:rsidR="00D7416B" w:rsidRDefault="00D7416B" w:rsidP="00D7416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7416B" w:rsidRDefault="00D7416B" w:rsidP="00D7416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w:t>
                              </w:r>
                            </w:p>
                            <w:p w:rsidR="00D7416B" w:rsidRDefault="00D7416B" w:rsidP="00D7416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0 3529 1355</w:t>
                              </w:r>
                            </w:p>
                            <w:p w:rsidR="00D7416B" w:rsidRDefault="00D7416B" w:rsidP="00D7416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1 1378  712</w:t>
                              </w:r>
                            </w:p>
                            <w:p w:rsidR="00D7416B" w:rsidRDefault="00D7416B" w:rsidP="00E971F0">
                              <w:pPr>
                                <w:spacing w:after="0" w:line="240" w:lineRule="auto"/>
                                <w:rPr>
                                  <w:rFonts w:eastAsia="Times New Roman" w:cs="Times New Roman"/>
                                  <w:lang w:val="en-GB" w:eastAsia="en-GB"/>
                                </w:rPr>
                              </w:pP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The rows belong to the first input, which is HighSodium, and the columns correspond to the second input,</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which is HighFat. So from the table we see that we have</w:t>
                              </w:r>
                              <w:r>
                                <w:rPr>
                                  <w:rFonts w:eastAsia="Times New Roman" w:cs="Times New Roman"/>
                                  <w:lang w:val="en-GB" w:eastAsia="en-GB"/>
                                </w:rPr>
                                <w:t xml:space="preserve"> </w:t>
                              </w:r>
                              <w:r w:rsidRPr="00E971F0">
                                <w:rPr>
                                  <w:rFonts w:eastAsia="Times New Roman" w:cs="Times New Roman"/>
                                  <w:lang w:val="en-GB" w:eastAsia="en-GB"/>
                                </w:rPr>
                                <w:t>3,529 foods with low sodium and low fat, 1,355 foods</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with low sodium and high fat,</w:t>
                              </w:r>
                              <w:r w:rsidR="00D7416B">
                                <w:rPr>
                                  <w:rFonts w:eastAsia="Times New Roman" w:cs="Times New Roman"/>
                                  <w:lang w:val="en-GB" w:eastAsia="en-GB"/>
                                </w:rPr>
                                <w:t xml:space="preserve"> 1,37</w:t>
                              </w:r>
                              <w:r w:rsidRPr="00E971F0">
                                <w:rPr>
                                  <w:rFonts w:eastAsia="Times New Roman" w:cs="Times New Roman"/>
                                  <w:lang w:val="en-GB" w:eastAsia="en-GB"/>
                                </w:rPr>
                                <w:t>8 foods with high sodium but low fat, and finally 712 foods with both</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lastRenderedPageBreak/>
                                <w:t xml:space="preserve">high sodium and high fat. </w:t>
                              </w:r>
                            </w:p>
                            <w:p w:rsidR="00D7416B" w:rsidRDefault="00D7416B" w:rsidP="00E971F0">
                              <w:pPr>
                                <w:spacing w:after="0" w:line="240" w:lineRule="auto"/>
                                <w:rPr>
                                  <w:rFonts w:eastAsia="Times New Roman" w:cs="Times New Roman"/>
                                  <w:lang w:val="en-GB" w:eastAsia="en-GB"/>
                                </w:rPr>
                              </w:pPr>
                            </w:p>
                            <w:p w:rsidR="00E971F0" w:rsidRDefault="00D7416B" w:rsidP="00E971F0">
                              <w:pPr>
                                <w:spacing w:after="0" w:line="240" w:lineRule="auto"/>
                                <w:rPr>
                                  <w:rFonts w:eastAsia="Times New Roman" w:cs="Times New Roman"/>
                                  <w:lang w:val="en-GB" w:eastAsia="en-GB"/>
                                </w:rPr>
                              </w:pPr>
                              <w:r>
                                <w:rPr>
                                  <w:rFonts w:eastAsia="Times New Roman" w:cs="Times New Roman"/>
                                  <w:lang w:val="en-GB" w:eastAsia="en-GB"/>
                                </w:rPr>
                                <w:t>I</w:t>
                              </w:r>
                              <w:r w:rsidR="00E971F0" w:rsidRPr="00E971F0">
                                <w:rPr>
                                  <w:rFonts w:eastAsia="Times New Roman" w:cs="Times New Roman"/>
                                  <w:lang w:val="en-GB" w:eastAsia="en-GB"/>
                                </w:rPr>
                                <w:t>f we want to compute the average amount of iron</w:t>
                              </w:r>
                              <w:r>
                                <w:rPr>
                                  <w:rFonts w:eastAsia="Times New Roman" w:cs="Times New Roman"/>
                                  <w:lang w:val="en-GB" w:eastAsia="en-GB"/>
                                </w:rPr>
                                <w:t xml:space="preserve"> sorted by high and low protein, we</w:t>
                              </w:r>
                              <w:r w:rsidR="00E971F0" w:rsidRPr="00E971F0">
                                <w:rPr>
                                  <w:rFonts w:eastAsia="Times New Roman" w:cs="Times New Roman"/>
                                  <w:lang w:val="en-GB" w:eastAsia="en-GB"/>
                                </w:rPr>
                                <w:t xml:space="preserve"> use the tapply </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 xml:space="preserve">function. The tapply function takes three arguments, and groups the first argument according to the </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second argument, and then applies argument three.</w:t>
                              </w:r>
                              <w:r w:rsidR="00D7416B">
                                <w:rPr>
                                  <w:rFonts w:eastAsia="Times New Roman" w:cs="Times New Roman"/>
                                  <w:lang w:val="en-GB" w:eastAsia="en-GB"/>
                                </w:rPr>
                                <w:t xml:space="preserve"> </w:t>
                              </w:r>
                              <w:r w:rsidRPr="00E971F0">
                                <w:rPr>
                                  <w:rFonts w:eastAsia="Times New Roman" w:cs="Times New Roman"/>
                                  <w:lang w:val="en-GB" w:eastAsia="en-GB"/>
                                </w:rPr>
                                <w:t xml:space="preserve">For instance, we wanted to compute the average </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amount of iron sorted by high and low protein.</w:t>
                              </w:r>
                              <w:r w:rsidR="00D7416B">
                                <w:rPr>
                                  <w:rFonts w:eastAsia="Times New Roman" w:cs="Times New Roman"/>
                                  <w:lang w:val="en-GB" w:eastAsia="en-GB"/>
                                </w:rPr>
                                <w:t xml:space="preserve"> </w:t>
                              </w:r>
                              <w:r w:rsidRPr="00E971F0">
                                <w:rPr>
                                  <w:rFonts w:eastAsia="Times New Roman" w:cs="Times New Roman"/>
                                  <w:lang w:val="en-GB" w:eastAsia="en-GB"/>
                                </w:rPr>
                                <w:t xml:space="preserve">In this case, the first argument is </w:t>
                              </w:r>
                              <w:r w:rsidR="00D7416B">
                                <w:rPr>
                                  <w:rFonts w:eastAsia="Times New Roman" w:cs="Times New Roman"/>
                                  <w:lang w:val="en-GB" w:eastAsia="en-GB"/>
                                </w:rPr>
                                <w:t xml:space="preserve">whatever we are trying </w:t>
                              </w:r>
                            </w:p>
                            <w:p w:rsidR="00D7416B" w:rsidRDefault="00D7416B" w:rsidP="00E971F0">
                              <w:pPr>
                                <w:spacing w:after="0" w:line="240" w:lineRule="auto"/>
                                <w:rPr>
                                  <w:rFonts w:eastAsia="Times New Roman" w:cs="Times New Roman"/>
                                  <w:lang w:val="en-GB" w:eastAsia="en-GB"/>
                                </w:rPr>
                              </w:pPr>
                              <w:r>
                                <w:rPr>
                                  <w:rFonts w:eastAsia="Times New Roman" w:cs="Times New Roman"/>
                                  <w:lang w:val="en-GB" w:eastAsia="en-GB"/>
                                </w:rPr>
                                <w:t>to analys</w:t>
                              </w:r>
                              <w:r w:rsidR="00E971F0" w:rsidRPr="00E971F0">
                                <w:rPr>
                                  <w:rFonts w:eastAsia="Times New Roman" w:cs="Times New Roman"/>
                                  <w:lang w:val="en-GB" w:eastAsia="en-GB"/>
                                </w:rPr>
                                <w:t>e, which is the Iron vector, and we are sorting it</w:t>
                              </w:r>
                              <w:r w:rsidR="00E971F0">
                                <w:rPr>
                                  <w:rFonts w:eastAsia="Times New Roman" w:cs="Times New Roman"/>
                                  <w:lang w:val="en-GB" w:eastAsia="en-GB"/>
                                </w:rPr>
                                <w:t xml:space="preserve"> </w:t>
                              </w:r>
                              <w:r w:rsidR="00E971F0" w:rsidRPr="00E971F0">
                                <w:rPr>
                                  <w:rFonts w:eastAsia="Times New Roman" w:cs="Times New Roman"/>
                                  <w:lang w:val="en-GB" w:eastAsia="en-GB"/>
                                </w:rPr>
                                <w:t xml:space="preserve">according to the vector HighProtein, which is </w:t>
                              </w:r>
                            </w:p>
                            <w:p w:rsidR="00D7416B"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our second argument. And finally we apply the mean function</w:t>
                              </w:r>
                              <w:r w:rsidR="00D7416B">
                                <w:rPr>
                                  <w:rFonts w:eastAsia="Times New Roman" w:cs="Times New Roman"/>
                                  <w:lang w:val="en-GB" w:eastAsia="en-GB"/>
                                </w:rPr>
                                <w:t xml:space="preserve"> </w:t>
                              </w:r>
                              <w:r w:rsidRPr="00E971F0">
                                <w:rPr>
                                  <w:rFonts w:eastAsia="Times New Roman" w:cs="Times New Roman"/>
                                  <w:lang w:val="en-GB" w:eastAsia="en-GB"/>
                                </w:rPr>
                                <w:t xml:space="preserve">in R on the sorted Iron values. </w:t>
                              </w:r>
                            </w:p>
                            <w:p w:rsidR="00D306DE" w:rsidRDefault="00E971F0" w:rsidP="00E971F0">
                              <w:pPr>
                                <w:spacing w:after="0" w:line="240" w:lineRule="auto"/>
                                <w:rPr>
                                  <w:rFonts w:eastAsia="Times New Roman" w:cs="Times New Roman"/>
                                  <w:lang w:val="en-GB" w:eastAsia="en-GB"/>
                                </w:rPr>
                              </w:pPr>
                              <w:r w:rsidRPr="00E971F0">
                                <w:rPr>
                                  <w:rFonts w:eastAsia="Times New Roman" w:cs="Times New Roman"/>
                                  <w:lang w:val="en-GB" w:eastAsia="en-GB"/>
                                </w:rPr>
                                <w:t>And we should not forget to remove the non</w:t>
                              </w:r>
                              <w:r w:rsidR="00D7416B">
                                <w:rPr>
                                  <w:rFonts w:eastAsia="Times New Roman" w:cs="Times New Roman"/>
                                  <w:lang w:val="en-GB" w:eastAsia="en-GB"/>
                                </w:rPr>
                                <w:t>-</w:t>
                              </w:r>
                              <w:r w:rsidRPr="00E971F0">
                                <w:rPr>
                                  <w:rFonts w:eastAsia="Times New Roman" w:cs="Times New Roman"/>
                                  <w:lang w:val="en-GB" w:eastAsia="en-GB"/>
                                </w:rPr>
                                <w:t xml:space="preserve">available entries. </w:t>
                              </w:r>
                            </w:p>
                            <w:p w:rsidR="00D306DE" w:rsidRDefault="00D306DE" w:rsidP="00E971F0">
                              <w:pPr>
                                <w:spacing w:after="0" w:line="240" w:lineRule="auto"/>
                                <w:rPr>
                                  <w:rFonts w:eastAsia="Times New Roman" w:cs="Times New Roman"/>
                                  <w:lang w:val="en-GB" w:eastAsia="en-GB"/>
                                </w:rPr>
                              </w:pPr>
                            </w:p>
                            <w:p w:rsidR="00D306DE" w:rsidRDefault="00D306DE" w:rsidP="00D306D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tapply(USDA$Iron, USDA$HighProtein, mean, na.rm=TRUE)</w:t>
                              </w:r>
                            </w:p>
                            <w:p w:rsidR="00D306DE" w:rsidRDefault="00D306DE" w:rsidP="00D306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D306DE" w:rsidRDefault="00D306DE" w:rsidP="00D306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2.558945 3.197294 </w:t>
                              </w:r>
                            </w:p>
                            <w:p w:rsidR="00D306DE" w:rsidRDefault="00D306DE" w:rsidP="00E971F0">
                              <w:pPr>
                                <w:spacing w:after="0" w:line="240" w:lineRule="auto"/>
                                <w:rPr>
                                  <w:rFonts w:eastAsia="Times New Roman" w:cs="Times New Roman"/>
                                  <w:lang w:val="en-GB" w:eastAsia="en-GB"/>
                                </w:rPr>
                              </w:pPr>
                            </w:p>
                            <w:p w:rsidR="006F69DE" w:rsidRDefault="003974E0" w:rsidP="003974E0">
                              <w:pPr>
                                <w:spacing w:after="0" w:line="240" w:lineRule="auto"/>
                                <w:rPr>
                                  <w:rFonts w:eastAsia="Times New Roman" w:cs="Times New Roman"/>
                                  <w:lang w:val="en-GB" w:eastAsia="en-GB"/>
                                </w:rPr>
                              </w:pPr>
                              <w:r w:rsidRPr="003974E0">
                                <w:rPr>
                                  <w:rFonts w:eastAsia="Times New Roman" w:cs="Times New Roman"/>
                                  <w:lang w:val="en-GB" w:eastAsia="en-GB"/>
                                </w:rPr>
                                <w:t>Foods with low protein content have on average 2.55 milligrams of iron and foods with h</w:t>
                              </w:r>
                              <w:r w:rsidR="00D306DE">
                                <w:rPr>
                                  <w:rFonts w:eastAsia="Times New Roman" w:cs="Times New Roman"/>
                                  <w:lang w:val="en-GB" w:eastAsia="en-GB"/>
                                </w:rPr>
                                <w:t xml:space="preserve">igh protein content </w:t>
                              </w:r>
                            </w:p>
                            <w:p w:rsidR="006F69DE" w:rsidRDefault="00D306DE" w:rsidP="003974E0">
                              <w:pPr>
                                <w:spacing w:after="0" w:line="240" w:lineRule="auto"/>
                                <w:rPr>
                                  <w:rFonts w:eastAsia="Times New Roman" w:cs="Times New Roman"/>
                                  <w:lang w:val="en-GB" w:eastAsia="en-GB"/>
                                </w:rPr>
                              </w:pPr>
                              <w:r>
                                <w:rPr>
                                  <w:rFonts w:eastAsia="Times New Roman" w:cs="Times New Roman"/>
                                  <w:lang w:val="en-GB" w:eastAsia="en-GB"/>
                                </w:rPr>
                                <w:t>have on aver</w:t>
                              </w:r>
                              <w:r w:rsidR="003974E0" w:rsidRPr="003974E0">
                                <w:rPr>
                                  <w:rFonts w:eastAsia="Times New Roman" w:cs="Times New Roman"/>
                                  <w:lang w:val="en-GB" w:eastAsia="en-GB"/>
                                </w:rPr>
                                <w:t xml:space="preserve">age 3.2 milligrams of iron. </w:t>
                              </w:r>
                            </w:p>
                            <w:p w:rsidR="006F69DE" w:rsidRDefault="006F69DE" w:rsidP="003974E0">
                              <w:pPr>
                                <w:spacing w:after="0" w:line="240" w:lineRule="auto"/>
                                <w:rPr>
                                  <w:rFonts w:eastAsia="Times New Roman" w:cs="Times New Roman"/>
                                  <w:lang w:val="en-GB" w:eastAsia="en-GB"/>
                                </w:rPr>
                              </w:pPr>
                            </w:p>
                            <w:p w:rsidR="006F69DE" w:rsidRDefault="003974E0" w:rsidP="003974E0">
                              <w:pPr>
                                <w:spacing w:after="0" w:line="240" w:lineRule="auto"/>
                                <w:rPr>
                                  <w:rFonts w:eastAsia="Times New Roman" w:cs="Times New Roman"/>
                                  <w:lang w:val="en-GB" w:eastAsia="en-GB"/>
                                </w:rPr>
                              </w:pPr>
                              <w:r w:rsidRPr="003974E0">
                                <w:rPr>
                                  <w:rFonts w:eastAsia="Times New Roman" w:cs="Times New Roman"/>
                                  <w:lang w:val="en-GB" w:eastAsia="en-GB"/>
                                </w:rPr>
                                <w:t xml:space="preserve">Now how about the maximum level of vitamin C in foods with high and low carbs? </w:t>
                              </w:r>
                            </w:p>
                            <w:p w:rsidR="006F69DE" w:rsidRDefault="003974E0" w:rsidP="003974E0">
                              <w:pPr>
                                <w:spacing w:after="0" w:line="240" w:lineRule="auto"/>
                                <w:rPr>
                                  <w:rFonts w:eastAsia="Times New Roman" w:cs="Times New Roman"/>
                                  <w:lang w:val="en-GB" w:eastAsia="en-GB"/>
                                </w:rPr>
                              </w:pPr>
                              <w:r w:rsidRPr="003974E0">
                                <w:rPr>
                                  <w:rFonts w:eastAsia="Times New Roman" w:cs="Times New Roman"/>
                                  <w:lang w:val="en-GB" w:eastAsia="en-GB"/>
                                </w:rPr>
                                <w:t>Again, we're going to use the tapply func</w:t>
                              </w:r>
                              <w:r w:rsidR="00D306DE">
                                <w:rPr>
                                  <w:rFonts w:eastAsia="Times New Roman" w:cs="Times New Roman"/>
                                  <w:lang w:val="en-GB" w:eastAsia="en-GB"/>
                                </w:rPr>
                                <w:t>tion, so use the up arr</w:t>
                              </w:r>
                              <w:r w:rsidRPr="003974E0">
                                <w:rPr>
                                  <w:rFonts w:eastAsia="Times New Roman" w:cs="Times New Roman"/>
                                  <w:lang w:val="en-GB" w:eastAsia="en-GB"/>
                                </w:rPr>
                                <w:t xml:space="preserve">ow to go back to the previous command, </w:t>
                              </w:r>
                            </w:p>
                            <w:p w:rsidR="006F69DE" w:rsidRDefault="003974E0" w:rsidP="003974E0">
                              <w:pPr>
                                <w:spacing w:after="0" w:line="240" w:lineRule="auto"/>
                                <w:rPr>
                                  <w:rFonts w:eastAsia="Times New Roman" w:cs="Times New Roman"/>
                                  <w:lang w:val="en-GB" w:eastAsia="en-GB"/>
                                </w:rPr>
                              </w:pPr>
                              <w:r w:rsidRPr="003974E0">
                                <w:rPr>
                                  <w:rFonts w:eastAsia="Times New Roman" w:cs="Times New Roman"/>
                                  <w:lang w:val="en-GB" w:eastAsia="en-GB"/>
                                </w:rPr>
                                <w:t>but now we're try</w:t>
                              </w:r>
                              <w:r>
                                <w:rPr>
                                  <w:rFonts w:eastAsia="Times New Roman" w:cs="Times New Roman"/>
                                  <w:lang w:val="en-GB" w:eastAsia="en-GB"/>
                                </w:rPr>
                                <w:t>ing to analyse</w:t>
                              </w:r>
                              <w:r w:rsidRPr="003974E0">
                                <w:rPr>
                                  <w:rFonts w:eastAsia="Times New Roman" w:cs="Times New Roman"/>
                                  <w:lang w:val="en-GB" w:eastAsia="en-GB"/>
                                </w:rPr>
                                <w:t xml:space="preserve"> the VitaminC vector. </w:t>
                              </w:r>
                              <w:r w:rsidR="006F69DE">
                                <w:rPr>
                                  <w:rFonts w:eastAsia="Times New Roman" w:cs="Times New Roman"/>
                                  <w:lang w:val="en-GB" w:eastAsia="en-GB"/>
                                </w:rPr>
                                <w:t>So this is our first argument a</w:t>
                              </w:r>
                              <w:r w:rsidRPr="003974E0">
                                <w:rPr>
                                  <w:rFonts w:eastAsia="Times New Roman" w:cs="Times New Roman"/>
                                  <w:lang w:val="en-GB" w:eastAsia="en-GB"/>
                                </w:rPr>
                                <w:t xml:space="preserve">nd we are sorting it </w:t>
                              </w:r>
                            </w:p>
                            <w:p w:rsidR="006F69DE" w:rsidRDefault="003974E0" w:rsidP="003974E0">
                              <w:pPr>
                                <w:spacing w:after="0" w:line="240" w:lineRule="auto"/>
                                <w:rPr>
                                  <w:rFonts w:eastAsia="Times New Roman" w:cs="Times New Roman"/>
                                  <w:lang w:val="en-GB" w:eastAsia="en-GB"/>
                                </w:rPr>
                              </w:pPr>
                              <w:r w:rsidRPr="003974E0">
                                <w:rPr>
                                  <w:rFonts w:eastAsia="Times New Roman" w:cs="Times New Roman"/>
                                  <w:lang w:val="en-GB" w:eastAsia="en-GB"/>
                                </w:rPr>
                                <w:t>according to high and low carbs, so the second argument</w:t>
                              </w:r>
                              <w:r>
                                <w:rPr>
                                  <w:rFonts w:eastAsia="Times New Roman" w:cs="Times New Roman"/>
                                  <w:lang w:val="en-GB" w:eastAsia="en-GB"/>
                                </w:rPr>
                                <w:t xml:space="preserve"> </w:t>
                              </w:r>
                              <w:r w:rsidRPr="003974E0">
                                <w:rPr>
                                  <w:rFonts w:eastAsia="Times New Roman" w:cs="Times New Roman"/>
                                  <w:lang w:val="en-GB" w:eastAsia="en-GB"/>
                                </w:rPr>
                                <w:t xml:space="preserve">is the vector HighCarbs. </w:t>
                              </w:r>
                            </w:p>
                            <w:p w:rsidR="006F69DE" w:rsidRDefault="003974E0" w:rsidP="003974E0">
                              <w:pPr>
                                <w:spacing w:after="0" w:line="240" w:lineRule="auto"/>
                                <w:rPr>
                                  <w:rFonts w:eastAsia="Times New Roman" w:cs="Times New Roman"/>
                                  <w:lang w:val="en-GB" w:eastAsia="en-GB"/>
                                </w:rPr>
                              </w:pPr>
                              <w:r w:rsidRPr="003974E0">
                                <w:rPr>
                                  <w:rFonts w:eastAsia="Times New Roman" w:cs="Times New Roman"/>
                                  <w:lang w:val="en-GB" w:eastAsia="en-GB"/>
                                </w:rPr>
                                <w:t xml:space="preserve">And instead of the mean, we're applying here the max statistic, and we obtain the </w:t>
                              </w:r>
                              <w:r>
                                <w:rPr>
                                  <w:rFonts w:eastAsia="Times New Roman" w:cs="Times New Roman"/>
                                  <w:lang w:val="en-GB" w:eastAsia="en-GB"/>
                                </w:rPr>
                                <w:t xml:space="preserve">following. </w:t>
                              </w:r>
                            </w:p>
                            <w:p w:rsidR="006F69DE" w:rsidRDefault="006F69DE" w:rsidP="003974E0">
                              <w:pPr>
                                <w:spacing w:after="0" w:line="240" w:lineRule="auto"/>
                                <w:rPr>
                                  <w:rFonts w:eastAsia="Times New Roman" w:cs="Times New Roman"/>
                                  <w:lang w:val="en-GB" w:eastAsia="en-GB"/>
                                </w:rPr>
                              </w:pPr>
                            </w:p>
                            <w:p w:rsidR="006F69DE" w:rsidRDefault="006F69DE" w:rsidP="006F69D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tapply(USDA$VitaminC, USDA$HighCarbs, max, na.rm=TRUE)</w:t>
                              </w:r>
                            </w:p>
                            <w:p w:rsidR="006F69DE" w:rsidRDefault="006F69DE" w:rsidP="006F69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6F69DE" w:rsidRDefault="006F69DE" w:rsidP="006F69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1677.6 2400.0 </w:t>
                              </w:r>
                            </w:p>
                            <w:p w:rsidR="006F69DE" w:rsidRDefault="006F69DE" w:rsidP="003974E0">
                              <w:pPr>
                                <w:spacing w:after="0" w:line="240" w:lineRule="auto"/>
                                <w:rPr>
                                  <w:rFonts w:eastAsia="Times New Roman" w:cs="Times New Roman"/>
                                  <w:lang w:val="en-GB" w:eastAsia="en-GB"/>
                                </w:rPr>
                              </w:pPr>
                            </w:p>
                            <w:p w:rsidR="006F69DE" w:rsidRDefault="003974E0" w:rsidP="003974E0">
                              <w:pPr>
                                <w:spacing w:after="0" w:line="240" w:lineRule="auto"/>
                                <w:rPr>
                                  <w:rFonts w:eastAsia="Times New Roman" w:cs="Times New Roman"/>
                                  <w:lang w:val="en-GB" w:eastAsia="en-GB"/>
                                </w:rPr>
                              </w:pPr>
                              <w:r>
                                <w:rPr>
                                  <w:rFonts w:eastAsia="Times New Roman" w:cs="Times New Roman"/>
                                  <w:lang w:val="en-GB" w:eastAsia="en-GB"/>
                                </w:rPr>
                                <w:t>The maximum vitamin C</w:t>
                              </w:r>
                              <w:r w:rsidRPr="003974E0">
                                <w:rPr>
                                  <w:rFonts w:eastAsia="Times New Roman" w:cs="Times New Roman"/>
                                  <w:lang w:val="en-GB" w:eastAsia="en-GB"/>
                                </w:rPr>
                                <w:t xml:space="preserve"> level, which is 2,400 milligrams is actually present in a food that is high in carbs. </w:t>
                              </w:r>
                            </w:p>
                            <w:p w:rsidR="006F69DE" w:rsidRDefault="006F69DE" w:rsidP="003974E0">
                              <w:pPr>
                                <w:spacing w:after="0" w:line="240" w:lineRule="auto"/>
                                <w:rPr>
                                  <w:rFonts w:eastAsia="Times New Roman" w:cs="Times New Roman"/>
                                  <w:lang w:val="en-GB" w:eastAsia="en-GB"/>
                                </w:rPr>
                              </w:pPr>
                            </w:p>
                            <w:p w:rsidR="006F69DE" w:rsidRDefault="006F69DE" w:rsidP="006F69DE">
                              <w:pPr>
                                <w:spacing w:after="0" w:line="240" w:lineRule="auto"/>
                                <w:rPr>
                                  <w:rFonts w:eastAsia="Times New Roman" w:cs="Times New Roman"/>
                                  <w:lang w:val="en-GB" w:eastAsia="en-GB"/>
                                </w:rPr>
                              </w:pPr>
                              <w:r>
                                <w:rPr>
                                  <w:rFonts w:eastAsia="Times New Roman" w:cs="Times New Roman"/>
                                  <w:lang w:val="en-GB" w:eastAsia="en-GB"/>
                                </w:rPr>
                                <w:t>I</w:t>
                              </w:r>
                              <w:r w:rsidR="003974E0" w:rsidRPr="003974E0">
                                <w:rPr>
                                  <w:rFonts w:eastAsia="Times New Roman" w:cs="Times New Roman"/>
                                  <w:lang w:val="en-GB" w:eastAsia="en-GB"/>
                                </w:rPr>
                                <w:t>s it true that foods that are high in carbs have generall</w:t>
                              </w:r>
                              <w:r>
                                <w:rPr>
                                  <w:rFonts w:eastAsia="Times New Roman" w:cs="Times New Roman"/>
                                  <w:lang w:val="en-GB" w:eastAsia="en-GB"/>
                                </w:rPr>
                                <w:t>y high vitamin C content?  T</w:t>
                              </w:r>
                              <w:r w:rsidR="003974E0" w:rsidRPr="003974E0">
                                <w:rPr>
                                  <w:rFonts w:eastAsia="Times New Roman" w:cs="Times New Roman"/>
                                  <w:lang w:val="en-GB" w:eastAsia="en-GB"/>
                                </w:rPr>
                                <w:t>o see if this is</w:t>
                              </w:r>
                              <w:r>
                                <w:rPr>
                                  <w:rFonts w:eastAsia="Times New Roman" w:cs="Times New Roman"/>
                                  <w:lang w:val="en-GB" w:eastAsia="en-GB"/>
                                </w:rPr>
                                <w:t xml:space="preserve"> the case, </w:t>
                              </w:r>
                            </w:p>
                            <w:p w:rsidR="006F69DE" w:rsidRDefault="003974E0" w:rsidP="006F69DE">
                              <w:pPr>
                                <w:spacing w:after="0" w:line="240" w:lineRule="auto"/>
                                <w:rPr>
                                  <w:rFonts w:eastAsia="Times New Roman" w:cs="Times New Roman"/>
                                  <w:lang w:val="en-GB" w:eastAsia="en-GB"/>
                                </w:rPr>
                              </w:pPr>
                              <w:r w:rsidRPr="003974E0">
                                <w:rPr>
                                  <w:rFonts w:eastAsia="Times New Roman" w:cs="Times New Roman"/>
                                  <w:lang w:val="en-GB" w:eastAsia="en-GB"/>
                                </w:rPr>
                                <w:t>we're going to go back to our tapply function, and instead of th</w:t>
                              </w:r>
                              <w:r>
                                <w:rPr>
                                  <w:rFonts w:eastAsia="Times New Roman" w:cs="Times New Roman"/>
                                  <w:lang w:val="en-GB" w:eastAsia="en-GB"/>
                                </w:rPr>
                                <w:t>e m</w:t>
                              </w:r>
                              <w:r w:rsidRPr="003974E0">
                                <w:rPr>
                                  <w:rFonts w:eastAsia="Times New Roman" w:cs="Times New Roman"/>
                                  <w:lang w:val="en-GB" w:eastAsia="en-GB"/>
                                </w:rPr>
                                <w:t xml:space="preserve">ax statistic we're going to use the summary function. </w:t>
                              </w:r>
                            </w:p>
                            <w:p w:rsidR="00F47159" w:rsidRDefault="00F47159" w:rsidP="006F69DE">
                              <w:pPr>
                                <w:spacing w:after="0" w:line="240" w:lineRule="auto"/>
                                <w:rPr>
                                  <w:rFonts w:eastAsia="Times New Roman" w:cs="Times New Roman"/>
                                  <w:lang w:val="en-GB" w:eastAsia="en-GB"/>
                                </w:rPr>
                              </w:pPr>
                            </w:p>
                            <w:p w:rsidR="00F47159" w:rsidRDefault="00F47159" w:rsidP="00F4715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tapply(USDA$VitaminC, USDA$HighCarbs, summary, na.rm=TRUE)</w:t>
                              </w:r>
                            </w:p>
                            <w:p w:rsidR="00F47159" w:rsidRDefault="00F47159" w:rsidP="00F471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w:t>
                              </w:r>
                            </w:p>
                            <w:p w:rsidR="00F47159" w:rsidRDefault="00F47159" w:rsidP="00F471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 </w:t>
                              </w:r>
                            </w:p>
                            <w:p w:rsidR="00F47159" w:rsidRDefault="00F47159" w:rsidP="00F471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0.000    0.000    0.000    6.364    2.800 1678.000      248 </w:t>
                              </w:r>
                            </w:p>
                            <w:p w:rsidR="00F47159" w:rsidRDefault="00F47159" w:rsidP="00F47159">
                              <w:pPr>
                                <w:pStyle w:val="HTMLPreformatted"/>
                                <w:shd w:val="clear" w:color="auto" w:fill="FFFFFF"/>
                                <w:wordWrap w:val="0"/>
                                <w:spacing w:line="225" w:lineRule="atLeast"/>
                                <w:rPr>
                                  <w:rFonts w:ascii="Lucida Console" w:hAnsi="Lucida Console"/>
                                  <w:color w:val="000000"/>
                                </w:rPr>
                              </w:pPr>
                            </w:p>
                            <w:p w:rsidR="00F47159" w:rsidRDefault="00F47159" w:rsidP="00F471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
                            <w:p w:rsidR="00F47159" w:rsidRDefault="00F47159" w:rsidP="00F471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 </w:t>
                              </w:r>
                            </w:p>
                            <w:p w:rsidR="00F47159" w:rsidRDefault="00F47159" w:rsidP="00F471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0.00    0.00    0.20   16.31    4.50 2400.00      83 </w:t>
                              </w:r>
                            </w:p>
                            <w:p w:rsidR="006F69DE" w:rsidRDefault="006F69DE" w:rsidP="006F69DE">
                              <w:pPr>
                                <w:spacing w:after="0" w:line="240" w:lineRule="auto"/>
                                <w:rPr>
                                  <w:rFonts w:eastAsia="Times New Roman" w:cs="Times New Roman"/>
                                  <w:lang w:val="en-GB" w:eastAsia="en-GB"/>
                                </w:rPr>
                              </w:pPr>
                            </w:p>
                            <w:p w:rsidR="00F47159" w:rsidRDefault="00F47159" w:rsidP="006F69DE">
                              <w:pPr>
                                <w:spacing w:after="0" w:line="240" w:lineRule="auto"/>
                                <w:rPr>
                                  <w:rFonts w:eastAsia="Times New Roman" w:cs="Times New Roman"/>
                                  <w:lang w:val="en-GB" w:eastAsia="en-GB"/>
                                </w:rPr>
                              </w:pPr>
                              <w:r>
                                <w:rPr>
                                  <w:rFonts w:eastAsia="Times New Roman" w:cs="Times New Roman"/>
                                  <w:lang w:val="en-GB" w:eastAsia="en-GB"/>
                                </w:rPr>
                                <w:t>We obtain the above</w:t>
                              </w:r>
                              <w:r w:rsidR="003974E0" w:rsidRPr="003974E0">
                                <w:rPr>
                                  <w:rFonts w:eastAsia="Times New Roman" w:cs="Times New Roman"/>
                                  <w:lang w:val="en-GB" w:eastAsia="en-GB"/>
                                </w:rPr>
                                <w:t xml:space="preserve"> two sets of information. The first set corresponds to the foods with low carb content, </w:t>
                              </w:r>
                            </w:p>
                            <w:p w:rsidR="00F47159" w:rsidRDefault="003974E0" w:rsidP="006F69DE">
                              <w:pPr>
                                <w:spacing w:after="0" w:line="240" w:lineRule="auto"/>
                                <w:rPr>
                                  <w:rFonts w:eastAsia="Times New Roman" w:cs="Times New Roman"/>
                                  <w:lang w:val="en-GB" w:eastAsia="en-GB"/>
                                </w:rPr>
                              </w:pPr>
                              <w:r w:rsidRPr="003974E0">
                                <w:rPr>
                                  <w:rFonts w:eastAsia="Times New Roman" w:cs="Times New Roman"/>
                                  <w:lang w:val="en-GB" w:eastAsia="en-GB"/>
                                </w:rPr>
                                <w:t>and the</w:t>
                              </w:r>
                              <w:r>
                                <w:rPr>
                                  <w:rFonts w:eastAsia="Times New Roman" w:cs="Times New Roman"/>
                                  <w:lang w:val="en-GB" w:eastAsia="en-GB"/>
                                </w:rPr>
                                <w:t xml:space="preserve"> second set of information corres</w:t>
                              </w:r>
                              <w:r w:rsidRPr="003974E0">
                                <w:rPr>
                                  <w:rFonts w:eastAsia="Times New Roman" w:cs="Times New Roman"/>
                                  <w:lang w:val="en-GB" w:eastAsia="en-GB"/>
                                </w:rPr>
                                <w:t xml:space="preserve">ponds to foods with higher carb content than average. Now the </w:t>
                              </w:r>
                            </w:p>
                            <w:p w:rsidR="00F47159" w:rsidRDefault="003974E0" w:rsidP="006F69DE">
                              <w:pPr>
                                <w:spacing w:after="0" w:line="240" w:lineRule="auto"/>
                                <w:rPr>
                                  <w:rFonts w:eastAsia="Times New Roman" w:cs="Times New Roman"/>
                                  <w:lang w:val="en-GB" w:eastAsia="en-GB"/>
                                </w:rPr>
                              </w:pPr>
                              <w:r w:rsidRPr="003974E0">
                                <w:rPr>
                                  <w:rFonts w:eastAsia="Times New Roman" w:cs="Times New Roman"/>
                                  <w:lang w:val="en-GB" w:eastAsia="en-GB"/>
                                </w:rPr>
                                <w:t xml:space="preserve">statistical information that the summary function gives us pertains to the vitamin C levels. This means that </w:t>
                              </w:r>
                            </w:p>
                            <w:p w:rsidR="00F47159" w:rsidRDefault="003974E0" w:rsidP="006F69DE">
                              <w:pPr>
                                <w:spacing w:after="0" w:line="240" w:lineRule="auto"/>
                                <w:rPr>
                                  <w:rFonts w:eastAsia="Times New Roman" w:cs="Times New Roman"/>
                                  <w:lang w:val="en-GB" w:eastAsia="en-GB"/>
                                </w:rPr>
                              </w:pPr>
                              <w:r w:rsidRPr="003974E0">
                                <w:rPr>
                                  <w:rFonts w:eastAsia="Times New Roman" w:cs="Times New Roman"/>
                                  <w:lang w:val="en-GB" w:eastAsia="en-GB"/>
                                </w:rPr>
                                <w:t xml:space="preserve">we have on average 6.36 milligrams of vitamin c in foods with low carb content, and on average 16.31 milligrams </w:t>
                              </w:r>
                            </w:p>
                            <w:p w:rsidR="00F47159" w:rsidRDefault="003974E0" w:rsidP="006F69DE">
                              <w:pPr>
                                <w:spacing w:after="0" w:line="240" w:lineRule="auto"/>
                                <w:rPr>
                                  <w:rFonts w:eastAsia="Times New Roman" w:cs="Times New Roman"/>
                                  <w:lang w:val="en-GB" w:eastAsia="en-GB"/>
                                </w:rPr>
                              </w:pPr>
                              <w:r w:rsidRPr="003974E0">
                                <w:rPr>
                                  <w:rFonts w:eastAsia="Times New Roman" w:cs="Times New Roman"/>
                                  <w:lang w:val="en-GB" w:eastAsia="en-GB"/>
                                </w:rPr>
                                <w:t xml:space="preserve">of vitamin C in foods with high carb content. So, it does seem like a general trend. Foods with high carb content </w:t>
                              </w:r>
                            </w:p>
                            <w:p w:rsidR="00F47159" w:rsidRDefault="003974E0" w:rsidP="006F69DE">
                              <w:pPr>
                                <w:spacing w:after="0" w:line="240" w:lineRule="auto"/>
                                <w:rPr>
                                  <w:rFonts w:eastAsia="Times New Roman" w:cs="Times New Roman"/>
                                  <w:lang w:val="en-GB" w:eastAsia="en-GB"/>
                                </w:rPr>
                              </w:pPr>
                              <w:r w:rsidRPr="003974E0">
                                <w:rPr>
                                  <w:rFonts w:eastAsia="Times New Roman" w:cs="Times New Roman"/>
                                  <w:lang w:val="en-GB" w:eastAsia="en-GB"/>
                                </w:rPr>
                                <w:t xml:space="preserve">are on average richer in vitamin C compared to foods with low carb content. </w:t>
                              </w:r>
                            </w:p>
                            <w:p w:rsidR="00D36584" w:rsidRDefault="00D36584" w:rsidP="00D36584">
                              <w:pPr>
                                <w:pStyle w:val="Heading1"/>
                                <w:numPr>
                                  <w:ilvl w:val="0"/>
                                  <w:numId w:val="0"/>
                                </w:numPr>
                                <w:ind w:left="432" w:hanging="432"/>
                              </w:pPr>
                              <w:r>
                                <w:lastRenderedPageBreak/>
                                <w:t xml:space="preserve">Q9. </w:t>
                              </w:r>
                            </w:p>
                            <w:p w:rsidR="00F47159" w:rsidRDefault="00F47159" w:rsidP="006F69DE">
                              <w:pPr>
                                <w:spacing w:after="0" w:line="240" w:lineRule="auto"/>
                                <w:rPr>
                                  <w:rFonts w:eastAsia="Times New Roman" w:cs="Times New Roman"/>
                                  <w:lang w:val="en-GB" w:eastAsia="en-GB"/>
                                </w:rPr>
                              </w:pPr>
                            </w:p>
                            <w:p w:rsidR="007642B3" w:rsidRDefault="007642B3" w:rsidP="006F69DE">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What did you learn from the Exploratory Data A</w:t>
                              </w:r>
                              <w:r w:rsidRPr="001219F3">
                                <w:rPr>
                                  <w:rFonts w:ascii="Calibri" w:eastAsiaTheme="minorHAnsi" w:hAnsi="Calibri" w:cs="Calibri"/>
                                  <w:color w:val="000000"/>
                                  <w:lang w:val="en-GB"/>
                                </w:rPr>
                                <w:t>nalysis</w:t>
                              </w:r>
                              <w:r>
                                <w:rPr>
                                  <w:rFonts w:ascii="Calibri" w:eastAsiaTheme="minorHAnsi" w:hAnsi="Calibri" w:cs="Calibri"/>
                                  <w:color w:val="000000"/>
                                  <w:lang w:val="en-GB"/>
                                </w:rPr>
                                <w:t xml:space="preserve"> of the USDA data?</w:t>
                              </w:r>
                            </w:p>
                            <w:p w:rsidR="00355AE3" w:rsidRDefault="00355AE3" w:rsidP="006F69DE">
                              <w:pPr>
                                <w:spacing w:after="0" w:line="240" w:lineRule="auto"/>
                                <w:rPr>
                                  <w:rFonts w:ascii="Calibri" w:eastAsiaTheme="minorHAnsi" w:hAnsi="Calibri" w:cs="Calibri"/>
                                  <w:color w:val="000000"/>
                                  <w:lang w:val="en-GB"/>
                                </w:rPr>
                              </w:pPr>
                            </w:p>
                            <w:p w:rsidR="00036E69" w:rsidRDefault="00D95C7E" w:rsidP="00036E69">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 xml:space="preserve">Through this Exploratory Data Analysis of the USDA data we got more familiar with R and the R Studio </w:t>
                              </w:r>
                            </w:p>
                            <w:p w:rsidR="00036E69" w:rsidRDefault="001722B7" w:rsidP="00036E69">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e</w:t>
                              </w:r>
                              <w:r w:rsidR="00D95C7E">
                                <w:rPr>
                                  <w:rFonts w:ascii="Calibri" w:eastAsiaTheme="minorHAnsi" w:hAnsi="Calibri" w:cs="Calibri"/>
                                  <w:color w:val="000000"/>
                                  <w:lang w:val="en-GB"/>
                                </w:rPr>
                                <w:t xml:space="preserve">nvironment </w:t>
                              </w:r>
                              <w:r w:rsidR="00F926A8">
                                <w:rPr>
                                  <w:rFonts w:ascii="Calibri" w:eastAsiaTheme="minorHAnsi" w:hAnsi="Calibri" w:cs="Calibri"/>
                                  <w:color w:val="000000"/>
                                  <w:lang w:val="en-GB"/>
                                </w:rPr>
                                <w:t>and we learn to perform</w:t>
                              </w:r>
                              <w:r w:rsidR="00D95C7E">
                                <w:rPr>
                                  <w:rFonts w:ascii="Calibri" w:eastAsiaTheme="minorHAnsi" w:hAnsi="Calibri" w:cs="Calibri"/>
                                  <w:color w:val="000000"/>
                                  <w:lang w:val="en-GB"/>
                                </w:rPr>
                                <w:t xml:space="preserve"> basic functions to read, visualize and analyse the data set. We</w:t>
                              </w:r>
                            </w:p>
                            <w:p w:rsidR="00036E69" w:rsidRDefault="00036E69" w:rsidP="00036E69">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looked</w:t>
                              </w:r>
                              <w:r w:rsidR="00F926A8">
                                <w:rPr>
                                  <w:rFonts w:ascii="Calibri" w:eastAsiaTheme="minorHAnsi" w:hAnsi="Calibri" w:cs="Calibri"/>
                                  <w:color w:val="000000"/>
                                  <w:lang w:val="en-GB"/>
                                </w:rPr>
                                <w:t xml:space="preserve"> </w:t>
                              </w:r>
                              <w:r w:rsidR="00D95C7E">
                                <w:rPr>
                                  <w:rFonts w:ascii="Calibri" w:eastAsiaTheme="minorHAnsi" w:hAnsi="Calibri" w:cs="Calibri"/>
                                  <w:color w:val="000000"/>
                                  <w:lang w:val="en-GB"/>
                                </w:rPr>
                                <w:t xml:space="preserve">at the nutritional data of over 7000 foods distributed by </w:t>
                              </w:r>
                              <w:r w:rsidR="001722B7">
                                <w:rPr>
                                  <w:rFonts w:ascii="Calibri" w:eastAsiaTheme="minorHAnsi" w:hAnsi="Calibri" w:cs="Calibri"/>
                                  <w:color w:val="000000"/>
                                  <w:lang w:val="en-GB"/>
                                </w:rPr>
                                <w:t>the US Department of Agricultural</w:t>
                              </w:r>
                              <w:r w:rsidR="00D95C7E">
                                <w:rPr>
                                  <w:rFonts w:ascii="Calibri" w:eastAsiaTheme="minorHAnsi" w:hAnsi="Calibri" w:cs="Calibri"/>
                                  <w:color w:val="000000"/>
                                  <w:lang w:val="en-GB"/>
                                </w:rPr>
                                <w:t xml:space="preserve"> to </w:t>
                              </w:r>
                            </w:p>
                            <w:p w:rsidR="00D95C7E" w:rsidRDefault="00D95C7E" w:rsidP="00036E69">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understand</w:t>
                              </w:r>
                              <w:r w:rsidR="00036E69">
                                <w:rPr>
                                  <w:rFonts w:ascii="Calibri" w:eastAsiaTheme="minorHAnsi" w:hAnsi="Calibri" w:cs="Calibri"/>
                                  <w:color w:val="000000"/>
                                  <w:lang w:val="en-GB"/>
                                </w:rPr>
                                <w:t xml:space="preserve"> </w:t>
                              </w:r>
                              <w:r>
                                <w:rPr>
                                  <w:rFonts w:ascii="Calibri" w:eastAsiaTheme="minorHAnsi" w:hAnsi="Calibri" w:cs="Calibri"/>
                                  <w:color w:val="000000"/>
                                  <w:lang w:val="en-GB"/>
                                </w:rPr>
                                <w:t>various nutritional facts about food, while getting more practice using R.</w:t>
                              </w:r>
                            </w:p>
                            <w:p w:rsidR="001722B7" w:rsidRDefault="001722B7" w:rsidP="00036E69">
                              <w:pPr>
                                <w:spacing w:after="0" w:line="240" w:lineRule="auto"/>
                                <w:jc w:val="both"/>
                                <w:rPr>
                                  <w:rFonts w:ascii="Calibri" w:eastAsiaTheme="minorHAnsi" w:hAnsi="Calibri" w:cs="Calibri"/>
                                  <w:color w:val="000000"/>
                                  <w:lang w:val="en-GB"/>
                                </w:rPr>
                              </w:pPr>
                              <w:r>
                                <w:rPr>
                                  <w:rFonts w:ascii="Calibri" w:eastAsiaTheme="minorHAnsi" w:hAnsi="Calibri" w:cs="Calibri"/>
                                  <w:color w:val="000000"/>
                                  <w:lang w:val="en-GB"/>
                                </w:rPr>
                                <w:t>Good nutrition is an important part of leading a healthy lifestyle. Obesity has been rising at an alarming</w:t>
                              </w:r>
                            </w:p>
                            <w:p w:rsidR="001722B7" w:rsidRDefault="001722B7" w:rsidP="00036E69">
                              <w:pPr>
                                <w:spacing w:after="0" w:line="240" w:lineRule="auto"/>
                                <w:jc w:val="both"/>
                                <w:rPr>
                                  <w:rFonts w:ascii="Calibri" w:eastAsiaTheme="minorHAnsi" w:hAnsi="Calibri" w:cs="Calibri"/>
                                  <w:color w:val="000000"/>
                                  <w:lang w:val="en-GB"/>
                                </w:rPr>
                              </w:pPr>
                              <w:r>
                                <w:rPr>
                                  <w:rFonts w:ascii="Calibri" w:eastAsiaTheme="minorHAnsi" w:hAnsi="Calibri" w:cs="Calibri"/>
                                  <w:color w:val="000000"/>
                                  <w:lang w:val="en-GB"/>
                                </w:rPr>
                                <w:t>rate in the US for instance, while all states in 1990 had less than 14% obesity, figures started increasing.</w:t>
                              </w:r>
                            </w:p>
                            <w:p w:rsidR="001722B7" w:rsidRDefault="001722B7" w:rsidP="00036E69">
                              <w:pPr>
                                <w:spacing w:after="0" w:line="240" w:lineRule="auto"/>
                                <w:jc w:val="both"/>
                                <w:rPr>
                                  <w:rFonts w:ascii="Calibri" w:eastAsiaTheme="minorHAnsi" w:hAnsi="Calibri" w:cs="Calibri"/>
                                  <w:color w:val="000000"/>
                                  <w:lang w:val="en-GB"/>
                                </w:rPr>
                              </w:pPr>
                              <w:r>
                                <w:rPr>
                                  <w:rFonts w:ascii="Calibri" w:eastAsiaTheme="minorHAnsi" w:hAnsi="Calibri" w:cs="Calibri"/>
                                  <w:color w:val="000000"/>
                                  <w:lang w:val="en-GB"/>
                                </w:rPr>
                                <w:t>By 2000, half of the country has more than 20% of its population obese. The trend continues. In 2010, all</w:t>
                              </w:r>
                            </w:p>
                            <w:p w:rsidR="001722B7" w:rsidRDefault="001722B7" w:rsidP="00036E69">
                              <w:pPr>
                                <w:spacing w:after="0" w:line="240" w:lineRule="auto"/>
                                <w:jc w:val="both"/>
                                <w:rPr>
                                  <w:rFonts w:ascii="Calibri" w:eastAsiaTheme="minorHAnsi" w:hAnsi="Calibri" w:cs="Calibri"/>
                                  <w:color w:val="000000"/>
                                  <w:lang w:val="en-GB"/>
                                </w:rPr>
                              </w:pPr>
                              <w:r>
                                <w:rPr>
                                  <w:rFonts w:ascii="Calibri" w:eastAsiaTheme="minorHAnsi" w:hAnsi="Calibri" w:cs="Calibri"/>
                                  <w:color w:val="000000"/>
                                  <w:lang w:val="en-GB"/>
                                </w:rPr>
                                <w:t>states had at least more than 20% of their population obese. Many states across the country reached an</w:t>
                              </w:r>
                            </w:p>
                            <w:p w:rsidR="001722B7" w:rsidRDefault="001722B7" w:rsidP="00036E69">
                              <w:pPr>
                                <w:spacing w:after="0" w:line="240" w:lineRule="auto"/>
                                <w:jc w:val="both"/>
                                <w:rPr>
                                  <w:rFonts w:ascii="Calibri" w:eastAsiaTheme="minorHAnsi" w:hAnsi="Calibri" w:cs="Calibri"/>
                                  <w:color w:val="000000"/>
                                  <w:lang w:val="en-GB"/>
                                </w:rPr>
                              </w:pPr>
                              <w:r>
                                <w:rPr>
                                  <w:rFonts w:ascii="Calibri" w:eastAsiaTheme="minorHAnsi" w:hAnsi="Calibri" w:cs="Calibri"/>
                                  <w:color w:val="000000"/>
                                  <w:lang w:val="en-GB"/>
                                </w:rPr>
                                <w:t xml:space="preserve">alarming situation. More than 35% of American adults are obese. </w:t>
                              </w:r>
                            </w:p>
                            <w:p w:rsidR="00397E53" w:rsidRDefault="00397E53" w:rsidP="006F69DE">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 xml:space="preserve">The trends Worldwide are no different. Obesity has nearly doubled across the globe. Obesity is one of </w:t>
                              </w:r>
                            </w:p>
                            <w:p w:rsidR="00397E53" w:rsidRDefault="00397E53" w:rsidP="006F69DE">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today’s visible public health problems and increases people’s risk of heart disease, stroke and diabetes.</w:t>
                              </w:r>
                            </w:p>
                            <w:p w:rsidR="00D26F9C" w:rsidRDefault="00397E53" w:rsidP="006F69DE">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 xml:space="preserve">So good nutrition is essential for an overall healthy lifestyle and promoting it now is more important than </w:t>
                              </w:r>
                            </w:p>
                            <w:p w:rsidR="00397E53" w:rsidRDefault="00D26F9C" w:rsidP="006F69DE">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e</w:t>
                              </w:r>
                              <w:r w:rsidR="00397E53">
                                <w:rPr>
                                  <w:rFonts w:ascii="Calibri" w:eastAsiaTheme="minorHAnsi" w:hAnsi="Calibri" w:cs="Calibri"/>
                                  <w:color w:val="000000"/>
                                  <w:lang w:val="en-GB"/>
                                </w:rPr>
                                <w:t>ver</w:t>
                              </w:r>
                              <w:r>
                                <w:rPr>
                                  <w:rFonts w:ascii="Calibri" w:eastAsiaTheme="minorHAnsi" w:hAnsi="Calibri" w:cs="Calibri"/>
                                  <w:color w:val="000000"/>
                                  <w:lang w:val="en-GB"/>
                                </w:rPr>
                                <w:t>. We have access to hundreds of nutrition and weight loss applications and around 15% of adults with</w:t>
                              </w:r>
                            </w:p>
                            <w:p w:rsidR="00D26F9C" w:rsidRDefault="00D26F9C" w:rsidP="006F69DE">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 xml:space="preserve">mobile devices use health applications on them. These apps are mostly powered by the United States </w:t>
                              </w:r>
                            </w:p>
                            <w:p w:rsidR="00D26F9C" w:rsidRDefault="00D26F9C" w:rsidP="004E4CBC">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 xml:space="preserve">Department of Agricultural (USDA) food database. </w:t>
                              </w:r>
                            </w:p>
                            <w:p w:rsidR="00296DF7" w:rsidRPr="00296DF7" w:rsidRDefault="00D26F9C" w:rsidP="006F69DE">
                              <w:pPr>
                                <w:spacing w:after="0" w:line="240" w:lineRule="auto"/>
                                <w:rPr>
                                  <w:rFonts w:eastAsiaTheme="minorHAnsi" w:cs="Calibri"/>
                                  <w:color w:val="000000"/>
                                  <w:lang w:val="en-GB"/>
                                </w:rPr>
                              </w:pPr>
                              <w:r>
                                <w:rPr>
                                  <w:rFonts w:ascii="Calibri" w:eastAsiaTheme="minorHAnsi" w:hAnsi="Calibri" w:cs="Calibri"/>
                                  <w:color w:val="000000"/>
                                  <w:lang w:val="en-GB"/>
                                </w:rPr>
                                <w:t>Example of these a</w:t>
                              </w:r>
                              <w:r w:rsidR="00614A9A">
                                <w:rPr>
                                  <w:rFonts w:ascii="Calibri" w:eastAsiaTheme="minorHAnsi" w:hAnsi="Calibri" w:cs="Calibri"/>
                                  <w:color w:val="000000"/>
                                  <w:lang w:val="en-GB"/>
                                </w:rPr>
                                <w:t>pps can be found in the apple and google stores.</w:t>
                              </w:r>
                              <w:r w:rsidR="00296DF7">
                                <w:rPr>
                                  <w:rFonts w:ascii="Calibri" w:eastAsiaTheme="minorHAnsi" w:hAnsi="Calibri" w:cs="Calibri"/>
                                  <w:color w:val="000000"/>
                                  <w:lang w:val="en-GB"/>
                                </w:rPr>
                                <w:t xml:space="preserve"> </w:t>
                              </w:r>
                            </w:p>
                            <w:p w:rsidR="00EF10A9" w:rsidRDefault="00296DF7" w:rsidP="006F69DE">
                              <w:pPr>
                                <w:spacing w:after="0" w:line="240" w:lineRule="auto"/>
                                <w:rPr>
                                  <w:rFonts w:cs="Arial"/>
                                  <w:color w:val="333333"/>
                                  <w:shd w:val="clear" w:color="auto" w:fill="FFFFFF"/>
                                </w:rPr>
                              </w:pPr>
                              <w:r>
                                <w:rPr>
                                  <w:rFonts w:cs="Arial"/>
                                  <w:color w:val="212121"/>
                                  <w:shd w:val="clear" w:color="auto" w:fill="FFFFFF"/>
                                </w:rPr>
                                <w:t xml:space="preserve">Apps like </w:t>
                              </w:r>
                              <w:r w:rsidRPr="00296DF7">
                                <w:rPr>
                                  <w:rFonts w:cs="Arial"/>
                                  <w:color w:val="212121"/>
                                  <w:shd w:val="clear" w:color="auto" w:fill="FFFFFF"/>
                                </w:rPr>
                                <w:t xml:space="preserve">Calorie Counter </w:t>
                              </w:r>
                              <w:r w:rsidR="004E4CBC">
                                <w:rPr>
                                  <w:rFonts w:cs="Arial"/>
                                  <w:color w:val="212121"/>
                                  <w:shd w:val="clear" w:color="auto" w:fill="FFFFFF"/>
                                </w:rPr>
                                <w:t>–</w:t>
                              </w:r>
                              <w:r w:rsidRPr="00296DF7">
                                <w:rPr>
                                  <w:rFonts w:cs="Arial"/>
                                  <w:color w:val="212121"/>
                                  <w:shd w:val="clear" w:color="auto" w:fill="FFFFFF"/>
                                </w:rPr>
                                <w:t xml:space="preserve"> MyFitnessPal</w:t>
                              </w:r>
                              <w:r w:rsidR="004E4CBC">
                                <w:rPr>
                                  <w:rFonts w:cs="Arial"/>
                                  <w:color w:val="333333"/>
                                  <w:shd w:val="clear" w:color="auto" w:fill="FFFFFF"/>
                                </w:rPr>
                                <w:t xml:space="preserve"> in the google app store. </w:t>
                              </w:r>
                              <w:r w:rsidR="00EF10A9">
                                <w:rPr>
                                  <w:rFonts w:cs="Arial"/>
                                  <w:color w:val="333333"/>
                                  <w:shd w:val="clear" w:color="auto" w:fill="FFFFFF"/>
                                </w:rPr>
                                <w:t>A</w:t>
                              </w:r>
                              <w:r w:rsidR="004E4CBC">
                                <w:rPr>
                                  <w:rFonts w:cs="Arial"/>
                                  <w:color w:val="333333"/>
                                  <w:shd w:val="clear" w:color="auto" w:fill="FFFFFF"/>
                                </w:rPr>
                                <w:t xml:space="preserve"> </w:t>
                              </w:r>
                              <w:r w:rsidRPr="00296DF7">
                                <w:rPr>
                                  <w:rFonts w:cs="Arial"/>
                                  <w:color w:val="333333"/>
                                  <w:shd w:val="clear" w:color="auto" w:fill="FFFFFF"/>
                                </w:rPr>
                                <w:t xml:space="preserve">health and fitness </w:t>
                              </w:r>
                              <w:r w:rsidR="004E4CBC">
                                <w:rPr>
                                  <w:rFonts w:cs="Arial"/>
                                  <w:color w:val="333333"/>
                                  <w:shd w:val="clear" w:color="auto" w:fill="FFFFFF"/>
                                </w:rPr>
                                <w:t xml:space="preserve">app that uses </w:t>
                              </w:r>
                              <w:r w:rsidRPr="00296DF7">
                                <w:rPr>
                                  <w:rFonts w:cs="Arial"/>
                                  <w:color w:val="333333"/>
                                  <w:shd w:val="clear" w:color="auto" w:fill="FFFFFF"/>
                                </w:rPr>
                                <w:t>the</w:t>
                              </w:r>
                              <w:r w:rsidR="004E4CBC">
                                <w:rPr>
                                  <w:rFonts w:cs="Arial"/>
                                  <w:color w:val="333333"/>
                                  <w:shd w:val="clear" w:color="auto" w:fill="FFFFFF"/>
                                </w:rPr>
                                <w:t xml:space="preserve"> </w:t>
                              </w:r>
                            </w:p>
                            <w:p w:rsidR="004E4CBC" w:rsidRDefault="00296DF7" w:rsidP="006F69DE">
                              <w:pPr>
                                <w:spacing w:after="0" w:line="240" w:lineRule="auto"/>
                                <w:rPr>
                                  <w:rFonts w:cs="Arial"/>
                                  <w:color w:val="333333"/>
                                  <w:shd w:val="clear" w:color="auto" w:fill="FFFFFF"/>
                                </w:rPr>
                              </w:pPr>
                              <w:r w:rsidRPr="00296DF7">
                                <w:rPr>
                                  <w:rFonts w:cs="Arial"/>
                                  <w:color w:val="333333"/>
                                  <w:shd w:val="clear" w:color="auto" w:fill="FFFFFF"/>
                                </w:rPr>
                                <w:t>largest food databas</w:t>
                              </w:r>
                              <w:r>
                                <w:rPr>
                                  <w:rFonts w:cs="Arial"/>
                                  <w:color w:val="333333"/>
                                  <w:shd w:val="clear" w:color="auto" w:fill="FFFFFF"/>
                                </w:rPr>
                                <w:t>e by far (over 5,000,000 foods). This</w:t>
                              </w:r>
                              <w:r w:rsidRPr="00296DF7">
                                <w:rPr>
                                  <w:rFonts w:cs="Arial"/>
                                  <w:color w:val="333333"/>
                                  <w:shd w:val="clear" w:color="auto" w:fill="FFFFFF"/>
                                </w:rPr>
                                <w:t xml:space="preserve"> amazingly fast and easy to use calorie</w:t>
                              </w:r>
                              <w:r w:rsidR="004E4CBC">
                                <w:rPr>
                                  <w:rFonts w:cs="Arial"/>
                                  <w:color w:val="333333"/>
                                  <w:shd w:val="clear" w:color="auto" w:fill="FFFFFF"/>
                                </w:rPr>
                                <w:t xml:space="preserve"> </w:t>
                              </w:r>
                              <w:r w:rsidRPr="00296DF7">
                                <w:rPr>
                                  <w:rFonts w:cs="Arial"/>
                                  <w:color w:val="333333"/>
                                  <w:shd w:val="clear" w:color="auto" w:fill="FFFFFF"/>
                                </w:rPr>
                                <w:t xml:space="preserve">counter </w:t>
                              </w:r>
                            </w:p>
                            <w:p w:rsidR="00D26F9C" w:rsidRDefault="00296DF7" w:rsidP="006F69DE">
                              <w:pPr>
                                <w:spacing w:after="0" w:line="240" w:lineRule="auto"/>
                                <w:rPr>
                                  <w:rFonts w:cs="Arial"/>
                                  <w:color w:val="333333"/>
                                  <w:shd w:val="clear" w:color="auto" w:fill="FFFFFF"/>
                                </w:rPr>
                              </w:pPr>
                              <w:r w:rsidRPr="00296DF7">
                                <w:rPr>
                                  <w:rFonts w:cs="Arial"/>
                                  <w:color w:val="333333"/>
                                  <w:shd w:val="clear" w:color="auto" w:fill="FFFFFF"/>
                                </w:rPr>
                                <w:t>help</w:t>
                              </w:r>
                              <w:r>
                                <w:rPr>
                                  <w:rFonts w:cs="Arial"/>
                                  <w:color w:val="333333"/>
                                  <w:shd w:val="clear" w:color="auto" w:fill="FFFFFF"/>
                                </w:rPr>
                                <w:t>s</w:t>
                              </w:r>
                              <w:r w:rsidR="004E4CBC">
                                <w:rPr>
                                  <w:rFonts w:cs="Arial"/>
                                  <w:color w:val="333333"/>
                                  <w:shd w:val="clear" w:color="auto" w:fill="FFFFFF"/>
                                </w:rPr>
                                <w:t xml:space="preserve"> its users to lose weight.</w:t>
                              </w:r>
                            </w:p>
                            <w:p w:rsidR="004E4CBC" w:rsidRDefault="004E4CBC" w:rsidP="004E4CBC">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 xml:space="preserve">The USDA distributes nutritional information of over 7000 food items including amount of calories, carbs, </w:t>
                              </w:r>
                            </w:p>
                            <w:p w:rsidR="004E4CBC" w:rsidRDefault="004E4CBC" w:rsidP="004E4CBC">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protein, fat, sodium, among other nutrients. It i</w:t>
                              </w:r>
                              <w:r w:rsidR="00EF10A9">
                                <w:rPr>
                                  <w:rFonts w:ascii="Calibri" w:eastAsiaTheme="minorHAnsi" w:hAnsi="Calibri" w:cs="Calibri"/>
                                  <w:color w:val="000000"/>
                                  <w:lang w:val="en-GB"/>
                                </w:rPr>
                                <w:t xml:space="preserve">s exactly this data that we analysed. </w:t>
                              </w:r>
                            </w:p>
                            <w:p w:rsidR="00EF10A9" w:rsidRDefault="00EF10A9" w:rsidP="004E4CBC">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While performing basic analysis of this data set, we learn about our data. The structure function or str in</w:t>
                              </w:r>
                            </w:p>
                            <w:p w:rsidR="00EF10A9" w:rsidRDefault="00EF10A9" w:rsidP="004E4CBC">
                              <w:pPr>
                                <w:spacing w:after="0" w:line="240" w:lineRule="auto"/>
                                <w:rPr>
                                  <w:rFonts w:ascii="Calibri" w:eastAsiaTheme="minorHAnsi" w:hAnsi="Calibri" w:cs="Calibri"/>
                                  <w:color w:val="000000"/>
                                  <w:lang w:val="en-GB"/>
                                </w:rPr>
                              </w:pPr>
                              <w:r>
                                <w:rPr>
                                  <w:rFonts w:ascii="Calibri" w:eastAsiaTheme="minorHAnsi" w:hAnsi="Calibri" w:cs="Calibri"/>
                                  <w:color w:val="000000"/>
                                  <w:lang w:val="en-GB"/>
                                </w:rPr>
                                <w:t>R showed us the basic structure of our data set. We had 7058 observations or foods in our dataset along</w:t>
                              </w:r>
                            </w:p>
                            <w:p w:rsidR="00C94E45" w:rsidRDefault="00EF10A9" w:rsidP="00C94E45">
                              <w:r>
                                <w:rPr>
                                  <w:rFonts w:ascii="Calibri" w:eastAsiaTheme="minorHAnsi" w:hAnsi="Calibri" w:cs="Calibri"/>
                                  <w:color w:val="000000"/>
                                  <w:lang w:val="en-GB"/>
                                </w:rPr>
                                <w:t>with</w:t>
                              </w:r>
                              <w:r w:rsidR="00C94E45">
                                <w:rPr>
                                  <w:rFonts w:ascii="Calibri" w:eastAsiaTheme="minorHAnsi" w:hAnsi="Calibri" w:cs="Calibri"/>
                                  <w:color w:val="000000"/>
                                  <w:lang w:val="en-GB"/>
                                </w:rPr>
                                <w:t xml:space="preserve"> 16 different variables</w:t>
                              </w:r>
                              <w:r w:rsidR="00C94E45">
                                <w:t xml:space="preserve"> . The first variable gave a unique identification number for each of the foods,              starting with the number 1,001. The second variable gave a text description of each of the foods. The third        variable was the amount of calories in 100 grams of these foods and it was given to us in kilocalories.                          We also have information about the protein, total fat, carbohydrate, saturated fat and sugar levels in grams,               as well as the sodium, cholesterol, calcium, iron, potassium and vitamin C levels in milligrams. Finally, the            amount of vitamin E and vitamin D in what is known as international units, as this is the standard measurement        for drugs and vitamins.</w:t>
                              </w:r>
                            </w:p>
                            <w:p w:rsidR="00665013" w:rsidRDefault="00C94E45" w:rsidP="00C94E45">
                              <w:r>
                                <w:t>To obtain high-level statistical information about our dataset we used the summary function and gave it as input      the USDA data frame. The summary function gave us information such as the minimum, the maximum and the      mean values across all 7,058 foods for each of the 16 different variables. For instance, the maximum amount of saturated fat was 95,600 milligrams, whereas the mean was only 3,452 milligrams. We also had information</w:t>
                              </w:r>
                              <w:r w:rsidR="00F926A8">
                                <w:t xml:space="preserve">          </w:t>
                              </w:r>
                              <w:r>
                                <w:t>about the number of non-available entries. For instance, we have 2,720 foods that are missing entries for their</w:t>
                              </w:r>
                              <w:r w:rsidR="00CB5735">
                                <w:t xml:space="preserve"> </w:t>
                              </w:r>
                              <w:r w:rsidR="00665013">
                                <w:t xml:space="preserve"> </w:t>
                              </w:r>
                              <w:r>
                                <w:t>vitamin E levels.</w:t>
                              </w:r>
                            </w:p>
                            <w:p w:rsidR="00665013" w:rsidRDefault="00C94E45" w:rsidP="00C94E45">
                              <w:r>
                                <w:lastRenderedPageBreak/>
                                <w:t xml:space="preserve"> Scrolling through this information, a startling observation was the maximum level of sodium, which was 38,758 milligrams. This number is huge, given that the daily recommended maximum is only 2,300 milligrams. We investigated this</w:t>
                              </w:r>
                              <w:r w:rsidR="00C70EC4">
                                <w:t xml:space="preserve"> Sodium</w:t>
                              </w:r>
                              <w:r>
                                <w:t xml:space="preserve"> variable further with some basic data analysis.</w:t>
                              </w:r>
                              <w:r w:rsidR="00665013">
                                <w:t xml:space="preserve"> We found out which food</w:t>
                              </w:r>
                              <w:r w:rsidR="00C70EC4">
                                <w:t xml:space="preserve"> this corresponds   to. The result was table salt. </w:t>
                              </w:r>
                              <w:r w:rsidR="00B61B27">
                                <w:t>We also realized when we scroll through the summary of the USDA data frame, that     the minimum level of Sodium was 0 milligrams. We found which food this belongs to and we got beef tallow fat.</w:t>
                              </w:r>
                            </w:p>
                            <w:p w:rsidR="00B61B27" w:rsidRDefault="00B61B27" w:rsidP="00B61B27">
                              <w:r>
                                <w:t xml:space="preserve">From our previous analysis, 38,758 milligrams of sodium in 100 grams of table salt makes sense but none of us     would eat 100 grams of salt in one sitting. So, it was more interesting to find out which foods contain more than 10,000 milligrams of sodium. To do so, we created a new data frame and called it HighSodium. And this was going            to be a subset of our original data frame, USDA, with only the foods that have sodium content that exceeds 10,000. </w:t>
                              </w:r>
                            </w:p>
                            <w:p w:rsidR="00B61B27" w:rsidRDefault="00B61B27" w:rsidP="00B6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sidRPr="0052511C">
                                <w:rPr>
                                  <w:rFonts w:eastAsia="Times New Roman" w:cs="Courier New"/>
                                  <w:color w:val="000000"/>
                                  <w:lang w:val="en-GB" w:eastAsia="en-GB"/>
                                </w:rPr>
                                <w:t>We obtain</w:t>
                              </w:r>
                              <w:r>
                                <w:rPr>
                                  <w:rFonts w:eastAsia="Times New Roman" w:cs="Courier New"/>
                                  <w:color w:val="000000"/>
                                  <w:lang w:val="en-GB" w:eastAsia="en-GB"/>
                                </w:rPr>
                                <w:t>ed</w:t>
                              </w:r>
                              <w:r w:rsidRPr="0052511C">
                                <w:rPr>
                                  <w:rFonts w:eastAsia="Times New Roman" w:cs="Courier New"/>
                                  <w:color w:val="000000"/>
                                  <w:lang w:val="en-GB" w:eastAsia="en-GB"/>
                                </w:rPr>
                                <w:t xml:space="preserve"> </w:t>
                              </w:r>
                              <w:r>
                                <w:rPr>
                                  <w:rFonts w:eastAsia="Times New Roman" w:cs="Courier New"/>
                                  <w:color w:val="000000"/>
                                  <w:lang w:val="en-GB" w:eastAsia="en-GB"/>
                                </w:rPr>
                                <w:t xml:space="preserve">10 foods and got </w:t>
                              </w:r>
                              <w:r w:rsidRPr="0052511C">
                                <w:rPr>
                                  <w:rFonts w:eastAsia="Times New Roman" w:cs="Courier New"/>
                                  <w:color w:val="000000"/>
                                  <w:lang w:val="en-GB" w:eastAsia="en-GB"/>
                                </w:rPr>
                                <w:t>the names of these 10 f</w:t>
                              </w:r>
                              <w:r>
                                <w:rPr>
                                  <w:rFonts w:eastAsia="Times New Roman" w:cs="Courier New"/>
                                  <w:color w:val="000000"/>
                                  <w:lang w:val="en-GB" w:eastAsia="en-GB"/>
                                </w:rPr>
                                <w:t xml:space="preserve">ood. So definitely table salt was one of them. We also had         </w:t>
                              </w:r>
                              <w:r w:rsidRPr="0052511C">
                                <w:rPr>
                                  <w:rFonts w:eastAsia="Times New Roman" w:cs="Courier New"/>
                                  <w:color w:val="000000"/>
                                  <w:lang w:val="en-GB" w:eastAsia="en-GB"/>
                                </w:rPr>
                                <w:t xml:space="preserve"> dry soup, gravy, fresco adobo, some leavening agents and some unsweetened tablet</w:t>
                              </w:r>
                              <w:r>
                                <w:rPr>
                                  <w:rFonts w:eastAsia="Times New Roman" w:cs="Courier New"/>
                                  <w:color w:val="000000"/>
                                  <w:lang w:val="en-GB" w:eastAsia="en-GB"/>
                                </w:rPr>
                                <w:t>s</w:t>
                              </w:r>
                              <w:r w:rsidRPr="0052511C">
                                <w:rPr>
                                  <w:rFonts w:eastAsia="Times New Roman" w:cs="Courier New"/>
                                  <w:color w:val="000000"/>
                                  <w:lang w:val="en-GB" w:eastAsia="en-GB"/>
                                </w:rPr>
                                <w:t xml:space="preserve"> rennin dessert</w:t>
                              </w:r>
                              <w:r>
                                <w:rPr>
                                  <w:rFonts w:eastAsia="Times New Roman" w:cs="Courier New"/>
                                  <w:color w:val="000000"/>
                                  <w:lang w:val="en-GB" w:eastAsia="en-GB"/>
                                </w:rPr>
                                <w:t>s.</w:t>
                              </w:r>
                            </w:p>
                            <w:p w:rsidR="00B61B27" w:rsidRDefault="00B61B27" w:rsidP="00B6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B61B27" w:rsidRDefault="00B61B27" w:rsidP="00B6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 xml:space="preserve">The values we worked with so far with respect to high levels </w:t>
                              </w:r>
                              <w:r w:rsidR="00E64912">
                                <w:rPr>
                                  <w:rFonts w:eastAsia="Times New Roman" w:cs="Courier New"/>
                                  <w:color w:val="000000"/>
                                  <w:lang w:val="en-GB" w:eastAsia="en-GB"/>
                                </w:rPr>
                                <w:t>of sodium were</w:t>
                              </w:r>
                              <w:r>
                                <w:rPr>
                                  <w:rFonts w:eastAsia="Times New Roman" w:cs="Courier New"/>
                                  <w:color w:val="000000"/>
                                  <w:lang w:val="en-GB" w:eastAsia="en-GB"/>
                                </w:rPr>
                                <w:t xml:space="preserve"> 10,000 milligrams and 38,000 </w:t>
                              </w:r>
                            </w:p>
                            <w:p w:rsidR="00B61B27" w:rsidRDefault="00B61B27" w:rsidP="00B6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 xml:space="preserve">milligrams, maybe the best way </w:t>
                              </w:r>
                              <w:r w:rsidR="00E64912">
                                <w:rPr>
                                  <w:rFonts w:eastAsia="Times New Roman" w:cs="Courier New"/>
                                  <w:color w:val="000000"/>
                                  <w:lang w:val="en-GB" w:eastAsia="en-GB"/>
                                </w:rPr>
                                <w:t>to fi</w:t>
                              </w:r>
                              <w:r w:rsidR="00F926A8">
                                <w:rPr>
                                  <w:rFonts w:eastAsia="Times New Roman" w:cs="Courier New"/>
                                  <w:color w:val="000000"/>
                                  <w:lang w:val="en-GB" w:eastAsia="en-GB"/>
                                </w:rPr>
                                <w:t>gure out how big a value was, was</w:t>
                              </w:r>
                              <w:r>
                                <w:rPr>
                                  <w:rFonts w:eastAsia="Times New Roman" w:cs="Courier New"/>
                                  <w:color w:val="000000"/>
                                  <w:lang w:val="en-GB" w:eastAsia="en-GB"/>
                                </w:rPr>
                                <w:t xml:space="preserve"> by comparing it to the mean and the </w:t>
                              </w:r>
                            </w:p>
                            <w:p w:rsidR="00B61B27" w:rsidRDefault="00B61B27" w:rsidP="00B6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standard deviation of the sodium levels across the data set. To find the mean, we use</w:t>
                              </w:r>
                              <w:r w:rsidR="00E64912">
                                <w:rPr>
                                  <w:rFonts w:eastAsia="Times New Roman" w:cs="Courier New"/>
                                  <w:color w:val="000000"/>
                                  <w:lang w:val="en-GB" w:eastAsia="en-GB"/>
                                </w:rPr>
                                <w:t>d</w:t>
                              </w:r>
                              <w:r>
                                <w:rPr>
                                  <w:rFonts w:eastAsia="Times New Roman" w:cs="Courier New"/>
                                  <w:color w:val="000000"/>
                                  <w:lang w:val="en-GB" w:eastAsia="en-GB"/>
                                </w:rPr>
                                <w:t xml:space="preserve"> the summary function,</w:t>
                              </w:r>
                            </w:p>
                            <w:p w:rsidR="000E797E" w:rsidRDefault="00E64912" w:rsidP="00E6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and this time, gave</w:t>
                              </w:r>
                              <w:r w:rsidR="00B61B27">
                                <w:rPr>
                                  <w:rFonts w:eastAsia="Times New Roman" w:cs="Courier New"/>
                                  <w:color w:val="000000"/>
                                  <w:lang w:val="en-GB" w:eastAsia="en-GB"/>
                                </w:rPr>
                                <w:t xml:space="preserve"> it as input the Sodium vector instead of the whole USDA data frame.</w:t>
                              </w:r>
                              <w:r>
                                <w:rPr>
                                  <w:rFonts w:eastAsia="Times New Roman" w:cs="Courier New"/>
                                  <w:color w:val="000000"/>
                                  <w:lang w:val="en-GB" w:eastAsia="en-GB"/>
                                </w:rPr>
                                <w:t xml:space="preserve"> We could see that the               mean sodium value was 322.1 milligrams. And using the sd function we saw that the standard deviation was                  1,045.415 milligrams. By summing the mean and the standard deviation we obtained around 1400 milligrams,              which is a more meaningful </w:t>
                              </w:r>
                              <w:r w:rsidR="004C43A2">
                                <w:rPr>
                                  <w:rFonts w:eastAsia="Times New Roman" w:cs="Courier New"/>
                                  <w:color w:val="000000"/>
                                  <w:lang w:val="en-GB" w:eastAsia="en-GB"/>
                                </w:rPr>
                                <w:t>value to compare against. For example, we thought caviar would be high in sodium             but it was not in our top ten high sodium foods. So we</w:t>
                              </w:r>
                              <w:r w:rsidR="000E797E">
                                <w:rPr>
                                  <w:rFonts w:eastAsia="Times New Roman" w:cs="Courier New"/>
                                  <w:color w:val="000000"/>
                                  <w:lang w:val="en-GB" w:eastAsia="en-GB"/>
                                </w:rPr>
                                <w:t xml:space="preserve"> explored it further.</w:t>
                              </w:r>
                            </w:p>
                            <w:p w:rsidR="000E797E" w:rsidRDefault="000E797E" w:rsidP="00E6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sidRPr="000E797E">
                                <w:rPr>
                                  <w:rFonts w:eastAsia="Times New Roman" w:cs="Courier New"/>
                                  <w:color w:val="000000"/>
                                  <w:lang w:val="en-GB" w:eastAsia="en-GB"/>
                                </w:rPr>
                                <w:t xml:space="preserve">USDA$Sodium[match("CAVIAR", USDA$Description)] </w:t>
                              </w:r>
                            </w:p>
                            <w:p w:rsidR="00E64912" w:rsidRDefault="000E797E" w:rsidP="00E6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G</w:t>
                              </w:r>
                              <w:r w:rsidR="004C43A2">
                                <w:rPr>
                                  <w:rFonts w:eastAsia="Times New Roman" w:cs="Courier New"/>
                                  <w:color w:val="000000"/>
                                  <w:lang w:val="en-GB" w:eastAsia="en-GB"/>
                                </w:rPr>
                                <w:t xml:space="preserve">ot its sodium level, 1500 milligrams and when we compared it to the average 1400 we concluded that caviar </w:t>
                              </w:r>
                              <w:r>
                                <w:rPr>
                                  <w:rFonts w:eastAsia="Times New Roman" w:cs="Courier New"/>
                                  <w:color w:val="000000"/>
                                  <w:lang w:val="en-GB" w:eastAsia="en-GB"/>
                                </w:rPr>
                                <w:t xml:space="preserve">             </w:t>
                              </w:r>
                              <w:r w:rsidR="004C43A2">
                                <w:rPr>
                                  <w:rFonts w:eastAsia="Times New Roman" w:cs="Courier New"/>
                                  <w:color w:val="000000"/>
                                  <w:lang w:val="en-GB" w:eastAsia="en-GB"/>
                                </w:rPr>
                                <w:t>was pretty rich in sodium compared to</w:t>
                              </w:r>
                              <w:r>
                                <w:rPr>
                                  <w:rFonts w:eastAsia="Times New Roman" w:cs="Courier New"/>
                                  <w:color w:val="000000"/>
                                  <w:lang w:val="en-GB" w:eastAsia="en-GB"/>
                                </w:rPr>
                                <w:t xml:space="preserve"> </w:t>
                              </w:r>
                              <w:r w:rsidR="004C43A2">
                                <w:rPr>
                                  <w:rFonts w:eastAsia="Times New Roman" w:cs="Courier New"/>
                                  <w:color w:val="000000"/>
                                  <w:lang w:val="en-GB" w:eastAsia="en-GB"/>
                                </w:rPr>
                                <w:t>most foods in our data set.</w:t>
                              </w:r>
                            </w:p>
                            <w:p w:rsidR="00E64912" w:rsidRDefault="00E64912" w:rsidP="00E6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After completing this basic analysis of our data set we looked at the plotting functionality in R.</w:t>
                              </w:r>
                              <w:r w:rsidR="004C43A2">
                                <w:rPr>
                                  <w:rFonts w:eastAsia="Times New Roman" w:cs="Courier New"/>
                                  <w:color w:val="000000"/>
                                  <w:lang w:val="en-GB" w:eastAsia="en-GB"/>
                                </w:rPr>
                                <w:t xml:space="preserve"> </w:t>
                              </w:r>
                            </w:p>
                            <w:p w:rsidR="000E797E" w:rsidRDefault="000E797E" w:rsidP="00E6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p>
                            <w:p w:rsidR="004C43A2" w:rsidRDefault="00F926A8" w:rsidP="004C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Visualization was</w:t>
                              </w:r>
                              <w:r w:rsidR="004C43A2">
                                <w:rPr>
                                  <w:rFonts w:eastAsia="Times New Roman" w:cs="Courier New"/>
                                  <w:color w:val="000000"/>
                                  <w:lang w:val="en-GB" w:eastAsia="en-GB"/>
                                </w:rPr>
                                <w:t xml:space="preserve"> a crucial step for in</w:t>
                              </w:r>
                              <w:r>
                                <w:rPr>
                                  <w:rFonts w:eastAsia="Times New Roman" w:cs="Courier New"/>
                                  <w:color w:val="000000"/>
                                  <w:lang w:val="en-GB" w:eastAsia="en-GB"/>
                                </w:rPr>
                                <w:t>itial data exploration. It helped</w:t>
                              </w:r>
                              <w:r w:rsidR="004C43A2">
                                <w:rPr>
                                  <w:rFonts w:eastAsia="Times New Roman" w:cs="Courier New"/>
                                  <w:color w:val="000000"/>
                                  <w:lang w:val="en-GB" w:eastAsia="en-GB"/>
                                </w:rPr>
                                <w:t xml:space="preserve"> us discern relationships, patterns and outliers.</w:t>
                              </w:r>
                            </w:p>
                            <w:p w:rsidR="004C43A2" w:rsidRDefault="004C43A2" w:rsidP="004C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There were three ways in which we visualized our data, using scatterplots, histograms and box plots.</w:t>
                              </w:r>
                            </w:p>
                            <w:p w:rsidR="001A36C9" w:rsidRDefault="001A36C9" w:rsidP="004C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lang w:val="en-GB" w:eastAsia="en-GB"/>
                                </w:rPr>
                              </w:pPr>
                              <w:r>
                                <w:rPr>
                                  <w:rFonts w:eastAsia="Times New Roman" w:cs="Courier New"/>
                                  <w:color w:val="000000"/>
                                  <w:lang w:val="en-GB" w:eastAsia="en-GB"/>
                                </w:rPr>
                                <w:t>We created a scatterplot of Protein vs Fat</w:t>
                              </w:r>
                              <w:r w:rsidR="00F926A8">
                                <w:rPr>
                                  <w:rFonts w:eastAsia="Times New Roman" w:cs="Courier New"/>
                                  <w:color w:val="000000"/>
                                  <w:lang w:val="en-GB" w:eastAsia="en-GB"/>
                                </w:rPr>
                                <w:t xml:space="preserve"> using the plot function</w:t>
                              </w:r>
                              <w:r>
                                <w:rPr>
                                  <w:rFonts w:eastAsia="Times New Roman" w:cs="Courier New"/>
                                  <w:color w:val="000000"/>
                                  <w:lang w:val="en-GB" w:eastAsia="en-GB"/>
                                </w:rPr>
                                <w:t xml:space="preserve">. The plot had a very interesting triangular shape. </w:t>
                              </w:r>
                              <w:r w:rsidR="00F926A8">
                                <w:rPr>
                                  <w:rFonts w:eastAsia="Times New Roman" w:cs="Courier New"/>
                                  <w:color w:val="000000"/>
                                  <w:lang w:val="en-GB" w:eastAsia="en-GB"/>
                                </w:rPr>
                                <w:t xml:space="preserve">       </w:t>
                              </w:r>
                              <w:r>
                                <w:rPr>
                                  <w:rFonts w:eastAsia="Times New Roman" w:cs="Courier New"/>
                                  <w:color w:val="000000"/>
                                  <w:lang w:val="en-GB" w:eastAsia="en-GB"/>
                                </w:rPr>
                                <w:t>It looked like foods</w:t>
                              </w:r>
                              <w:r w:rsidR="00F926A8">
                                <w:rPr>
                                  <w:rFonts w:eastAsia="Times New Roman" w:cs="Courier New"/>
                                  <w:color w:val="000000"/>
                                  <w:lang w:val="en-GB" w:eastAsia="en-GB"/>
                                </w:rPr>
                                <w:t xml:space="preserve"> </w:t>
                              </w:r>
                              <w:r>
                                <w:rPr>
                                  <w:rFonts w:eastAsia="Times New Roman" w:cs="Courier New"/>
                                  <w:color w:val="000000"/>
                                  <w:lang w:val="en-GB" w:eastAsia="en-GB"/>
                                </w:rPr>
                                <w:t xml:space="preserve">that are higher in protein are typically lower in fat and vice versa. We learned to adjust the </w:t>
                              </w:r>
                              <w:r w:rsidR="00F926A8">
                                <w:rPr>
                                  <w:rFonts w:eastAsia="Times New Roman" w:cs="Courier New"/>
                                  <w:color w:val="000000"/>
                                  <w:lang w:val="en-GB" w:eastAsia="en-GB"/>
                                </w:rPr>
                                <w:t xml:space="preserve">             </w:t>
                              </w:r>
                              <w:r>
                                <w:rPr>
                                  <w:rFonts w:eastAsia="Times New Roman" w:cs="Courier New"/>
                                  <w:color w:val="000000"/>
                                  <w:lang w:val="en-GB" w:eastAsia="en-GB"/>
                                </w:rPr>
                                <w:t xml:space="preserve">aesthetics of the graph in R by adding labels to the </w:t>
                              </w:r>
                              <w:r w:rsidR="00F926A8">
                                <w:rPr>
                                  <w:rFonts w:eastAsia="Times New Roman" w:cs="Courier New"/>
                                  <w:color w:val="000000"/>
                                  <w:lang w:val="en-GB" w:eastAsia="en-GB"/>
                                </w:rPr>
                                <w:t xml:space="preserve">x and y </w:t>
                              </w:r>
                              <w:r>
                                <w:rPr>
                                  <w:rFonts w:eastAsia="Times New Roman" w:cs="Courier New"/>
                                  <w:color w:val="000000"/>
                                  <w:lang w:val="en-GB" w:eastAsia="en-GB"/>
                                </w:rPr>
                                <w:t>axis, adding a title and changing the colour.</w:t>
                              </w:r>
                            </w:p>
                            <w:p w:rsidR="002A1C64" w:rsidRDefault="001A36C9" w:rsidP="002A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Courier New"/>
                                  <w:color w:val="000000"/>
                                  <w:lang w:val="en-GB" w:eastAsia="en-GB"/>
                                </w:rPr>
                                <w:t>Another way we visualised our data was by plotting histograms. We created a histogram of VitaminC</w:t>
                              </w:r>
                              <w:r w:rsidR="005E189D">
                                <w:rPr>
                                  <w:rFonts w:eastAsia="Times New Roman" w:cs="Courier New"/>
                                  <w:color w:val="000000"/>
                                  <w:lang w:val="en-GB" w:eastAsia="en-GB"/>
                                </w:rPr>
                                <w:t xml:space="preserve"> using the             histogram function. We also</w:t>
                              </w:r>
                              <w:r>
                                <w:rPr>
                                  <w:rFonts w:eastAsia="Times New Roman" w:cs="Courier New"/>
                                  <w:color w:val="000000"/>
                                  <w:lang w:val="en-GB" w:eastAsia="en-GB"/>
                                </w:rPr>
                                <w:t xml:space="preserve"> labelled the x-axis</w:t>
                              </w:r>
                              <w:r w:rsidR="00F926A8">
                                <w:rPr>
                                  <w:rFonts w:eastAsia="Times New Roman" w:cs="Courier New"/>
                                  <w:color w:val="000000"/>
                                  <w:lang w:val="en-GB" w:eastAsia="en-GB"/>
                                </w:rPr>
                                <w:t xml:space="preserve"> and gave it a ti</w:t>
                              </w:r>
                              <w:r>
                                <w:rPr>
                                  <w:rFonts w:eastAsia="Times New Roman" w:cs="Courier New"/>
                                  <w:color w:val="000000"/>
                                  <w:lang w:val="en-GB" w:eastAsia="en-GB"/>
                                </w:rPr>
                                <w:t xml:space="preserve">tle. </w:t>
                              </w:r>
                              <w:r w:rsidR="002A1C64">
                                <w:rPr>
                                  <w:rFonts w:eastAsia="Times New Roman" w:cs="Courier New"/>
                                  <w:color w:val="000000"/>
                                  <w:lang w:val="en-GB" w:eastAsia="en-GB"/>
                                </w:rPr>
                                <w:t>We then performed a series of refinements to</w:t>
                              </w:r>
                              <w:r w:rsidR="00F926A8">
                                <w:rPr>
                                  <w:rFonts w:eastAsia="Times New Roman" w:cs="Courier New"/>
                                  <w:color w:val="000000"/>
                                  <w:lang w:val="en-GB" w:eastAsia="en-GB"/>
                                </w:rPr>
                                <w:t xml:space="preserve">  </w:t>
                              </w:r>
                              <w:r w:rsidR="002A1C64">
                                <w:rPr>
                                  <w:rFonts w:eastAsia="Times New Roman" w:cs="Courier New"/>
                                  <w:color w:val="000000"/>
                                  <w:lang w:val="en-GB" w:eastAsia="en-GB"/>
                                </w:rPr>
                                <w:t xml:space="preserve"> </w:t>
                              </w:r>
                              <w:r w:rsidR="005E189D">
                                <w:rPr>
                                  <w:rFonts w:eastAsia="Times New Roman" w:cs="Courier New"/>
                                  <w:color w:val="000000"/>
                                  <w:lang w:val="en-GB" w:eastAsia="en-GB"/>
                                </w:rPr>
                                <w:t xml:space="preserve">        </w:t>
                              </w:r>
                              <w:r w:rsidR="002A1C64">
                                <w:rPr>
                                  <w:rFonts w:eastAsia="Times New Roman" w:cs="Courier New"/>
                                  <w:color w:val="000000"/>
                                  <w:lang w:val="en-GB" w:eastAsia="en-GB"/>
                                </w:rPr>
                                <w:t>our original histogram until</w:t>
                              </w:r>
                              <w:r w:rsidR="005E189D">
                                <w:rPr>
                                  <w:rFonts w:eastAsia="Times New Roman" w:cs="Courier New"/>
                                  <w:color w:val="000000"/>
                                  <w:lang w:val="en-GB" w:eastAsia="en-GB"/>
                                </w:rPr>
                                <w:t xml:space="preserve"> </w:t>
                              </w:r>
                              <w:r w:rsidR="002A1C64">
                                <w:rPr>
                                  <w:rFonts w:eastAsia="Times New Roman" w:cs="Courier New"/>
                                  <w:color w:val="000000"/>
                                  <w:lang w:val="en-GB" w:eastAsia="en-GB"/>
                                </w:rPr>
                                <w:t xml:space="preserve">we got the desired one. From this refined histogram, new information came up. </w:t>
                              </w:r>
                              <w:r w:rsidR="005E189D">
                                <w:rPr>
                                  <w:rFonts w:eastAsia="Times New Roman" w:cs="Courier New"/>
                                  <w:color w:val="000000"/>
                                  <w:lang w:val="en-GB" w:eastAsia="en-GB"/>
                                </w:rPr>
                                <w:t xml:space="preserve">                </w:t>
                              </w:r>
                              <w:r w:rsidR="002A1C64">
                                <w:rPr>
                                  <w:rFonts w:eastAsia="Times New Roman" w:cs="Times New Roman"/>
                                  <w:lang w:val="en-GB" w:eastAsia="en-GB"/>
                                </w:rPr>
                                <w:t>Our initial conclusion</w:t>
                              </w:r>
                              <w:r w:rsidR="005E189D">
                                <w:rPr>
                                  <w:rFonts w:eastAsia="Times New Roman" w:cs="Times New Roman"/>
                                  <w:lang w:val="en-GB" w:eastAsia="en-GB"/>
                                </w:rPr>
                                <w:t xml:space="preserve"> was that </w:t>
                              </w:r>
                              <w:r w:rsidR="002A1C64" w:rsidRPr="00DF3EEA">
                                <w:rPr>
                                  <w:rFonts w:eastAsia="Times New Roman" w:cs="Times New Roman"/>
                                  <w:lang w:val="en-GB" w:eastAsia="en-GB"/>
                                </w:rPr>
                                <w:t>more than</w:t>
                              </w:r>
                              <w:r w:rsidR="002A1C64">
                                <w:rPr>
                                  <w:rFonts w:eastAsia="Times New Roman" w:cs="Times New Roman"/>
                                  <w:lang w:val="en-GB" w:eastAsia="en-GB"/>
                                </w:rPr>
                                <w:t xml:space="preserve"> 6,000 foods had le</w:t>
                              </w:r>
                              <w:r w:rsidR="002A1C64" w:rsidRPr="00DF3EEA">
                                <w:rPr>
                                  <w:rFonts w:eastAsia="Times New Roman" w:cs="Times New Roman"/>
                                  <w:lang w:val="en-GB" w:eastAsia="en-GB"/>
                                </w:rPr>
                                <w:t xml:space="preserve">ss than 200 milligrams of vitamin C. </w:t>
                              </w:r>
                              <w:r w:rsidR="002A1C64">
                                <w:rPr>
                                  <w:rFonts w:eastAsia="Times New Roman" w:cs="Times New Roman"/>
                                  <w:lang w:val="en-GB" w:eastAsia="en-GB"/>
                                </w:rPr>
                                <w:t xml:space="preserve">But now that </w:t>
                              </w:r>
                              <w:r w:rsidR="005E189D">
                                <w:rPr>
                                  <w:rFonts w:eastAsia="Times New Roman" w:cs="Times New Roman"/>
                                  <w:lang w:val="en-GB" w:eastAsia="en-GB"/>
                                </w:rPr>
                                <w:t xml:space="preserve">             </w:t>
                              </w:r>
                              <w:r w:rsidR="002A1C64">
                                <w:rPr>
                                  <w:rFonts w:eastAsia="Times New Roman" w:cs="Times New Roman"/>
                                  <w:lang w:val="en-GB" w:eastAsia="en-GB"/>
                                </w:rPr>
                                <w:t>we</w:t>
                              </w:r>
                              <w:r w:rsidR="005E189D">
                                <w:rPr>
                                  <w:rFonts w:eastAsia="Times New Roman" w:cs="Times New Roman"/>
                                  <w:lang w:val="en-GB" w:eastAsia="en-GB"/>
                                </w:rPr>
                                <w:t xml:space="preserve"> refined our graph, we obtained </w:t>
                              </w:r>
                              <w:r w:rsidR="002A1C64">
                                <w:rPr>
                                  <w:rFonts w:eastAsia="Times New Roman" w:cs="Times New Roman"/>
                                  <w:lang w:val="en-GB" w:eastAsia="en-GB"/>
                                </w:rPr>
                                <w:t>additional level of information. Actual</w:t>
                              </w:r>
                              <w:r w:rsidR="00F926A8">
                                <w:rPr>
                                  <w:rFonts w:eastAsia="Times New Roman" w:cs="Times New Roman"/>
                                  <w:lang w:val="en-GB" w:eastAsia="en-GB"/>
                                </w:rPr>
                                <w:t>ly, more than 5,000 of them had</w:t>
                              </w:r>
                              <w:r w:rsidR="002A1C64">
                                <w:rPr>
                                  <w:rFonts w:eastAsia="Times New Roman" w:cs="Times New Roman"/>
                                  <w:lang w:val="en-GB" w:eastAsia="en-GB"/>
                                </w:rPr>
                                <w:t xml:space="preserve"> less</w:t>
                              </w:r>
                              <w:r w:rsidR="00F926A8">
                                <w:rPr>
                                  <w:rFonts w:eastAsia="Times New Roman" w:cs="Times New Roman"/>
                                  <w:lang w:val="en-GB" w:eastAsia="en-GB"/>
                                </w:rPr>
                                <w:t xml:space="preserve">  </w:t>
                              </w:r>
                              <w:r w:rsidR="002A1C64">
                                <w:rPr>
                                  <w:rFonts w:eastAsia="Times New Roman" w:cs="Times New Roman"/>
                                  <w:lang w:val="en-GB" w:eastAsia="en-GB"/>
                                </w:rPr>
                                <w:t xml:space="preserve"> </w:t>
                              </w:r>
                              <w:r w:rsidR="005E189D">
                                <w:rPr>
                                  <w:rFonts w:eastAsia="Times New Roman" w:cs="Times New Roman"/>
                                  <w:lang w:val="en-GB" w:eastAsia="en-GB"/>
                                </w:rPr>
                                <w:t xml:space="preserve">            </w:t>
                              </w:r>
                              <w:r w:rsidR="002A1C64">
                                <w:rPr>
                                  <w:rFonts w:eastAsia="Times New Roman" w:cs="Times New Roman"/>
                                  <w:lang w:val="en-GB" w:eastAsia="en-GB"/>
                                </w:rPr>
                                <w:t>than one milligram of vitamin C.</w:t>
                              </w:r>
                            </w:p>
                            <w:p w:rsidR="005E189D" w:rsidRDefault="002A1C64" w:rsidP="005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Third way we</w:t>
                              </w:r>
                              <w:r w:rsidRPr="00B73B9E">
                                <w:rPr>
                                  <w:rFonts w:eastAsia="Times New Roman" w:cs="Times New Roman"/>
                                  <w:lang w:val="en-GB" w:eastAsia="en-GB"/>
                                </w:rPr>
                                <w:t xml:space="preserve"> visualize</w:t>
                              </w:r>
                              <w:r>
                                <w:rPr>
                                  <w:rFonts w:eastAsia="Times New Roman" w:cs="Times New Roman"/>
                                  <w:lang w:val="en-GB" w:eastAsia="en-GB"/>
                                </w:rPr>
                                <w:t xml:space="preserve">d the data was </w:t>
                              </w:r>
                              <w:r w:rsidRPr="00B73B9E">
                                <w:rPr>
                                  <w:rFonts w:eastAsia="Times New Roman" w:cs="Times New Roman"/>
                                  <w:lang w:val="en-GB" w:eastAsia="en-GB"/>
                                </w:rPr>
                                <w:t>using</w:t>
                              </w:r>
                              <w:r>
                                <w:rPr>
                                  <w:rFonts w:eastAsia="Times New Roman" w:cs="Times New Roman"/>
                                  <w:lang w:val="en-GB" w:eastAsia="en-GB"/>
                                </w:rPr>
                                <w:t xml:space="preserve"> box plots</w:t>
                              </w:r>
                              <w:r w:rsidRPr="00B73B9E">
                                <w:rPr>
                                  <w:rFonts w:eastAsia="Times New Roman" w:cs="Times New Roman"/>
                                  <w:lang w:val="en-GB" w:eastAsia="en-GB"/>
                                </w:rPr>
                                <w:t xml:space="preserve">. </w:t>
                              </w:r>
                              <w:r>
                                <w:rPr>
                                  <w:rFonts w:eastAsia="Times New Roman" w:cs="Times New Roman"/>
                                  <w:lang w:val="en-GB" w:eastAsia="en-GB"/>
                                </w:rPr>
                                <w:t>We created a box plot for sugar,</w:t>
                              </w:r>
                              <w:r w:rsidRPr="00B73B9E">
                                <w:rPr>
                                  <w:rFonts w:eastAsia="Times New Roman" w:cs="Times New Roman"/>
                                  <w:lang w:val="en-GB" w:eastAsia="en-GB"/>
                                </w:rPr>
                                <w:t xml:space="preserve"> the function we</w:t>
                              </w:r>
                              <w:r>
                                <w:rPr>
                                  <w:rFonts w:eastAsia="Times New Roman" w:cs="Times New Roman"/>
                                  <w:lang w:val="en-GB" w:eastAsia="en-GB"/>
                                </w:rPr>
                                <w:t xml:space="preserve"> use</w:t>
                              </w:r>
                              <w:r w:rsidR="005E189D">
                                <w:rPr>
                                  <w:rFonts w:eastAsia="Times New Roman" w:cs="Times New Roman"/>
                                  <w:lang w:val="en-GB" w:eastAsia="en-GB"/>
                                </w:rPr>
                                <w:t>d                   was</w:t>
                              </w:r>
                              <w:r>
                                <w:rPr>
                                  <w:rFonts w:eastAsia="Times New Roman" w:cs="Times New Roman"/>
                                  <w:lang w:val="en-GB" w:eastAsia="en-GB"/>
                                </w:rPr>
                                <w:t xml:space="preserve"> boxplot</w:t>
                              </w:r>
                              <w:r w:rsidR="005E189D">
                                <w:rPr>
                                  <w:rFonts w:eastAsia="Times New Roman" w:cs="Times New Roman"/>
                                  <w:lang w:val="en-GB" w:eastAsia="en-GB"/>
                                </w:rPr>
                                <w:t>. It looked a bit strange. The average</w:t>
                              </w:r>
                              <w:r w:rsidR="005E189D" w:rsidRPr="00B73B9E">
                                <w:rPr>
                                  <w:rFonts w:eastAsia="Times New Roman" w:cs="Times New Roman"/>
                                  <w:lang w:val="en-GB" w:eastAsia="en-GB"/>
                                </w:rPr>
                                <w:t xml:space="preserve"> of sugar across the data set </w:t>
                              </w:r>
                              <w:r w:rsidR="005E189D">
                                <w:rPr>
                                  <w:rFonts w:eastAsia="Times New Roman" w:cs="Times New Roman"/>
                                  <w:lang w:val="en-GB" w:eastAsia="en-GB"/>
                                </w:rPr>
                                <w:t xml:space="preserve">seemed to be pretty low,      </w:t>
                              </w:r>
                              <w:r w:rsidR="00F926A8">
                                <w:rPr>
                                  <w:rFonts w:eastAsia="Times New Roman" w:cs="Times New Roman"/>
                                  <w:lang w:val="en-GB" w:eastAsia="en-GB"/>
                                </w:rPr>
                                <w:t xml:space="preserve"> </w:t>
                              </w:r>
                              <w:r w:rsidR="005E189D">
                                <w:rPr>
                                  <w:rFonts w:eastAsia="Times New Roman" w:cs="Times New Roman"/>
                                  <w:lang w:val="en-GB" w:eastAsia="en-GB"/>
                                </w:rPr>
                                <w:t xml:space="preserve">                     some</w:t>
                              </w:r>
                              <w:r w:rsidR="005E189D" w:rsidRPr="00B73B9E">
                                <w:rPr>
                                  <w:rFonts w:eastAsia="Times New Roman" w:cs="Times New Roman"/>
                                  <w:lang w:val="en-GB" w:eastAsia="en-GB"/>
                                </w:rPr>
                                <w:t>where around</w:t>
                              </w:r>
                              <w:r w:rsidR="005E189D">
                                <w:rPr>
                                  <w:rFonts w:eastAsia="Times New Roman" w:cs="Times New Roman"/>
                                  <w:lang w:val="en-GB" w:eastAsia="en-GB"/>
                                </w:rPr>
                                <w:t xml:space="preserve"> five gram</w:t>
                              </w:r>
                              <w:r w:rsidR="005E189D" w:rsidRPr="00B73B9E">
                                <w:rPr>
                                  <w:rFonts w:eastAsia="Times New Roman" w:cs="Times New Roman"/>
                                  <w:lang w:val="en-GB" w:eastAsia="en-GB"/>
                                </w:rPr>
                                <w:t>s</w:t>
                              </w:r>
                              <w:r w:rsidR="005E189D">
                                <w:rPr>
                                  <w:rFonts w:eastAsia="Times New Roman" w:cs="Times New Roman"/>
                                  <w:lang w:val="en-GB" w:eastAsia="en-GB"/>
                                </w:rPr>
                                <w:t>.</w:t>
                              </w:r>
                              <w:r w:rsidR="005E189D" w:rsidRPr="00B73B9E">
                                <w:rPr>
                                  <w:rFonts w:eastAsia="Times New Roman" w:cs="Times New Roman"/>
                                  <w:lang w:val="en-GB" w:eastAsia="en-GB"/>
                                </w:rPr>
                                <w:t xml:space="preserve"> </w:t>
                              </w:r>
                              <w:r w:rsidR="005E189D">
                                <w:rPr>
                                  <w:rFonts w:eastAsia="Times New Roman" w:cs="Times New Roman"/>
                                  <w:lang w:val="en-GB" w:eastAsia="en-GB"/>
                                </w:rPr>
                                <w:t xml:space="preserve">But we had outliers with extremely </w:t>
                              </w:r>
                              <w:r w:rsidR="005E189D" w:rsidRPr="00B73B9E">
                                <w:rPr>
                                  <w:rFonts w:eastAsia="Times New Roman" w:cs="Times New Roman"/>
                                  <w:lang w:val="en-GB" w:eastAsia="en-GB"/>
                                </w:rPr>
                                <w:t>high val</w:t>
                              </w:r>
                              <w:r w:rsidR="005E189D">
                                <w:rPr>
                                  <w:rFonts w:eastAsia="Times New Roman" w:cs="Times New Roman"/>
                                  <w:lang w:val="en-GB" w:eastAsia="en-GB"/>
                                </w:rPr>
                                <w:t>ues</w:t>
                              </w:r>
                              <w:r w:rsidR="005E189D" w:rsidRPr="00B73B9E">
                                <w:rPr>
                                  <w:rFonts w:eastAsia="Times New Roman" w:cs="Times New Roman"/>
                                  <w:lang w:val="en-GB" w:eastAsia="en-GB"/>
                                </w:rPr>
                                <w:t xml:space="preserve"> </w:t>
                              </w:r>
                              <w:r w:rsidR="005E189D">
                                <w:rPr>
                                  <w:rFonts w:eastAsia="Times New Roman" w:cs="Times New Roman"/>
                                  <w:lang w:val="en-GB" w:eastAsia="en-GB"/>
                                </w:rPr>
                                <w:t>of sugar</w:t>
                              </w:r>
                              <w:r w:rsidR="005E189D" w:rsidRPr="00B73B9E">
                                <w:rPr>
                                  <w:rFonts w:eastAsia="Times New Roman" w:cs="Times New Roman"/>
                                  <w:lang w:val="en-GB" w:eastAsia="en-GB"/>
                                </w:rPr>
                                <w:t xml:space="preserve">. There exist some foods </w:t>
                              </w:r>
                              <w:r w:rsidR="005E189D">
                                <w:rPr>
                                  <w:rFonts w:eastAsia="Times New Roman" w:cs="Times New Roman"/>
                                  <w:lang w:val="en-GB" w:eastAsia="en-GB"/>
                                </w:rPr>
                                <w:t xml:space="preserve">           that had</w:t>
                              </w:r>
                              <w:r w:rsidR="005E189D" w:rsidRPr="00B73B9E">
                                <w:rPr>
                                  <w:rFonts w:eastAsia="Times New Roman" w:cs="Times New Roman"/>
                                  <w:lang w:val="en-GB" w:eastAsia="en-GB"/>
                                </w:rPr>
                                <w:t xml:space="preserve"> almost 100 grams of s</w:t>
                              </w:r>
                              <w:r w:rsidR="005E189D">
                                <w:rPr>
                                  <w:rFonts w:eastAsia="Times New Roman" w:cs="Times New Roman"/>
                                  <w:lang w:val="en-GB" w:eastAsia="en-GB"/>
                                </w:rPr>
                                <w:t xml:space="preserve">ugar in 100 grams. Candies </w:t>
                              </w:r>
                              <w:r w:rsidR="00F926A8">
                                <w:rPr>
                                  <w:rFonts w:eastAsia="Times New Roman" w:cs="Times New Roman"/>
                                  <w:lang w:val="en-GB" w:eastAsia="en-GB"/>
                                </w:rPr>
                                <w:t>were</w:t>
                              </w:r>
                              <w:r w:rsidR="005E189D" w:rsidRPr="00B73B9E">
                                <w:rPr>
                                  <w:rFonts w:eastAsia="Times New Roman" w:cs="Times New Roman"/>
                                  <w:lang w:val="en-GB" w:eastAsia="en-GB"/>
                                </w:rPr>
                                <w:t xml:space="preserve"> definitely among these foods. </w:t>
                              </w:r>
                            </w:p>
                            <w:p w:rsidR="005E189D" w:rsidRDefault="00F926A8" w:rsidP="005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So we</w:t>
                              </w:r>
                              <w:r w:rsidR="005E189D" w:rsidRPr="00B73B9E">
                                <w:rPr>
                                  <w:rFonts w:eastAsia="Times New Roman" w:cs="Times New Roman"/>
                                  <w:lang w:val="en-GB" w:eastAsia="en-GB"/>
                                </w:rPr>
                                <w:t xml:space="preserve"> rev</w:t>
                              </w:r>
                              <w:r w:rsidR="005E189D">
                                <w:rPr>
                                  <w:rFonts w:eastAsia="Times New Roman" w:cs="Times New Roman"/>
                                  <w:lang w:val="en-GB" w:eastAsia="en-GB"/>
                                </w:rPr>
                                <w:t>iewed three ways in which we</w:t>
                              </w:r>
                              <w:r w:rsidR="005E189D" w:rsidRPr="00B73B9E">
                                <w:rPr>
                                  <w:rFonts w:eastAsia="Times New Roman" w:cs="Times New Roman"/>
                                  <w:lang w:val="en-GB" w:eastAsia="en-GB"/>
                                </w:rPr>
                                <w:t xml:space="preserve"> visualize</w:t>
                              </w:r>
                              <w:r w:rsidR="005E189D">
                                <w:rPr>
                                  <w:rFonts w:eastAsia="Times New Roman" w:cs="Times New Roman"/>
                                  <w:lang w:val="en-GB" w:eastAsia="en-GB"/>
                                </w:rPr>
                                <w:t>d</w:t>
                              </w:r>
                              <w:r w:rsidR="005E189D" w:rsidRPr="00B73B9E">
                                <w:rPr>
                                  <w:rFonts w:eastAsia="Times New Roman" w:cs="Times New Roman"/>
                                  <w:lang w:val="en-GB" w:eastAsia="en-GB"/>
                                </w:rPr>
                                <w:t xml:space="preserve"> our data.</w:t>
                              </w:r>
                            </w:p>
                            <w:p w:rsidR="005E189D" w:rsidRDefault="005E189D" w:rsidP="005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 xml:space="preserve">We exported the plots from R Studio by going into the Graphics window and clicking Export then selecting </w:t>
                              </w:r>
                            </w:p>
                            <w:p w:rsidR="005E189D" w:rsidRDefault="005E189D" w:rsidP="005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 xml:space="preserve">Save as Image and finally selecting jpeg as Image format. Other formats our plots could be saved to are: </w:t>
                              </w:r>
                            </w:p>
                            <w:p w:rsidR="005E189D" w:rsidRDefault="005E189D" w:rsidP="005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png, tiff, bmp, metafile, svg, eps. Once in Microsoft Word we just inserted them as pictures into the project.</w:t>
                              </w:r>
                            </w:p>
                            <w:p w:rsidR="005E189D" w:rsidRDefault="005E189D" w:rsidP="005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rPr>
                                  <w:rFonts w:eastAsia="Times New Roman" w:cs="Times New Roman"/>
                                  <w:lang w:val="en-GB" w:eastAsia="en-GB"/>
                                </w:rPr>
                                <w:t>By clicking the Insert tab, selecting Pictures and finding the image on our working directory.</w:t>
                              </w:r>
                            </w:p>
                            <w:p w:rsidR="00CA0CC1" w:rsidRDefault="00CA0CC1" w:rsidP="005E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5B6BEC" w:rsidRDefault="005E189D"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rFonts w:eastAsia="Times New Roman" w:cs="Times New Roman"/>
                                  <w:lang w:val="en-GB" w:eastAsia="en-GB"/>
                                </w:rPr>
                                <w:t>We created four new variables, HighSodium</w:t>
                              </w:r>
                              <w:r>
                                <w:t>, HighFat,</w:t>
                              </w:r>
                              <w:r w:rsidR="00CA0CC1">
                                <w:t xml:space="preserve"> HighCarbs, and HighProtein</w:t>
                              </w:r>
                              <w:r>
                                <w:t xml:space="preserve"> and </w:t>
                              </w:r>
                              <w:r w:rsidR="00CA0CC1">
                                <w:t xml:space="preserve">used the table and                       tapply functions to understand </w:t>
                              </w:r>
                              <w:r>
                                <w:t xml:space="preserve">our data and the relationships between our </w:t>
                              </w:r>
                              <w:r w:rsidR="00CA0CC1">
                                <w:t xml:space="preserve">four new </w:t>
                              </w:r>
                              <w:r>
                                <w:t>variables bette</w:t>
                              </w:r>
                              <w:r w:rsidR="00CA0CC1">
                                <w:t>r</w:t>
                              </w:r>
                              <w:r>
                                <w:t>.</w:t>
                              </w:r>
                              <w:r w:rsidR="00CA0CC1">
                                <w:t xml:space="preserve"> The table           and tapply functions helped us find relationships between these variables and also the original variables in the             USDA.</w:t>
                              </w:r>
                              <w:r w:rsidR="005D4FD1">
                                <w:t xml:space="preserve"> </w:t>
                              </w:r>
                            </w:p>
                            <w:p w:rsidR="005B6BEC" w:rsidRDefault="005B6BEC"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With the table function we found:</w:t>
                              </w:r>
                            </w:p>
                            <w:p w:rsidR="007B0B3A" w:rsidRDefault="005B6BEC"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r>
                                <w:t>How many foods have h</w:t>
                              </w:r>
                              <w:r w:rsidR="007B0B3A">
                                <w:t>igher sodium level than average?</w:t>
                              </w:r>
                              <w:r w:rsidR="007B0B3A" w:rsidRPr="00E971F0">
                                <w:rPr>
                                  <w:rFonts w:eastAsia="Times New Roman" w:cs="Times New Roman"/>
                                  <w:lang w:val="en-GB" w:eastAsia="en-GB"/>
                                </w:rPr>
                                <w:t xml:space="preserve"> </w:t>
                              </w:r>
                            </w:p>
                            <w:p w:rsidR="005B6BEC" w:rsidRDefault="007B0B3A"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E971F0">
                                <w:rPr>
                                  <w:rFonts w:eastAsia="Times New Roman" w:cs="Times New Roman"/>
                                  <w:lang w:val="en-GB" w:eastAsia="en-GB"/>
                                </w:rPr>
                                <w:t xml:space="preserve">Most of the </w:t>
                              </w:r>
                              <w:r>
                                <w:rPr>
                                  <w:rFonts w:eastAsia="Times New Roman" w:cs="Times New Roman"/>
                                  <w:lang w:val="en-GB" w:eastAsia="en-GB"/>
                                </w:rPr>
                                <w:t>f</w:t>
                              </w:r>
                              <w:r w:rsidRPr="00E971F0">
                                <w:rPr>
                                  <w:rFonts w:eastAsia="Times New Roman" w:cs="Times New Roman"/>
                                  <w:lang w:val="en-GB" w:eastAsia="en-GB"/>
                                </w:rPr>
                                <w:t>oods</w:t>
                              </w:r>
                              <w:r>
                                <w:rPr>
                                  <w:rFonts w:eastAsia="Times New Roman" w:cs="Times New Roman"/>
                                  <w:lang w:val="en-GB" w:eastAsia="en-GB"/>
                                </w:rPr>
                                <w:t xml:space="preserve"> </w:t>
                              </w:r>
                              <w:r w:rsidRPr="00E971F0">
                                <w:rPr>
                                  <w:rFonts w:eastAsia="Times New Roman" w:cs="Times New Roman"/>
                                  <w:lang w:val="en-GB" w:eastAsia="en-GB"/>
                                </w:rPr>
                                <w:t xml:space="preserve">in our data set, and precisely 4,800 of them, have lower sodium than average, and we have </w:t>
                              </w:r>
                              <w:r>
                                <w:rPr>
                                  <w:rFonts w:eastAsia="Times New Roman" w:cs="Times New Roman"/>
                                  <w:lang w:val="en-GB" w:eastAsia="en-GB"/>
                                </w:rPr>
                                <w:t xml:space="preserve">              </w:t>
                              </w:r>
                              <w:r w:rsidRPr="00E971F0">
                                <w:rPr>
                                  <w:rFonts w:eastAsia="Times New Roman" w:cs="Times New Roman"/>
                                  <w:lang w:val="en-GB" w:eastAsia="en-GB"/>
                                </w:rPr>
                                <w:t>2090 foods that have higher sodium content than average</w:t>
                              </w:r>
                              <w:r>
                                <w:rPr>
                                  <w:rFonts w:eastAsia="Times New Roman" w:cs="Times New Roman"/>
                                  <w:lang w:val="en-GB" w:eastAsia="en-GB"/>
                                </w:rPr>
                                <w:t>.</w:t>
                              </w:r>
                            </w:p>
                            <w:p w:rsidR="007B0B3A" w:rsidRDefault="005B6BEC" w:rsidP="007B0B3A">
                              <w:pPr>
                                <w:spacing w:after="0" w:line="240" w:lineRule="auto"/>
                              </w:pPr>
                              <w:r>
                                <w:t>How many foods have both high sodium and high fat?</w:t>
                              </w:r>
                              <w:r w:rsidR="007B0B3A">
                                <w:t xml:space="preserve"> </w:t>
                              </w:r>
                            </w:p>
                            <w:p w:rsidR="005B6BEC" w:rsidRDefault="007B0B3A" w:rsidP="007B0B3A">
                              <w:pPr>
                                <w:spacing w:after="0" w:line="240" w:lineRule="auto"/>
                                <w:rPr>
                                  <w:rFonts w:eastAsia="Times New Roman" w:cs="Times New Roman"/>
                                  <w:lang w:val="en-GB" w:eastAsia="en-GB"/>
                                </w:rPr>
                              </w:pPr>
                              <w:r>
                                <w:t>W</w:t>
                              </w:r>
                              <w:r w:rsidRPr="00E971F0">
                                <w:rPr>
                                  <w:rFonts w:eastAsia="Times New Roman" w:cs="Times New Roman"/>
                                  <w:lang w:val="en-GB" w:eastAsia="en-GB"/>
                                </w:rPr>
                                <w:t>e have</w:t>
                              </w:r>
                              <w:r>
                                <w:rPr>
                                  <w:rFonts w:eastAsia="Times New Roman" w:cs="Times New Roman"/>
                                  <w:lang w:val="en-GB" w:eastAsia="en-GB"/>
                                </w:rPr>
                                <w:t xml:space="preserve"> </w:t>
                              </w:r>
                              <w:r w:rsidRPr="00E971F0">
                                <w:rPr>
                                  <w:rFonts w:eastAsia="Times New Roman" w:cs="Times New Roman"/>
                                  <w:lang w:val="en-GB" w:eastAsia="en-GB"/>
                                </w:rPr>
                                <w:t>3,529 foods with low sodium and low fat, 1,355 foods</w:t>
                              </w:r>
                              <w:r>
                                <w:rPr>
                                  <w:rFonts w:eastAsia="Times New Roman" w:cs="Times New Roman"/>
                                  <w:lang w:val="en-GB" w:eastAsia="en-GB"/>
                                </w:rPr>
                                <w:t xml:space="preserve"> </w:t>
                              </w:r>
                              <w:r w:rsidRPr="00E971F0">
                                <w:rPr>
                                  <w:rFonts w:eastAsia="Times New Roman" w:cs="Times New Roman"/>
                                  <w:lang w:val="en-GB" w:eastAsia="en-GB"/>
                                </w:rPr>
                                <w:t>with low sodium and high fat,</w:t>
                              </w:r>
                              <w:r>
                                <w:rPr>
                                  <w:rFonts w:eastAsia="Times New Roman" w:cs="Times New Roman"/>
                                  <w:lang w:val="en-GB" w:eastAsia="en-GB"/>
                                </w:rPr>
                                <w:t xml:space="preserve"> 1,37</w:t>
                              </w:r>
                              <w:r w:rsidRPr="00E971F0">
                                <w:rPr>
                                  <w:rFonts w:eastAsia="Times New Roman" w:cs="Times New Roman"/>
                                  <w:lang w:val="en-GB" w:eastAsia="en-GB"/>
                                </w:rPr>
                                <w:t xml:space="preserve">8 foods with </w:t>
                              </w:r>
                              <w:r>
                                <w:rPr>
                                  <w:rFonts w:eastAsia="Times New Roman" w:cs="Times New Roman"/>
                                  <w:lang w:val="en-GB" w:eastAsia="en-GB"/>
                                </w:rPr>
                                <w:t xml:space="preserve">        </w:t>
                              </w:r>
                              <w:r w:rsidRPr="00E971F0">
                                <w:rPr>
                                  <w:rFonts w:eastAsia="Times New Roman" w:cs="Times New Roman"/>
                                  <w:lang w:val="en-GB" w:eastAsia="en-GB"/>
                                </w:rPr>
                                <w:t>high sodium but low fat, and finally 712 foods with both</w:t>
                              </w:r>
                              <w:r>
                                <w:rPr>
                                  <w:rFonts w:eastAsia="Times New Roman" w:cs="Times New Roman"/>
                                  <w:lang w:val="en-GB" w:eastAsia="en-GB"/>
                                </w:rPr>
                                <w:t xml:space="preserve"> </w:t>
                              </w:r>
                              <w:r w:rsidRPr="00E971F0">
                                <w:rPr>
                                  <w:rFonts w:eastAsia="Times New Roman" w:cs="Times New Roman"/>
                                  <w:lang w:val="en-GB" w:eastAsia="en-GB"/>
                                </w:rPr>
                                <w:t xml:space="preserve">high sodium and high fat. </w:t>
                              </w:r>
                            </w:p>
                            <w:p w:rsidR="007B0B3A" w:rsidRDefault="007B0B3A" w:rsidP="007B0B3A">
                              <w:pPr>
                                <w:spacing w:after="0" w:line="240" w:lineRule="auto"/>
                              </w:pPr>
                            </w:p>
                            <w:p w:rsidR="005B6BEC" w:rsidRDefault="005B6BEC"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With the tapply function we found:</w:t>
                              </w:r>
                            </w:p>
                            <w:p w:rsidR="005B6BEC" w:rsidRDefault="005B6BEC"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Average amount of iron</w:t>
                              </w:r>
                              <w:r w:rsidR="007B0B3A">
                                <w:t xml:space="preserve"> sorted by high and low protein.</w:t>
                              </w:r>
                            </w:p>
                            <w:p w:rsidR="007B0B3A" w:rsidRDefault="007B0B3A" w:rsidP="007B0B3A">
                              <w:pPr>
                                <w:spacing w:after="0" w:line="240" w:lineRule="auto"/>
                                <w:rPr>
                                  <w:rFonts w:eastAsia="Times New Roman" w:cs="Times New Roman"/>
                                  <w:lang w:val="en-GB" w:eastAsia="en-GB"/>
                                </w:rPr>
                              </w:pPr>
                              <w:r w:rsidRPr="003974E0">
                                <w:rPr>
                                  <w:rFonts w:eastAsia="Times New Roman" w:cs="Times New Roman"/>
                                  <w:lang w:val="en-GB" w:eastAsia="en-GB"/>
                                </w:rPr>
                                <w:t>Foo</w:t>
                              </w:r>
                              <w:r w:rsidR="00B01118">
                                <w:rPr>
                                  <w:rFonts w:eastAsia="Times New Roman" w:cs="Times New Roman"/>
                                  <w:lang w:val="en-GB" w:eastAsia="en-GB"/>
                                </w:rPr>
                                <w:t>ds with low protein content had</w:t>
                              </w:r>
                              <w:r w:rsidRPr="003974E0">
                                <w:rPr>
                                  <w:rFonts w:eastAsia="Times New Roman" w:cs="Times New Roman"/>
                                  <w:lang w:val="en-GB" w:eastAsia="en-GB"/>
                                </w:rPr>
                                <w:t xml:space="preserve"> on average 2.55 milligrams of iron and foods with h</w:t>
                              </w:r>
                              <w:r>
                                <w:rPr>
                                  <w:rFonts w:eastAsia="Times New Roman" w:cs="Times New Roman"/>
                                  <w:lang w:val="en-GB" w:eastAsia="en-GB"/>
                                </w:rPr>
                                <w:t xml:space="preserve">igh protein content </w:t>
                              </w:r>
                            </w:p>
                            <w:p w:rsidR="007B0B3A" w:rsidRDefault="00B01118" w:rsidP="007B0B3A">
                              <w:pPr>
                                <w:spacing w:after="0" w:line="240" w:lineRule="auto"/>
                              </w:pPr>
                              <w:r>
                                <w:rPr>
                                  <w:rFonts w:eastAsia="Times New Roman" w:cs="Times New Roman"/>
                                  <w:lang w:val="en-GB" w:eastAsia="en-GB"/>
                                </w:rPr>
                                <w:t>had</w:t>
                              </w:r>
                              <w:r w:rsidR="007B0B3A">
                                <w:rPr>
                                  <w:rFonts w:eastAsia="Times New Roman" w:cs="Times New Roman"/>
                                  <w:lang w:val="en-GB" w:eastAsia="en-GB"/>
                                </w:rPr>
                                <w:t xml:space="preserve"> on aver</w:t>
                              </w:r>
                              <w:r w:rsidR="007B0B3A" w:rsidRPr="003974E0">
                                <w:rPr>
                                  <w:rFonts w:eastAsia="Times New Roman" w:cs="Times New Roman"/>
                                  <w:lang w:val="en-GB" w:eastAsia="en-GB"/>
                                </w:rPr>
                                <w:t xml:space="preserve">age 3.2 milligrams of iron. </w:t>
                              </w:r>
                            </w:p>
                            <w:p w:rsidR="005B6BEC" w:rsidRDefault="005B6BEC"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Maximum level of Vitamin C i</w:t>
                              </w:r>
                              <w:r w:rsidR="007B0B3A">
                                <w:t>n foods with high and low carbs.</w:t>
                              </w:r>
                            </w:p>
                            <w:p w:rsidR="007B0B3A" w:rsidRDefault="007B0B3A" w:rsidP="005B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rFonts w:eastAsia="Times New Roman" w:cs="Times New Roman"/>
                                  <w:lang w:val="en-GB" w:eastAsia="en-GB"/>
                                </w:rPr>
                                <w:t>The maximum vitamin C</w:t>
                              </w:r>
                              <w:r w:rsidR="00B01118">
                                <w:rPr>
                                  <w:rFonts w:eastAsia="Times New Roman" w:cs="Times New Roman"/>
                                  <w:lang w:val="en-GB" w:eastAsia="en-GB"/>
                                </w:rPr>
                                <w:t xml:space="preserve"> level, which was 2,400 milligrams was</w:t>
                              </w:r>
                              <w:r w:rsidRPr="003974E0">
                                <w:rPr>
                                  <w:rFonts w:eastAsia="Times New Roman" w:cs="Times New Roman"/>
                                  <w:lang w:val="en-GB" w:eastAsia="en-GB"/>
                                </w:rPr>
                                <w:t xml:space="preserve"> ac</w:t>
                              </w:r>
                              <w:r w:rsidR="00B01118">
                                <w:rPr>
                                  <w:rFonts w:eastAsia="Times New Roman" w:cs="Times New Roman"/>
                                  <w:lang w:val="en-GB" w:eastAsia="en-GB"/>
                                </w:rPr>
                                <w:t>tually present in a food that was</w:t>
                              </w:r>
                              <w:r w:rsidRPr="003974E0">
                                <w:rPr>
                                  <w:rFonts w:eastAsia="Times New Roman" w:cs="Times New Roman"/>
                                  <w:lang w:val="en-GB" w:eastAsia="en-GB"/>
                                </w:rPr>
                                <w:t xml:space="preserve"> high in carbs.</w:t>
                              </w:r>
                            </w:p>
                            <w:p w:rsidR="007B0B3A" w:rsidRDefault="005B6BEC" w:rsidP="00B01118">
                              <w:pPr>
                                <w:spacing w:after="0" w:line="240" w:lineRule="auto"/>
                                <w:rPr>
                                  <w:rFonts w:eastAsia="Times New Roman" w:cs="Times New Roman"/>
                                  <w:lang w:val="en-GB" w:eastAsia="en-GB"/>
                                </w:rPr>
                              </w:pPr>
                              <w:r>
                                <w:t>Finally we used the summary function with tapply</w:t>
                              </w:r>
                              <w:r w:rsidR="007B0B3A">
                                <w:t xml:space="preserve"> to check if </w:t>
                              </w:r>
                              <w:r w:rsidR="00B01118">
                                <w:rPr>
                                  <w:rFonts w:eastAsia="Times New Roman" w:cs="Times New Roman"/>
                                  <w:lang w:val="en-GB" w:eastAsia="en-GB"/>
                                </w:rPr>
                                <w:t>is</w:t>
                              </w:r>
                              <w:r w:rsidR="007B0B3A" w:rsidRPr="003974E0">
                                <w:rPr>
                                  <w:rFonts w:eastAsia="Times New Roman" w:cs="Times New Roman"/>
                                  <w:lang w:val="en-GB" w:eastAsia="en-GB"/>
                                </w:rPr>
                                <w:t xml:space="preserve"> true that foods that are high in carbs have </w:t>
                              </w:r>
                              <w:r w:rsidR="007B0B3A">
                                <w:rPr>
                                  <w:rFonts w:eastAsia="Times New Roman" w:cs="Times New Roman"/>
                                  <w:lang w:val="en-GB" w:eastAsia="en-GB"/>
                                </w:rPr>
                                <w:t xml:space="preserve">                  </w:t>
                              </w:r>
                              <w:r w:rsidR="007B0B3A" w:rsidRPr="003974E0">
                                <w:rPr>
                                  <w:rFonts w:eastAsia="Times New Roman" w:cs="Times New Roman"/>
                                  <w:lang w:val="en-GB" w:eastAsia="en-GB"/>
                                </w:rPr>
                                <w:t>generall</w:t>
                              </w:r>
                              <w:r w:rsidR="007B0B3A">
                                <w:rPr>
                                  <w:rFonts w:eastAsia="Times New Roman" w:cs="Times New Roman"/>
                                  <w:lang w:val="en-GB" w:eastAsia="en-GB"/>
                                </w:rPr>
                                <w:t>y high vitamin C content?</w:t>
                              </w:r>
                              <w:r w:rsidR="00B01118">
                                <w:rPr>
                                  <w:rFonts w:eastAsia="Times New Roman" w:cs="Times New Roman"/>
                                  <w:lang w:val="en-GB" w:eastAsia="en-GB"/>
                                </w:rPr>
                                <w:t xml:space="preserve"> We had</w:t>
                              </w:r>
                              <w:r w:rsidR="00B01118" w:rsidRPr="003974E0">
                                <w:rPr>
                                  <w:rFonts w:eastAsia="Times New Roman" w:cs="Times New Roman"/>
                                  <w:lang w:val="en-GB" w:eastAsia="en-GB"/>
                                </w:rPr>
                                <w:t xml:space="preserve"> on aver</w:t>
                              </w:r>
                              <w:r w:rsidR="00B01118">
                                <w:rPr>
                                  <w:rFonts w:eastAsia="Times New Roman" w:cs="Times New Roman"/>
                                  <w:lang w:val="en-GB" w:eastAsia="en-GB"/>
                                </w:rPr>
                                <w:t>age 6.36 milligrams of vitamin C in foods with low carb content</w:t>
                              </w:r>
                              <w:r w:rsidR="00B01118" w:rsidRPr="003974E0">
                                <w:rPr>
                                  <w:rFonts w:eastAsia="Times New Roman" w:cs="Times New Roman"/>
                                  <w:lang w:val="en-GB" w:eastAsia="en-GB"/>
                                </w:rPr>
                                <w:t xml:space="preserve"> </w:t>
                              </w:r>
                              <w:r w:rsidR="00B01118">
                                <w:rPr>
                                  <w:rFonts w:eastAsia="Times New Roman" w:cs="Times New Roman"/>
                                  <w:lang w:val="en-GB" w:eastAsia="en-GB"/>
                                </w:rPr>
                                <w:t xml:space="preserve">     </w:t>
                              </w:r>
                              <w:r w:rsidR="00B01118" w:rsidRPr="003974E0">
                                <w:rPr>
                                  <w:rFonts w:eastAsia="Times New Roman" w:cs="Times New Roman"/>
                                  <w:lang w:val="en-GB" w:eastAsia="en-GB"/>
                                </w:rPr>
                                <w:t>and on average 16.31 milligrams of vitamin C in foods with</w:t>
                              </w:r>
                              <w:r w:rsidR="00B01118">
                                <w:rPr>
                                  <w:rFonts w:eastAsia="Times New Roman" w:cs="Times New Roman"/>
                                  <w:lang w:val="en-GB" w:eastAsia="en-GB"/>
                                </w:rPr>
                                <w:t xml:space="preserve"> high carb content. So, it did</w:t>
                              </w:r>
                              <w:r w:rsidR="00B01118" w:rsidRPr="003974E0">
                                <w:rPr>
                                  <w:rFonts w:eastAsia="Times New Roman" w:cs="Times New Roman"/>
                                  <w:lang w:val="en-GB" w:eastAsia="en-GB"/>
                                </w:rPr>
                                <w:t xml:space="preserve"> seem like a general trend. Foods with high carb content </w:t>
                              </w:r>
                              <w:r w:rsidR="00B01118">
                                <w:rPr>
                                  <w:rFonts w:eastAsia="Times New Roman" w:cs="Times New Roman"/>
                                  <w:lang w:val="en-GB" w:eastAsia="en-GB"/>
                                </w:rPr>
                                <w:t>were</w:t>
                              </w:r>
                              <w:r w:rsidR="00B01118" w:rsidRPr="003974E0">
                                <w:rPr>
                                  <w:rFonts w:eastAsia="Times New Roman" w:cs="Times New Roman"/>
                                  <w:lang w:val="en-GB" w:eastAsia="en-GB"/>
                                </w:rPr>
                                <w:t xml:space="preserve"> on average richer in vitamin C compared to foods with low carb content. </w:t>
                              </w:r>
                            </w:p>
                            <w:p w:rsidR="00B01118" w:rsidRDefault="00B01118" w:rsidP="00B01118">
                              <w:pPr>
                                <w:spacing w:after="0" w:line="240" w:lineRule="auto"/>
                              </w:pPr>
                            </w:p>
                            <w:p w:rsidR="003974E0" w:rsidRPr="004F4BFF" w:rsidRDefault="00CA0CC1" w:rsidP="006F69DE">
                              <w:pPr>
                                <w:spacing w:after="0" w:line="240" w:lineRule="auto"/>
                                <w:rPr>
                                  <w:rFonts w:eastAsia="Times New Roman" w:cs="Times New Roman"/>
                                  <w:lang w:val="en-GB" w:eastAsia="en-GB"/>
                                </w:rPr>
                              </w:pPr>
                              <w:r>
                                <w:rPr>
                                  <w:rFonts w:eastAsia="Times New Roman" w:cs="Times New Roman"/>
                                  <w:lang w:val="en-GB" w:eastAsia="en-GB"/>
                                </w:rPr>
                                <w:t>This EDA of the USDA data was a great way</w:t>
                              </w:r>
                              <w:r w:rsidR="003974E0">
                                <w:rPr>
                                  <w:rFonts w:eastAsia="Times New Roman" w:cs="Times New Roman"/>
                                  <w:lang w:val="en-GB" w:eastAsia="en-GB"/>
                                </w:rPr>
                                <w:t xml:space="preserve"> to familiaris</w:t>
                              </w:r>
                              <w:r w:rsidR="00D36584">
                                <w:rPr>
                                  <w:rFonts w:eastAsia="Times New Roman" w:cs="Times New Roman"/>
                                  <w:lang w:val="en-GB" w:eastAsia="en-GB"/>
                                </w:rPr>
                                <w:t>e ourselves</w:t>
                              </w:r>
                              <w:r w:rsidR="003974E0" w:rsidRPr="003974E0">
                                <w:rPr>
                                  <w:rFonts w:eastAsia="Times New Roman" w:cs="Times New Roman"/>
                                  <w:lang w:val="en-GB" w:eastAsia="en-GB"/>
                                </w:rPr>
                                <w:t xml:space="preserve"> </w:t>
                              </w:r>
                              <w:r w:rsidR="007642B3">
                                <w:rPr>
                                  <w:rFonts w:eastAsia="Times New Roman" w:cs="Times New Roman"/>
                                  <w:lang w:val="en-GB" w:eastAsia="en-GB"/>
                                </w:rPr>
                                <w:t>better with R, and learn some interesting</w:t>
                              </w:r>
                              <w:r w:rsidR="003974E0" w:rsidRPr="003974E0">
                                <w:rPr>
                                  <w:rFonts w:eastAsia="Times New Roman" w:cs="Times New Roman"/>
                                  <w:lang w:val="en-GB" w:eastAsia="en-GB"/>
                                </w:rPr>
                                <w:t xml:space="preserve"> facts about nutrition.</w:t>
                              </w:r>
                            </w:p>
                          </w:tc>
                        </w:tr>
                      </w:tbl>
                      <w:p w:rsidR="004F4BFF" w:rsidRPr="004F4BFF" w:rsidRDefault="004F4BFF" w:rsidP="004F4BFF">
                        <w:pPr>
                          <w:spacing w:after="0" w:line="240" w:lineRule="auto"/>
                          <w:rPr>
                            <w:rFonts w:ascii="Lucida Console" w:eastAsia="Times New Roman" w:hAnsi="Lucida Console" w:cs="Times New Roman"/>
                            <w:color w:val="000000"/>
                            <w:sz w:val="24"/>
                            <w:szCs w:val="24"/>
                            <w:lang w:val="en-GB" w:eastAsia="en-GB"/>
                          </w:rPr>
                        </w:pPr>
                      </w:p>
                    </w:tc>
                  </w:tr>
                </w:tbl>
                <w:p w:rsidR="004F4BFF" w:rsidRPr="004F4BFF" w:rsidRDefault="004F4BFF" w:rsidP="004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p>
                <w:p w:rsidR="004F4BFF" w:rsidRPr="004F4BFF" w:rsidRDefault="004F4BFF" w:rsidP="004F4BFF">
                  <w:pPr>
                    <w:spacing w:after="0" w:line="240" w:lineRule="auto"/>
                    <w:rPr>
                      <w:rFonts w:ascii="Times New Roman" w:eastAsia="Times New Roman" w:hAnsi="Times New Roman" w:cs="Times New Roman"/>
                      <w:sz w:val="24"/>
                      <w:szCs w:val="24"/>
                      <w:lang w:val="en-GB" w:eastAsia="en-GB"/>
                    </w:rPr>
                  </w:pPr>
                </w:p>
              </w:tc>
            </w:tr>
            <w:tr w:rsidR="004F4BFF" w:rsidRPr="004F4BFF" w:rsidTr="004F4BFF">
              <w:trPr>
                <w:tblCellSpacing w:w="0" w:type="dxa"/>
              </w:trPr>
              <w:tc>
                <w:tcPr>
                  <w:tcW w:w="0" w:type="auto"/>
                  <w:shd w:val="clear" w:color="auto" w:fill="FFFFFF"/>
                  <w:hideMark/>
                </w:tcPr>
                <w:p w:rsidR="000D4AFE" w:rsidRDefault="000D4AFE" w:rsidP="000D4AFE">
                  <w:pPr>
                    <w:pStyle w:val="Heading1"/>
                    <w:numPr>
                      <w:ilvl w:val="0"/>
                      <w:numId w:val="0"/>
                    </w:numPr>
                    <w:ind w:left="432" w:hanging="432"/>
                  </w:pPr>
                  <w:r>
                    <w:lastRenderedPageBreak/>
                    <w:t xml:space="preserve">References. </w:t>
                  </w:r>
                </w:p>
                <w:p w:rsidR="007266A6" w:rsidRDefault="007266A6" w:rsidP="004F4BFF">
                  <w:pPr>
                    <w:spacing w:after="0" w:line="240" w:lineRule="auto"/>
                    <w:rPr>
                      <w:rFonts w:eastAsia="Times New Roman" w:cs="Times New Roman"/>
                      <w:sz w:val="24"/>
                      <w:szCs w:val="24"/>
                      <w:lang w:val="en-GB" w:eastAsia="en-GB"/>
                    </w:rPr>
                  </w:pPr>
                  <w:r>
                    <w:rPr>
                      <w:rFonts w:eastAsia="Times New Roman" w:cs="Times New Roman"/>
                      <w:sz w:val="24"/>
                      <w:szCs w:val="24"/>
                      <w:lang w:val="en-GB" w:eastAsia="en-GB"/>
                    </w:rPr>
                    <w:t>Class notes, Exploratory Data Analysis.</w:t>
                  </w:r>
                </w:p>
                <w:p w:rsidR="000D4AFE" w:rsidRDefault="000D4AFE" w:rsidP="004F4BFF">
                  <w:pPr>
                    <w:spacing w:after="0" w:line="240" w:lineRule="auto"/>
                    <w:rPr>
                      <w:rFonts w:eastAsia="Times New Roman" w:cs="Times New Roman"/>
                      <w:sz w:val="24"/>
                      <w:szCs w:val="24"/>
                      <w:lang w:val="en-GB" w:eastAsia="en-GB"/>
                    </w:rPr>
                  </w:pPr>
                  <w:r>
                    <w:rPr>
                      <w:rFonts w:eastAsia="Times New Roman" w:cs="Times New Roman"/>
                      <w:sz w:val="24"/>
                      <w:szCs w:val="24"/>
                      <w:lang w:val="en-GB" w:eastAsia="en-GB"/>
                    </w:rPr>
                    <w:t>Google app store.</w:t>
                  </w:r>
                </w:p>
                <w:p w:rsidR="000D4AFE" w:rsidRDefault="000D4AFE" w:rsidP="004F4BFF">
                  <w:pPr>
                    <w:spacing w:after="0" w:line="240" w:lineRule="auto"/>
                    <w:rPr>
                      <w:rFonts w:eastAsia="Times New Roman" w:cs="Times New Roman"/>
                      <w:sz w:val="24"/>
                      <w:szCs w:val="24"/>
                      <w:lang w:val="en-GB" w:eastAsia="en-GB"/>
                    </w:rPr>
                  </w:pPr>
                  <w:r>
                    <w:rPr>
                      <w:rFonts w:eastAsia="Times New Roman" w:cs="Times New Roman"/>
                      <w:sz w:val="24"/>
                      <w:szCs w:val="24"/>
                      <w:lang w:val="en-GB" w:eastAsia="en-GB"/>
                    </w:rPr>
                    <w:t>NIST, Exploratory Data Analysis.</w:t>
                  </w:r>
                </w:p>
                <w:p w:rsidR="000D4AFE" w:rsidRPr="000D4AFE" w:rsidRDefault="000D4AFE" w:rsidP="00221FBB">
                  <w:pPr>
                    <w:spacing w:after="0" w:line="240" w:lineRule="auto"/>
                    <w:rPr>
                      <w:rFonts w:eastAsia="Times New Roman" w:cs="Times New Roman"/>
                      <w:sz w:val="24"/>
                      <w:szCs w:val="24"/>
                      <w:lang w:val="en-GB" w:eastAsia="en-GB"/>
                    </w:rPr>
                  </w:pPr>
                  <w:r>
                    <w:rPr>
                      <w:rFonts w:eastAsia="Times New Roman" w:cs="Times New Roman"/>
                      <w:sz w:val="24"/>
                      <w:szCs w:val="24"/>
                      <w:lang w:val="en-GB" w:eastAsia="en-GB"/>
                    </w:rPr>
                    <w:t>Wikipe</w:t>
                  </w:r>
                  <w:r w:rsidRPr="000D4AFE">
                    <w:rPr>
                      <w:rFonts w:eastAsia="Times New Roman" w:cs="Times New Roman"/>
                      <w:sz w:val="24"/>
                      <w:szCs w:val="24"/>
                      <w:lang w:val="en-GB" w:eastAsia="en-GB"/>
                    </w:rPr>
                    <w:t>dia</w:t>
                  </w:r>
                  <w:r>
                    <w:rPr>
                      <w:rFonts w:eastAsia="Times New Roman" w:cs="Times New Roman"/>
                      <w:sz w:val="24"/>
                      <w:szCs w:val="24"/>
                      <w:lang w:val="en-GB" w:eastAsia="en-GB"/>
                    </w:rPr>
                    <w:t>, Exploratory Data Analysis.</w:t>
                  </w:r>
                </w:p>
              </w:tc>
            </w:tr>
            <w:tr w:rsidR="004F4BFF" w:rsidRPr="004F4BFF" w:rsidTr="004F4BFF">
              <w:trPr>
                <w:tblCellSpacing w:w="0" w:type="dxa"/>
              </w:trPr>
              <w:tc>
                <w:tcPr>
                  <w:tcW w:w="0" w:type="auto"/>
                  <w:shd w:val="clear" w:color="auto" w:fill="FFFFFF"/>
                  <w:hideMark/>
                </w:tcPr>
                <w:p w:rsidR="004F4BFF" w:rsidRPr="004F4BFF" w:rsidRDefault="004F4BFF" w:rsidP="004F4BFF">
                  <w:pPr>
                    <w:spacing w:after="0" w:line="240" w:lineRule="auto"/>
                    <w:rPr>
                      <w:rFonts w:ascii="Lucida Console" w:eastAsia="Times New Roman" w:hAnsi="Lucida Console" w:cs="Times New Roman"/>
                      <w:color w:val="000000"/>
                      <w:sz w:val="24"/>
                      <w:szCs w:val="24"/>
                      <w:lang w:val="en-GB" w:eastAsia="en-GB"/>
                    </w:rPr>
                  </w:pPr>
                </w:p>
              </w:tc>
            </w:tr>
          </w:tbl>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p w:rsidR="000F1802" w:rsidRDefault="000F1802" w:rsidP="005B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lang w:val="en-GB" w:eastAsia="en-GB"/>
              </w:rPr>
            </w:pPr>
          </w:p>
          <w:p w:rsidR="00AA01C2" w:rsidRDefault="00AA01C2"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lang w:val="en-GB" w:eastAsia="en-GB"/>
              </w:rPr>
            </w:pPr>
          </w:p>
          <w:p w:rsidR="00850054" w:rsidRPr="00B34BE9" w:rsidRDefault="00850054" w:rsidP="005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GB" w:eastAsia="en-GB"/>
              </w:rPr>
            </w:pPr>
          </w:p>
        </w:tc>
      </w:tr>
      <w:tr w:rsidR="00B34BE9" w:rsidRPr="00B34BE9" w:rsidTr="00B34BE9">
        <w:trPr>
          <w:tblCellSpacing w:w="0" w:type="dxa"/>
        </w:trPr>
        <w:tc>
          <w:tcPr>
            <w:tcW w:w="0" w:type="auto"/>
            <w:shd w:val="clear" w:color="auto" w:fill="FFFFFF"/>
            <w:hideMark/>
          </w:tcPr>
          <w:p w:rsidR="00B34BE9" w:rsidRPr="00B34BE9" w:rsidRDefault="00B34BE9" w:rsidP="00B34BE9">
            <w:pPr>
              <w:spacing w:after="0" w:line="240" w:lineRule="auto"/>
              <w:rPr>
                <w:rFonts w:ascii="Times New Roman" w:eastAsia="Times New Roman" w:hAnsi="Times New Roman" w:cs="Times New Roman"/>
                <w:sz w:val="20"/>
                <w:szCs w:val="20"/>
                <w:lang w:val="en-GB" w:eastAsia="en-GB"/>
              </w:rPr>
            </w:pPr>
          </w:p>
        </w:tc>
      </w:tr>
      <w:tr w:rsidR="00B34BE9" w:rsidRPr="00B34BE9" w:rsidTr="00B34BE9">
        <w:trPr>
          <w:tblCellSpacing w:w="0" w:type="dxa"/>
        </w:trPr>
        <w:tc>
          <w:tcPr>
            <w:tcW w:w="0" w:type="auto"/>
            <w:shd w:val="clear" w:color="auto" w:fill="FFFFFF"/>
            <w:hideMark/>
          </w:tcPr>
          <w:tbl>
            <w:tblPr>
              <w:tblW w:w="10605" w:type="dxa"/>
              <w:tblCellSpacing w:w="0" w:type="dxa"/>
              <w:tblCellMar>
                <w:left w:w="0" w:type="dxa"/>
                <w:right w:w="0" w:type="dxa"/>
              </w:tblCellMar>
              <w:tblLook w:val="04A0" w:firstRow="1" w:lastRow="0" w:firstColumn="1" w:lastColumn="0" w:noHBand="0" w:noVBand="1"/>
            </w:tblPr>
            <w:tblGrid>
              <w:gridCol w:w="10605"/>
            </w:tblGrid>
            <w:tr w:rsidR="00B34BE9" w:rsidRPr="00B34BE9">
              <w:trPr>
                <w:tblCellSpacing w:w="0" w:type="dxa"/>
              </w:trPr>
              <w:tc>
                <w:tcPr>
                  <w:tcW w:w="15" w:type="dxa"/>
                  <w:hideMark/>
                </w:tcPr>
                <w:p w:rsidR="00B34BE9" w:rsidRPr="00B34BE9" w:rsidRDefault="00B34BE9" w:rsidP="00B34BE9">
                  <w:pPr>
                    <w:spacing w:after="0" w:line="240" w:lineRule="auto"/>
                    <w:rPr>
                      <w:rFonts w:ascii="Lucida Console" w:eastAsia="Times New Roman" w:hAnsi="Lucida Console" w:cs="Times New Roman"/>
                      <w:color w:val="0000FF"/>
                      <w:sz w:val="24"/>
                      <w:szCs w:val="24"/>
                      <w:lang w:val="en-GB" w:eastAsia="en-GB"/>
                    </w:rPr>
                  </w:pPr>
                </w:p>
              </w:tc>
            </w:tr>
          </w:tbl>
          <w:p w:rsidR="00B34BE9" w:rsidRPr="00B34BE9" w:rsidRDefault="00B34BE9" w:rsidP="00B34BE9">
            <w:pPr>
              <w:spacing w:after="0" w:line="240" w:lineRule="auto"/>
              <w:rPr>
                <w:rFonts w:ascii="Lucida Console" w:eastAsia="Times New Roman" w:hAnsi="Lucida Console" w:cs="Times New Roman"/>
                <w:color w:val="000000"/>
                <w:sz w:val="24"/>
                <w:szCs w:val="24"/>
                <w:lang w:val="en-GB" w:eastAsia="en-GB"/>
              </w:rPr>
            </w:pPr>
          </w:p>
        </w:tc>
      </w:tr>
    </w:tbl>
    <w:p w:rsidR="00C03FD8" w:rsidRDefault="00C03FD8" w:rsidP="00F93AA5"/>
    <w:p w:rsidR="00B34BE9" w:rsidRPr="00C03FD8" w:rsidRDefault="00C03FD8" w:rsidP="00C03FD8">
      <w:pPr>
        <w:tabs>
          <w:tab w:val="left" w:pos="5790"/>
        </w:tabs>
      </w:pPr>
      <w:r>
        <w:lastRenderedPageBreak/>
        <w:tab/>
      </w:r>
    </w:p>
    <w:sectPr w:rsidR="00B34BE9" w:rsidRPr="00C03F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C21" w:rsidRDefault="00342C21" w:rsidP="00D306DE">
      <w:pPr>
        <w:spacing w:after="0" w:line="240" w:lineRule="auto"/>
      </w:pPr>
      <w:r>
        <w:separator/>
      </w:r>
    </w:p>
  </w:endnote>
  <w:endnote w:type="continuationSeparator" w:id="0">
    <w:p w:rsidR="00342C21" w:rsidRDefault="00342C21" w:rsidP="00D3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C21" w:rsidRDefault="00342C21" w:rsidP="00D306DE">
      <w:pPr>
        <w:spacing w:after="0" w:line="240" w:lineRule="auto"/>
      </w:pPr>
      <w:r>
        <w:separator/>
      </w:r>
    </w:p>
  </w:footnote>
  <w:footnote w:type="continuationSeparator" w:id="0">
    <w:p w:rsidR="00342C21" w:rsidRDefault="00342C21" w:rsidP="00D30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74FCD"/>
    <w:multiLevelType w:val="hybridMultilevel"/>
    <w:tmpl w:val="8182E81E"/>
    <w:lvl w:ilvl="0" w:tplc="170804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382279"/>
    <w:multiLevelType w:val="hybridMultilevel"/>
    <w:tmpl w:val="BEF8E7DC"/>
    <w:lvl w:ilvl="0" w:tplc="D7405E8C">
      <w:start w:val="1"/>
      <w:numFmt w:val="upp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nsid w:val="231814F9"/>
    <w:multiLevelType w:val="hybridMultilevel"/>
    <w:tmpl w:val="97808ACA"/>
    <w:lvl w:ilvl="0" w:tplc="195A0E0E">
      <w:start w:val="2"/>
      <w:numFmt w:val="bullet"/>
      <w:lvlText w:val=""/>
      <w:lvlJc w:val="left"/>
      <w:pPr>
        <w:ind w:left="1440" w:hanging="360"/>
      </w:pPr>
      <w:rPr>
        <w:rFonts w:ascii="Wingdings" w:eastAsiaTheme="minorEastAsia"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1990977"/>
    <w:multiLevelType w:val="multilevel"/>
    <w:tmpl w:val="7F1E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F45F68"/>
    <w:multiLevelType w:val="hybridMultilevel"/>
    <w:tmpl w:val="2CEE0D64"/>
    <w:lvl w:ilvl="0" w:tplc="9FDE77D8">
      <w:start w:val="2"/>
      <w:numFmt w:val="bullet"/>
      <w:lvlText w:val=""/>
      <w:lvlJc w:val="left"/>
      <w:pPr>
        <w:ind w:left="1440" w:hanging="360"/>
      </w:pPr>
      <w:rPr>
        <w:rFonts w:ascii="Wingdings" w:eastAsiaTheme="minorEastAsia"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A30624F"/>
    <w:multiLevelType w:val="hybridMultilevel"/>
    <w:tmpl w:val="78B89F78"/>
    <w:lvl w:ilvl="0" w:tplc="04CA1CF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A7137F"/>
    <w:multiLevelType w:val="hybridMultilevel"/>
    <w:tmpl w:val="775219DC"/>
    <w:lvl w:ilvl="0" w:tplc="E23E0D5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F85C9A"/>
    <w:multiLevelType w:val="hybridMultilevel"/>
    <w:tmpl w:val="B5F05FE6"/>
    <w:lvl w:ilvl="0" w:tplc="F8707C66">
      <w:start w:val="1"/>
      <w:numFmt w:val="bullet"/>
      <w:lvlText w:val=""/>
      <w:lvlJc w:val="left"/>
      <w:pPr>
        <w:ind w:left="1440" w:hanging="360"/>
      </w:pPr>
      <w:rPr>
        <w:rFonts w:ascii="Wingdings" w:eastAsiaTheme="minorEastAsia"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DC035FD"/>
    <w:multiLevelType w:val="hybridMultilevel"/>
    <w:tmpl w:val="7E945B5C"/>
    <w:lvl w:ilvl="0" w:tplc="073A8FB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6"/>
  </w:num>
  <w:num w:numId="15">
    <w:abstractNumId w:val="2"/>
  </w:num>
  <w:num w:numId="16">
    <w:abstractNumId w:val="0"/>
  </w:num>
  <w:num w:numId="17">
    <w:abstractNumId w:val="7"/>
  </w:num>
  <w:num w:numId="18">
    <w:abstractNumId w:val="8"/>
  </w:num>
  <w:num w:numId="19">
    <w:abstractNumId w:val="5"/>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EC"/>
    <w:rsid w:val="00020F82"/>
    <w:rsid w:val="00036E69"/>
    <w:rsid w:val="0009006D"/>
    <w:rsid w:val="00091652"/>
    <w:rsid w:val="000D4AFE"/>
    <w:rsid w:val="000E2DC3"/>
    <w:rsid w:val="000E797E"/>
    <w:rsid w:val="000F1802"/>
    <w:rsid w:val="00122E8A"/>
    <w:rsid w:val="00134707"/>
    <w:rsid w:val="0013626A"/>
    <w:rsid w:val="001722B7"/>
    <w:rsid w:val="00181C10"/>
    <w:rsid w:val="001A36C9"/>
    <w:rsid w:val="001A61FD"/>
    <w:rsid w:val="001B4EF6"/>
    <w:rsid w:val="001E38EC"/>
    <w:rsid w:val="002145A6"/>
    <w:rsid w:val="00221FBB"/>
    <w:rsid w:val="0028691E"/>
    <w:rsid w:val="00296DF7"/>
    <w:rsid w:val="00297F3E"/>
    <w:rsid w:val="002A1C64"/>
    <w:rsid w:val="002A34DB"/>
    <w:rsid w:val="002E79CF"/>
    <w:rsid w:val="00342C21"/>
    <w:rsid w:val="00355AE3"/>
    <w:rsid w:val="00362C70"/>
    <w:rsid w:val="00363C07"/>
    <w:rsid w:val="003712C8"/>
    <w:rsid w:val="00376186"/>
    <w:rsid w:val="003974E0"/>
    <w:rsid w:val="00397E53"/>
    <w:rsid w:val="003E4F47"/>
    <w:rsid w:val="00401C44"/>
    <w:rsid w:val="0048609F"/>
    <w:rsid w:val="0049252F"/>
    <w:rsid w:val="004A6049"/>
    <w:rsid w:val="004C43A2"/>
    <w:rsid w:val="004C6A43"/>
    <w:rsid w:val="004E1516"/>
    <w:rsid w:val="004E4CBC"/>
    <w:rsid w:val="004F4BFF"/>
    <w:rsid w:val="0052511C"/>
    <w:rsid w:val="00543847"/>
    <w:rsid w:val="00545993"/>
    <w:rsid w:val="00546435"/>
    <w:rsid w:val="00550DEB"/>
    <w:rsid w:val="0058582C"/>
    <w:rsid w:val="005910EC"/>
    <w:rsid w:val="00591C5D"/>
    <w:rsid w:val="005B0F3A"/>
    <w:rsid w:val="005B6BEC"/>
    <w:rsid w:val="005D4FD1"/>
    <w:rsid w:val="005E189D"/>
    <w:rsid w:val="005E791A"/>
    <w:rsid w:val="00614A9A"/>
    <w:rsid w:val="00647082"/>
    <w:rsid w:val="00664464"/>
    <w:rsid w:val="00665013"/>
    <w:rsid w:val="0067666E"/>
    <w:rsid w:val="00695C63"/>
    <w:rsid w:val="006F69DE"/>
    <w:rsid w:val="007266A6"/>
    <w:rsid w:val="0072685D"/>
    <w:rsid w:val="007327EE"/>
    <w:rsid w:val="007642B3"/>
    <w:rsid w:val="007B0B3A"/>
    <w:rsid w:val="008002CB"/>
    <w:rsid w:val="00850054"/>
    <w:rsid w:val="00856845"/>
    <w:rsid w:val="00891719"/>
    <w:rsid w:val="008A366A"/>
    <w:rsid w:val="009326D0"/>
    <w:rsid w:val="009A64EA"/>
    <w:rsid w:val="00A44605"/>
    <w:rsid w:val="00A723F4"/>
    <w:rsid w:val="00AA01C2"/>
    <w:rsid w:val="00AA09EE"/>
    <w:rsid w:val="00AB30BA"/>
    <w:rsid w:val="00AE5034"/>
    <w:rsid w:val="00B01118"/>
    <w:rsid w:val="00B04146"/>
    <w:rsid w:val="00B25D07"/>
    <w:rsid w:val="00B3032F"/>
    <w:rsid w:val="00B34BE9"/>
    <w:rsid w:val="00B61B27"/>
    <w:rsid w:val="00B73B9E"/>
    <w:rsid w:val="00C03FD8"/>
    <w:rsid w:val="00C65946"/>
    <w:rsid w:val="00C70EC4"/>
    <w:rsid w:val="00C94E45"/>
    <w:rsid w:val="00CA0CC1"/>
    <w:rsid w:val="00CB5735"/>
    <w:rsid w:val="00CC1C17"/>
    <w:rsid w:val="00CE25A3"/>
    <w:rsid w:val="00D26F9C"/>
    <w:rsid w:val="00D306DE"/>
    <w:rsid w:val="00D36584"/>
    <w:rsid w:val="00D578F5"/>
    <w:rsid w:val="00D60FB0"/>
    <w:rsid w:val="00D7416B"/>
    <w:rsid w:val="00D95C7E"/>
    <w:rsid w:val="00DF3EEA"/>
    <w:rsid w:val="00E5555B"/>
    <w:rsid w:val="00E64912"/>
    <w:rsid w:val="00E971F0"/>
    <w:rsid w:val="00EF10A9"/>
    <w:rsid w:val="00F37F91"/>
    <w:rsid w:val="00F47159"/>
    <w:rsid w:val="00F569D4"/>
    <w:rsid w:val="00F90441"/>
    <w:rsid w:val="00F926A8"/>
    <w:rsid w:val="00F93AA5"/>
    <w:rsid w:val="00FB32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E865D-45A1-4F9D-80CD-A8BB2E52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AB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AB30BA"/>
    <w:rPr>
      <w:rFonts w:ascii="Courier New" w:eastAsia="Times New Roman" w:hAnsi="Courier New" w:cs="Courier New"/>
      <w:sz w:val="20"/>
      <w:szCs w:val="20"/>
      <w:lang w:val="en-GB" w:eastAsia="en-GB"/>
    </w:rPr>
  </w:style>
  <w:style w:type="character" w:customStyle="1" w:styleId="gem3dmtclgb">
    <w:name w:val="gem3dmtclgb"/>
    <w:basedOn w:val="DefaultParagraphFont"/>
    <w:rsid w:val="00020F82"/>
  </w:style>
  <w:style w:type="character" w:customStyle="1" w:styleId="gem3dmtclfb">
    <w:name w:val="gem3dmtclfb"/>
    <w:basedOn w:val="DefaultParagraphFont"/>
    <w:rsid w:val="00020F82"/>
  </w:style>
  <w:style w:type="paragraph" w:styleId="Header">
    <w:name w:val="header"/>
    <w:basedOn w:val="Normal"/>
    <w:link w:val="HeaderChar"/>
    <w:uiPriority w:val="99"/>
    <w:unhideWhenUsed/>
    <w:rsid w:val="00D30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6DE"/>
  </w:style>
  <w:style w:type="paragraph" w:styleId="Footer">
    <w:name w:val="footer"/>
    <w:basedOn w:val="Normal"/>
    <w:link w:val="FooterChar"/>
    <w:uiPriority w:val="99"/>
    <w:unhideWhenUsed/>
    <w:rsid w:val="00D30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6DE"/>
  </w:style>
  <w:style w:type="character" w:customStyle="1" w:styleId="apple-converted-space">
    <w:name w:val="apple-converted-space"/>
    <w:basedOn w:val="DefaultParagraphFont"/>
    <w:rsid w:val="008002CB"/>
  </w:style>
  <w:style w:type="character" w:styleId="Hyperlink">
    <w:name w:val="Hyperlink"/>
    <w:basedOn w:val="DefaultParagraphFont"/>
    <w:uiPriority w:val="99"/>
    <w:semiHidden/>
    <w:unhideWhenUsed/>
    <w:rsid w:val="00800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498">
      <w:bodyDiv w:val="1"/>
      <w:marLeft w:val="0"/>
      <w:marRight w:val="0"/>
      <w:marTop w:val="0"/>
      <w:marBottom w:val="0"/>
      <w:divBdr>
        <w:top w:val="none" w:sz="0" w:space="0" w:color="auto"/>
        <w:left w:val="none" w:sz="0" w:space="0" w:color="auto"/>
        <w:bottom w:val="none" w:sz="0" w:space="0" w:color="auto"/>
        <w:right w:val="none" w:sz="0" w:space="0" w:color="auto"/>
      </w:divBdr>
    </w:div>
    <w:div w:id="94251137">
      <w:bodyDiv w:val="1"/>
      <w:marLeft w:val="0"/>
      <w:marRight w:val="0"/>
      <w:marTop w:val="0"/>
      <w:marBottom w:val="0"/>
      <w:divBdr>
        <w:top w:val="none" w:sz="0" w:space="0" w:color="auto"/>
        <w:left w:val="none" w:sz="0" w:space="0" w:color="auto"/>
        <w:bottom w:val="none" w:sz="0" w:space="0" w:color="auto"/>
        <w:right w:val="none" w:sz="0" w:space="0" w:color="auto"/>
      </w:divBdr>
    </w:div>
    <w:div w:id="186720273">
      <w:bodyDiv w:val="1"/>
      <w:marLeft w:val="0"/>
      <w:marRight w:val="0"/>
      <w:marTop w:val="0"/>
      <w:marBottom w:val="0"/>
      <w:divBdr>
        <w:top w:val="none" w:sz="0" w:space="0" w:color="auto"/>
        <w:left w:val="none" w:sz="0" w:space="0" w:color="auto"/>
        <w:bottom w:val="none" w:sz="0" w:space="0" w:color="auto"/>
        <w:right w:val="none" w:sz="0" w:space="0" w:color="auto"/>
      </w:divBdr>
    </w:div>
    <w:div w:id="201402804">
      <w:bodyDiv w:val="1"/>
      <w:marLeft w:val="0"/>
      <w:marRight w:val="0"/>
      <w:marTop w:val="0"/>
      <w:marBottom w:val="0"/>
      <w:divBdr>
        <w:top w:val="none" w:sz="0" w:space="0" w:color="auto"/>
        <w:left w:val="none" w:sz="0" w:space="0" w:color="auto"/>
        <w:bottom w:val="none" w:sz="0" w:space="0" w:color="auto"/>
        <w:right w:val="none" w:sz="0" w:space="0" w:color="auto"/>
      </w:divBdr>
    </w:div>
    <w:div w:id="270750534">
      <w:bodyDiv w:val="1"/>
      <w:marLeft w:val="0"/>
      <w:marRight w:val="0"/>
      <w:marTop w:val="0"/>
      <w:marBottom w:val="0"/>
      <w:divBdr>
        <w:top w:val="none" w:sz="0" w:space="0" w:color="auto"/>
        <w:left w:val="none" w:sz="0" w:space="0" w:color="auto"/>
        <w:bottom w:val="none" w:sz="0" w:space="0" w:color="auto"/>
        <w:right w:val="none" w:sz="0" w:space="0" w:color="auto"/>
      </w:divBdr>
    </w:div>
    <w:div w:id="280767532">
      <w:bodyDiv w:val="1"/>
      <w:marLeft w:val="0"/>
      <w:marRight w:val="0"/>
      <w:marTop w:val="0"/>
      <w:marBottom w:val="0"/>
      <w:divBdr>
        <w:top w:val="none" w:sz="0" w:space="0" w:color="auto"/>
        <w:left w:val="none" w:sz="0" w:space="0" w:color="auto"/>
        <w:bottom w:val="none" w:sz="0" w:space="0" w:color="auto"/>
        <w:right w:val="none" w:sz="0" w:space="0" w:color="auto"/>
      </w:divBdr>
    </w:div>
    <w:div w:id="319427008">
      <w:bodyDiv w:val="1"/>
      <w:marLeft w:val="0"/>
      <w:marRight w:val="0"/>
      <w:marTop w:val="0"/>
      <w:marBottom w:val="0"/>
      <w:divBdr>
        <w:top w:val="none" w:sz="0" w:space="0" w:color="auto"/>
        <w:left w:val="none" w:sz="0" w:space="0" w:color="auto"/>
        <w:bottom w:val="none" w:sz="0" w:space="0" w:color="auto"/>
        <w:right w:val="none" w:sz="0" w:space="0" w:color="auto"/>
      </w:divBdr>
    </w:div>
    <w:div w:id="445662925">
      <w:bodyDiv w:val="1"/>
      <w:marLeft w:val="0"/>
      <w:marRight w:val="0"/>
      <w:marTop w:val="0"/>
      <w:marBottom w:val="0"/>
      <w:divBdr>
        <w:top w:val="none" w:sz="0" w:space="0" w:color="auto"/>
        <w:left w:val="none" w:sz="0" w:space="0" w:color="auto"/>
        <w:bottom w:val="none" w:sz="0" w:space="0" w:color="auto"/>
        <w:right w:val="none" w:sz="0" w:space="0" w:color="auto"/>
      </w:divBdr>
    </w:div>
    <w:div w:id="450517464">
      <w:bodyDiv w:val="1"/>
      <w:marLeft w:val="0"/>
      <w:marRight w:val="0"/>
      <w:marTop w:val="0"/>
      <w:marBottom w:val="0"/>
      <w:divBdr>
        <w:top w:val="none" w:sz="0" w:space="0" w:color="auto"/>
        <w:left w:val="none" w:sz="0" w:space="0" w:color="auto"/>
        <w:bottom w:val="none" w:sz="0" w:space="0" w:color="auto"/>
        <w:right w:val="none" w:sz="0" w:space="0" w:color="auto"/>
      </w:divBdr>
    </w:div>
    <w:div w:id="502016607">
      <w:bodyDiv w:val="1"/>
      <w:marLeft w:val="0"/>
      <w:marRight w:val="0"/>
      <w:marTop w:val="0"/>
      <w:marBottom w:val="0"/>
      <w:divBdr>
        <w:top w:val="none" w:sz="0" w:space="0" w:color="auto"/>
        <w:left w:val="none" w:sz="0" w:space="0" w:color="auto"/>
        <w:bottom w:val="none" w:sz="0" w:space="0" w:color="auto"/>
        <w:right w:val="none" w:sz="0" w:space="0" w:color="auto"/>
      </w:divBdr>
    </w:div>
    <w:div w:id="518741418">
      <w:bodyDiv w:val="1"/>
      <w:marLeft w:val="0"/>
      <w:marRight w:val="0"/>
      <w:marTop w:val="0"/>
      <w:marBottom w:val="0"/>
      <w:divBdr>
        <w:top w:val="none" w:sz="0" w:space="0" w:color="auto"/>
        <w:left w:val="none" w:sz="0" w:space="0" w:color="auto"/>
        <w:bottom w:val="none" w:sz="0" w:space="0" w:color="auto"/>
        <w:right w:val="none" w:sz="0" w:space="0" w:color="auto"/>
      </w:divBdr>
      <w:divsChild>
        <w:div w:id="1258100122">
          <w:marLeft w:val="0"/>
          <w:marRight w:val="0"/>
          <w:marTop w:val="0"/>
          <w:marBottom w:val="0"/>
          <w:divBdr>
            <w:top w:val="none" w:sz="0" w:space="0" w:color="auto"/>
            <w:left w:val="none" w:sz="0" w:space="0" w:color="auto"/>
            <w:bottom w:val="none" w:sz="0" w:space="0" w:color="auto"/>
            <w:right w:val="none" w:sz="0" w:space="0" w:color="auto"/>
          </w:divBdr>
        </w:div>
      </w:divsChild>
    </w:div>
    <w:div w:id="572395404">
      <w:bodyDiv w:val="1"/>
      <w:marLeft w:val="0"/>
      <w:marRight w:val="0"/>
      <w:marTop w:val="0"/>
      <w:marBottom w:val="0"/>
      <w:divBdr>
        <w:top w:val="none" w:sz="0" w:space="0" w:color="auto"/>
        <w:left w:val="none" w:sz="0" w:space="0" w:color="auto"/>
        <w:bottom w:val="none" w:sz="0" w:space="0" w:color="auto"/>
        <w:right w:val="none" w:sz="0" w:space="0" w:color="auto"/>
      </w:divBdr>
    </w:div>
    <w:div w:id="804549245">
      <w:bodyDiv w:val="1"/>
      <w:marLeft w:val="0"/>
      <w:marRight w:val="0"/>
      <w:marTop w:val="0"/>
      <w:marBottom w:val="0"/>
      <w:divBdr>
        <w:top w:val="none" w:sz="0" w:space="0" w:color="auto"/>
        <w:left w:val="none" w:sz="0" w:space="0" w:color="auto"/>
        <w:bottom w:val="none" w:sz="0" w:space="0" w:color="auto"/>
        <w:right w:val="none" w:sz="0" w:space="0" w:color="auto"/>
      </w:divBdr>
    </w:div>
    <w:div w:id="849947755">
      <w:bodyDiv w:val="1"/>
      <w:marLeft w:val="0"/>
      <w:marRight w:val="0"/>
      <w:marTop w:val="0"/>
      <w:marBottom w:val="0"/>
      <w:divBdr>
        <w:top w:val="none" w:sz="0" w:space="0" w:color="auto"/>
        <w:left w:val="none" w:sz="0" w:space="0" w:color="auto"/>
        <w:bottom w:val="none" w:sz="0" w:space="0" w:color="auto"/>
        <w:right w:val="none" w:sz="0" w:space="0" w:color="auto"/>
      </w:divBdr>
      <w:divsChild>
        <w:div w:id="1196769945">
          <w:marLeft w:val="0"/>
          <w:marRight w:val="0"/>
          <w:marTop w:val="0"/>
          <w:marBottom w:val="0"/>
          <w:divBdr>
            <w:top w:val="none" w:sz="0" w:space="0" w:color="auto"/>
            <w:left w:val="none" w:sz="0" w:space="0" w:color="auto"/>
            <w:bottom w:val="none" w:sz="0" w:space="0" w:color="auto"/>
            <w:right w:val="none" w:sz="0" w:space="0" w:color="auto"/>
          </w:divBdr>
        </w:div>
      </w:divsChild>
    </w:div>
    <w:div w:id="858198097">
      <w:bodyDiv w:val="1"/>
      <w:marLeft w:val="0"/>
      <w:marRight w:val="0"/>
      <w:marTop w:val="0"/>
      <w:marBottom w:val="0"/>
      <w:divBdr>
        <w:top w:val="none" w:sz="0" w:space="0" w:color="auto"/>
        <w:left w:val="none" w:sz="0" w:space="0" w:color="auto"/>
        <w:bottom w:val="none" w:sz="0" w:space="0" w:color="auto"/>
        <w:right w:val="none" w:sz="0" w:space="0" w:color="auto"/>
      </w:divBdr>
    </w:div>
    <w:div w:id="984772606">
      <w:bodyDiv w:val="1"/>
      <w:marLeft w:val="0"/>
      <w:marRight w:val="0"/>
      <w:marTop w:val="0"/>
      <w:marBottom w:val="0"/>
      <w:divBdr>
        <w:top w:val="none" w:sz="0" w:space="0" w:color="auto"/>
        <w:left w:val="none" w:sz="0" w:space="0" w:color="auto"/>
        <w:bottom w:val="none" w:sz="0" w:space="0" w:color="auto"/>
        <w:right w:val="none" w:sz="0" w:space="0" w:color="auto"/>
      </w:divBdr>
    </w:div>
    <w:div w:id="1056589249">
      <w:bodyDiv w:val="1"/>
      <w:marLeft w:val="0"/>
      <w:marRight w:val="0"/>
      <w:marTop w:val="0"/>
      <w:marBottom w:val="0"/>
      <w:divBdr>
        <w:top w:val="none" w:sz="0" w:space="0" w:color="auto"/>
        <w:left w:val="none" w:sz="0" w:space="0" w:color="auto"/>
        <w:bottom w:val="none" w:sz="0" w:space="0" w:color="auto"/>
        <w:right w:val="none" w:sz="0" w:space="0" w:color="auto"/>
      </w:divBdr>
    </w:div>
    <w:div w:id="1194343715">
      <w:bodyDiv w:val="1"/>
      <w:marLeft w:val="0"/>
      <w:marRight w:val="0"/>
      <w:marTop w:val="0"/>
      <w:marBottom w:val="0"/>
      <w:divBdr>
        <w:top w:val="none" w:sz="0" w:space="0" w:color="auto"/>
        <w:left w:val="none" w:sz="0" w:space="0" w:color="auto"/>
        <w:bottom w:val="none" w:sz="0" w:space="0" w:color="auto"/>
        <w:right w:val="none" w:sz="0" w:space="0" w:color="auto"/>
      </w:divBdr>
    </w:div>
    <w:div w:id="1233274878">
      <w:bodyDiv w:val="1"/>
      <w:marLeft w:val="0"/>
      <w:marRight w:val="0"/>
      <w:marTop w:val="0"/>
      <w:marBottom w:val="0"/>
      <w:divBdr>
        <w:top w:val="none" w:sz="0" w:space="0" w:color="auto"/>
        <w:left w:val="none" w:sz="0" w:space="0" w:color="auto"/>
        <w:bottom w:val="none" w:sz="0" w:space="0" w:color="auto"/>
        <w:right w:val="none" w:sz="0" w:space="0" w:color="auto"/>
      </w:divBdr>
    </w:div>
    <w:div w:id="1294023931">
      <w:bodyDiv w:val="1"/>
      <w:marLeft w:val="0"/>
      <w:marRight w:val="0"/>
      <w:marTop w:val="0"/>
      <w:marBottom w:val="0"/>
      <w:divBdr>
        <w:top w:val="none" w:sz="0" w:space="0" w:color="auto"/>
        <w:left w:val="none" w:sz="0" w:space="0" w:color="auto"/>
        <w:bottom w:val="none" w:sz="0" w:space="0" w:color="auto"/>
        <w:right w:val="none" w:sz="0" w:space="0" w:color="auto"/>
      </w:divBdr>
    </w:div>
    <w:div w:id="1301808122">
      <w:bodyDiv w:val="1"/>
      <w:marLeft w:val="0"/>
      <w:marRight w:val="0"/>
      <w:marTop w:val="0"/>
      <w:marBottom w:val="0"/>
      <w:divBdr>
        <w:top w:val="none" w:sz="0" w:space="0" w:color="auto"/>
        <w:left w:val="none" w:sz="0" w:space="0" w:color="auto"/>
        <w:bottom w:val="none" w:sz="0" w:space="0" w:color="auto"/>
        <w:right w:val="none" w:sz="0" w:space="0" w:color="auto"/>
      </w:divBdr>
    </w:div>
    <w:div w:id="1527526216">
      <w:bodyDiv w:val="1"/>
      <w:marLeft w:val="0"/>
      <w:marRight w:val="0"/>
      <w:marTop w:val="0"/>
      <w:marBottom w:val="0"/>
      <w:divBdr>
        <w:top w:val="none" w:sz="0" w:space="0" w:color="auto"/>
        <w:left w:val="none" w:sz="0" w:space="0" w:color="auto"/>
        <w:bottom w:val="none" w:sz="0" w:space="0" w:color="auto"/>
        <w:right w:val="none" w:sz="0" w:space="0" w:color="auto"/>
      </w:divBdr>
    </w:div>
    <w:div w:id="1612856813">
      <w:bodyDiv w:val="1"/>
      <w:marLeft w:val="0"/>
      <w:marRight w:val="0"/>
      <w:marTop w:val="0"/>
      <w:marBottom w:val="0"/>
      <w:divBdr>
        <w:top w:val="none" w:sz="0" w:space="0" w:color="auto"/>
        <w:left w:val="none" w:sz="0" w:space="0" w:color="auto"/>
        <w:bottom w:val="none" w:sz="0" w:space="0" w:color="auto"/>
        <w:right w:val="none" w:sz="0" w:space="0" w:color="auto"/>
      </w:divBdr>
    </w:div>
    <w:div w:id="1615938291">
      <w:bodyDiv w:val="1"/>
      <w:marLeft w:val="0"/>
      <w:marRight w:val="0"/>
      <w:marTop w:val="0"/>
      <w:marBottom w:val="0"/>
      <w:divBdr>
        <w:top w:val="none" w:sz="0" w:space="0" w:color="auto"/>
        <w:left w:val="none" w:sz="0" w:space="0" w:color="auto"/>
        <w:bottom w:val="none" w:sz="0" w:space="0" w:color="auto"/>
        <w:right w:val="none" w:sz="0" w:space="0" w:color="auto"/>
      </w:divBdr>
      <w:divsChild>
        <w:div w:id="1471358977">
          <w:marLeft w:val="0"/>
          <w:marRight w:val="0"/>
          <w:marTop w:val="0"/>
          <w:marBottom w:val="0"/>
          <w:divBdr>
            <w:top w:val="none" w:sz="0" w:space="0" w:color="auto"/>
            <w:left w:val="none" w:sz="0" w:space="0" w:color="auto"/>
            <w:bottom w:val="none" w:sz="0" w:space="0" w:color="auto"/>
            <w:right w:val="none" w:sz="0" w:space="0" w:color="auto"/>
          </w:divBdr>
        </w:div>
      </w:divsChild>
    </w:div>
    <w:div w:id="1633902250">
      <w:bodyDiv w:val="1"/>
      <w:marLeft w:val="0"/>
      <w:marRight w:val="0"/>
      <w:marTop w:val="0"/>
      <w:marBottom w:val="0"/>
      <w:divBdr>
        <w:top w:val="none" w:sz="0" w:space="0" w:color="auto"/>
        <w:left w:val="none" w:sz="0" w:space="0" w:color="auto"/>
        <w:bottom w:val="none" w:sz="0" w:space="0" w:color="auto"/>
        <w:right w:val="none" w:sz="0" w:space="0" w:color="auto"/>
      </w:divBdr>
    </w:div>
    <w:div w:id="1682468185">
      <w:bodyDiv w:val="1"/>
      <w:marLeft w:val="0"/>
      <w:marRight w:val="0"/>
      <w:marTop w:val="0"/>
      <w:marBottom w:val="0"/>
      <w:divBdr>
        <w:top w:val="none" w:sz="0" w:space="0" w:color="auto"/>
        <w:left w:val="none" w:sz="0" w:space="0" w:color="auto"/>
        <w:bottom w:val="none" w:sz="0" w:space="0" w:color="auto"/>
        <w:right w:val="none" w:sz="0" w:space="0" w:color="auto"/>
      </w:divBdr>
    </w:div>
    <w:div w:id="1822313152">
      <w:bodyDiv w:val="1"/>
      <w:marLeft w:val="0"/>
      <w:marRight w:val="0"/>
      <w:marTop w:val="0"/>
      <w:marBottom w:val="0"/>
      <w:divBdr>
        <w:top w:val="none" w:sz="0" w:space="0" w:color="auto"/>
        <w:left w:val="none" w:sz="0" w:space="0" w:color="auto"/>
        <w:bottom w:val="none" w:sz="0" w:space="0" w:color="auto"/>
        <w:right w:val="none" w:sz="0" w:space="0" w:color="auto"/>
      </w:divBdr>
    </w:div>
    <w:div w:id="1829709378">
      <w:bodyDiv w:val="1"/>
      <w:marLeft w:val="0"/>
      <w:marRight w:val="0"/>
      <w:marTop w:val="0"/>
      <w:marBottom w:val="0"/>
      <w:divBdr>
        <w:top w:val="none" w:sz="0" w:space="0" w:color="auto"/>
        <w:left w:val="none" w:sz="0" w:space="0" w:color="auto"/>
        <w:bottom w:val="none" w:sz="0" w:space="0" w:color="auto"/>
        <w:right w:val="none" w:sz="0" w:space="0" w:color="auto"/>
      </w:divBdr>
      <w:divsChild>
        <w:div w:id="1899658412">
          <w:marLeft w:val="0"/>
          <w:marRight w:val="0"/>
          <w:marTop w:val="0"/>
          <w:marBottom w:val="0"/>
          <w:divBdr>
            <w:top w:val="none" w:sz="0" w:space="0" w:color="auto"/>
            <w:left w:val="none" w:sz="0" w:space="0" w:color="auto"/>
            <w:bottom w:val="none" w:sz="0" w:space="0" w:color="auto"/>
            <w:right w:val="none" w:sz="0" w:space="0" w:color="auto"/>
          </w:divBdr>
        </w:div>
      </w:divsChild>
    </w:div>
    <w:div w:id="2020036555">
      <w:bodyDiv w:val="1"/>
      <w:marLeft w:val="0"/>
      <w:marRight w:val="0"/>
      <w:marTop w:val="0"/>
      <w:marBottom w:val="0"/>
      <w:divBdr>
        <w:top w:val="none" w:sz="0" w:space="0" w:color="auto"/>
        <w:left w:val="none" w:sz="0" w:space="0" w:color="auto"/>
        <w:bottom w:val="none" w:sz="0" w:space="0" w:color="auto"/>
        <w:right w:val="none" w:sz="0" w:space="0" w:color="auto"/>
      </w:divBdr>
    </w:div>
    <w:div w:id="2059083815">
      <w:bodyDiv w:val="1"/>
      <w:marLeft w:val="0"/>
      <w:marRight w:val="0"/>
      <w:marTop w:val="0"/>
      <w:marBottom w:val="0"/>
      <w:divBdr>
        <w:top w:val="none" w:sz="0" w:space="0" w:color="auto"/>
        <w:left w:val="none" w:sz="0" w:space="0" w:color="auto"/>
        <w:bottom w:val="none" w:sz="0" w:space="0" w:color="auto"/>
        <w:right w:val="none" w:sz="0" w:space="0" w:color="auto"/>
      </w:divBdr>
    </w:div>
    <w:div w:id="2109033368">
      <w:bodyDiv w:val="1"/>
      <w:marLeft w:val="0"/>
      <w:marRight w:val="0"/>
      <w:marTop w:val="0"/>
      <w:marBottom w:val="0"/>
      <w:divBdr>
        <w:top w:val="none" w:sz="0" w:space="0" w:color="auto"/>
        <w:left w:val="none" w:sz="0" w:space="0" w:color="auto"/>
        <w:bottom w:val="none" w:sz="0" w:space="0" w:color="auto"/>
        <w:right w:val="none" w:sz="0" w:space="0" w:color="auto"/>
      </w:divBdr>
    </w:div>
    <w:div w:id="21327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2341</TotalTime>
  <Pages>1</Pages>
  <Words>6110</Words>
  <Characters>34828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End-User</dc:creator>
  <cp:keywords/>
  <cp:lastModifiedBy>End-User</cp:lastModifiedBy>
  <cp:revision>35</cp:revision>
  <dcterms:created xsi:type="dcterms:W3CDTF">2015-11-09T12:01:00Z</dcterms:created>
  <dcterms:modified xsi:type="dcterms:W3CDTF">2015-11-21T19:21:00Z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